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0BD0" w14:textId="56CC536D" w:rsidR="00C6380C" w:rsidRPr="009B4276" w:rsidRDefault="009814B4" w:rsidP="00C6380C">
      <w:r w:rsidRPr="009B4276">
        <w:t>Scan des bus SCSI pour trouver un nouveau disque</w:t>
      </w:r>
      <w:r w:rsidR="00463C7E">
        <w:t xml:space="preserve"> ou détecter l’agrandissement d’un disque :</w:t>
      </w:r>
    </w:p>
    <w:p w14:paraId="322EF0CA" w14:textId="6E200FBC" w:rsidR="009814B4" w:rsidRPr="00463C7E" w:rsidRDefault="009814B4" w:rsidP="00463C7E">
      <w:pPr>
        <w:pStyle w:val="Consoleinline"/>
        <w:rPr>
          <w:lang w:val="en-US"/>
        </w:rPr>
      </w:pPr>
      <w:r w:rsidRPr="00463C7E">
        <w:rPr>
          <w:lang w:val="en-US"/>
        </w:rPr>
        <w:t xml:space="preserve"># </w:t>
      </w:r>
      <w:r w:rsidRPr="00463C7E">
        <w:rPr>
          <w:lang w:val="en-US"/>
        </w:rPr>
        <w:t>echo "- - -" &gt; /sys/class/scsi_host/host0/scan</w:t>
      </w:r>
    </w:p>
    <w:p w14:paraId="6148B005" w14:textId="70B9A7C4" w:rsidR="009814B4" w:rsidRPr="009B4276" w:rsidRDefault="009814B4" w:rsidP="009814B4">
      <w:pPr>
        <w:pStyle w:val="Consolelastline"/>
      </w:pPr>
      <w:r w:rsidRPr="009B4276">
        <w:t xml:space="preserve"># </w:t>
      </w:r>
      <w:r w:rsidRPr="009B4276">
        <w:t>echo 1 &gt; /sys/class/scsi_device/device_number/device/rescan</w:t>
      </w:r>
    </w:p>
    <w:p w14:paraId="3BF4AF83" w14:textId="0E688640" w:rsidR="009814B4" w:rsidRPr="009B4276" w:rsidRDefault="009814B4" w:rsidP="009814B4">
      <w:r w:rsidRPr="009B4276">
        <w:t>Création d’un volume physique, d’un groupe de volumes et d’un volume logique</w:t>
      </w:r>
    </w:p>
    <w:p w14:paraId="5AF2F2A8" w14:textId="2B0C2B5A" w:rsidR="009814B4" w:rsidRPr="009B4276" w:rsidRDefault="009814B4" w:rsidP="009814B4">
      <w:pPr>
        <w:pStyle w:val="Consoleinline"/>
      </w:pPr>
      <w:r w:rsidRPr="009B4276">
        <w:t># pvcreate /dev/sdb</w:t>
      </w:r>
    </w:p>
    <w:p w14:paraId="0CE7ECC5" w14:textId="274DA29A" w:rsidR="009814B4" w:rsidRPr="009B4276" w:rsidRDefault="009814B4" w:rsidP="009814B4">
      <w:pPr>
        <w:pStyle w:val="Consoleinline"/>
      </w:pPr>
      <w:r w:rsidRPr="009B4276">
        <w:t># vgcreate VG_VolGroup /dev/sdb</w:t>
      </w:r>
    </w:p>
    <w:p w14:paraId="7D3CCBCA" w14:textId="2F02F450" w:rsidR="009814B4" w:rsidRPr="00463C7E" w:rsidRDefault="009814B4" w:rsidP="009814B4">
      <w:pPr>
        <w:pStyle w:val="Consoleinline"/>
        <w:rPr>
          <w:lang w:val="en-US"/>
        </w:rPr>
      </w:pPr>
      <w:r w:rsidRPr="00463C7E">
        <w:rPr>
          <w:lang w:val="en-US"/>
        </w:rPr>
        <w:t># lvcreate -n /dev/VG_VolGp/VG_logvol -l +100%FREE</w:t>
      </w:r>
    </w:p>
    <w:p w14:paraId="5D3CD4CD" w14:textId="691200E9" w:rsidR="009814B4" w:rsidRPr="009B4276" w:rsidRDefault="009814B4" w:rsidP="009814B4">
      <w:pPr>
        <w:pStyle w:val="Consoleinline"/>
      </w:pPr>
      <w:r w:rsidRPr="009B4276">
        <w:t xml:space="preserve"># mkfs -t xfs </w:t>
      </w:r>
      <w:r w:rsidRPr="009B4276">
        <w:t>/dev/</w:t>
      </w:r>
      <w:r w:rsidRPr="009B4276">
        <w:t>VG_</w:t>
      </w:r>
      <w:r w:rsidRPr="009B4276">
        <w:t>VolGp/VG_</w:t>
      </w:r>
      <w:r w:rsidRPr="009B4276">
        <w:t>logvol</w:t>
      </w:r>
    </w:p>
    <w:p w14:paraId="083727F9" w14:textId="48213814" w:rsidR="009814B4" w:rsidRPr="009B4276" w:rsidRDefault="009814B4" w:rsidP="009814B4">
      <w:pPr>
        <w:pStyle w:val="Consoleinline"/>
      </w:pPr>
      <w:r w:rsidRPr="009B4276">
        <w:t xml:space="preserve"># mkdir </w:t>
      </w:r>
      <w:r w:rsidR="00463C7E" w:rsidRPr="009B4276">
        <w:t>/mnt/pt</w:t>
      </w:r>
    </w:p>
    <w:p w14:paraId="30E4BB98" w14:textId="5F611D30" w:rsidR="009814B4" w:rsidRPr="009B4276" w:rsidRDefault="009814B4" w:rsidP="009814B4">
      <w:pPr>
        <w:pStyle w:val="Consoleinline"/>
      </w:pPr>
      <w:r w:rsidRPr="009B4276">
        <w:t xml:space="preserve"># echo -e </w:t>
      </w:r>
      <w:r w:rsidRPr="009B4276">
        <w:t>"</w:t>
      </w:r>
      <w:r w:rsidRPr="009B4276">
        <w:t>/dev/mapper/VolGp-LV_logvol /mnt/pt xfs defaults 0 0 &gt;&gt; /etc/fstab</w:t>
      </w:r>
      <w:r w:rsidRPr="009B4276">
        <w:t>"</w:t>
      </w:r>
    </w:p>
    <w:p w14:paraId="6777DD39" w14:textId="5EF57D71" w:rsidR="009814B4" w:rsidRPr="009B4276" w:rsidRDefault="009814B4" w:rsidP="009814B4">
      <w:pPr>
        <w:pStyle w:val="Consolelastline"/>
      </w:pPr>
      <w:r w:rsidRPr="009B4276">
        <w:t># mount -a</w:t>
      </w:r>
    </w:p>
    <w:p w14:paraId="0ADA3F01" w14:textId="26DF2933" w:rsidR="009814B4" w:rsidRPr="009B4276" w:rsidRDefault="009814B4" w:rsidP="009814B4">
      <w:r w:rsidRPr="009B4276">
        <w:t>Extension d’un volume physique, d’un groupe de volumes et d’un volume logique</w:t>
      </w:r>
    </w:p>
    <w:p w14:paraId="5A3C47F1" w14:textId="1510E725" w:rsidR="009814B4" w:rsidRPr="009B4276" w:rsidRDefault="009814B4" w:rsidP="009814B4">
      <w:pPr>
        <w:pStyle w:val="Consoleinline"/>
      </w:pPr>
      <w:r w:rsidRPr="009B4276">
        <w:t># pvresize /dev/sdb</w:t>
      </w:r>
    </w:p>
    <w:p w14:paraId="44802AF7" w14:textId="75649EC6" w:rsidR="009814B4" w:rsidRPr="009B4276" w:rsidRDefault="009814B4" w:rsidP="009814B4">
      <w:pPr>
        <w:pStyle w:val="Consoleinline"/>
      </w:pPr>
      <w:r w:rsidRPr="009B4276">
        <w:t xml:space="preserve"># lvextend </w:t>
      </w:r>
      <w:r w:rsidRPr="009B4276">
        <w:t>/dev/VG_VolGroup/VG_logvol</w:t>
      </w:r>
      <w:r w:rsidRPr="009B4276">
        <w:t xml:space="preserve"> -L +2G</w:t>
      </w:r>
    </w:p>
    <w:p w14:paraId="302C1A9A" w14:textId="4C58E943" w:rsidR="009814B4" w:rsidRPr="009B4276" w:rsidRDefault="009814B4" w:rsidP="009814B4">
      <w:pPr>
        <w:pStyle w:val="Consolelastline"/>
      </w:pPr>
      <w:r w:rsidRPr="009B4276">
        <w:t xml:space="preserve"># xfs_growfs </w:t>
      </w:r>
      <w:r w:rsidR="00463C7E" w:rsidRPr="009B4276">
        <w:t>/mnt/pt</w:t>
      </w:r>
    </w:p>
    <w:p w14:paraId="20D57342" w14:textId="6750B4D9" w:rsidR="009814B4" w:rsidRPr="009B4276" w:rsidRDefault="009814B4" w:rsidP="009814B4">
      <w:r w:rsidRPr="009B4276">
        <w:t>Contrôler l’espace restant sur un disque</w:t>
      </w:r>
    </w:p>
    <w:p w14:paraId="1E36E969" w14:textId="5FF0B6FC" w:rsidR="009814B4" w:rsidRPr="009B4276" w:rsidRDefault="009814B4" w:rsidP="009814B4">
      <w:pPr>
        <w:pStyle w:val="Consoleinline"/>
      </w:pPr>
      <w:r w:rsidRPr="009B4276">
        <w:t># df -h &lt;/mount/point&gt;</w:t>
      </w:r>
    </w:p>
    <w:p w14:paraId="30A8D04B" w14:textId="12D237C3" w:rsidR="009814B4" w:rsidRPr="009B4276" w:rsidRDefault="009B4276" w:rsidP="009814B4">
      <w:pPr>
        <w:pStyle w:val="Consoleinline"/>
      </w:pPr>
      <w:r w:rsidRPr="009B4276">
        <w:t>Sys. de fichiers</w:t>
      </w:r>
      <w:r w:rsidRPr="009B4276">
        <w:tab/>
      </w:r>
      <w:r w:rsidRPr="009B4276">
        <w:tab/>
        <w:t>Taille</w:t>
      </w:r>
      <w:r w:rsidRPr="009B4276">
        <w:tab/>
        <w:t>Utilisé</w:t>
      </w:r>
      <w:r w:rsidRPr="009B4276">
        <w:tab/>
        <w:t>Dispo</w:t>
      </w:r>
      <w:r w:rsidRPr="009B4276">
        <w:tab/>
        <w:t>Uti%</w:t>
      </w:r>
      <w:r w:rsidRPr="009B4276">
        <w:tab/>
        <w:t>Monté sur</w:t>
      </w:r>
    </w:p>
    <w:p w14:paraId="25B1E213" w14:textId="668D44A8" w:rsidR="009B4276" w:rsidRPr="009B4276" w:rsidRDefault="009B4276" w:rsidP="009814B4">
      <w:pPr>
        <w:pStyle w:val="Consoleinline"/>
      </w:pPr>
      <w:r w:rsidRPr="009B4276">
        <w:t>/dev/sda1</w:t>
      </w:r>
      <w:r w:rsidRPr="009B4276">
        <w:tab/>
      </w:r>
      <w:r w:rsidRPr="009B4276">
        <w:tab/>
        <w:t>58G</w:t>
      </w:r>
      <w:r w:rsidRPr="009B4276">
        <w:tab/>
        <w:t>8,9G</w:t>
      </w:r>
      <w:r w:rsidRPr="009B4276">
        <w:tab/>
        <w:t>47G</w:t>
      </w:r>
      <w:r w:rsidRPr="009B4276">
        <w:tab/>
        <w:t>17%</w:t>
      </w:r>
      <w:r w:rsidRPr="009B4276">
        <w:tab/>
        <w:t>/</w:t>
      </w:r>
    </w:p>
    <w:p w14:paraId="09422C1A" w14:textId="548FBFF7" w:rsidR="009814B4" w:rsidRPr="009B4276" w:rsidRDefault="009814B4" w:rsidP="009814B4">
      <w:pPr>
        <w:pStyle w:val="Consoleinline"/>
      </w:pPr>
      <w:r w:rsidRPr="009B4276">
        <w:t># df -ih</w:t>
      </w:r>
    </w:p>
    <w:p w14:paraId="29C445E4" w14:textId="2F1F8B2E" w:rsidR="009B4276" w:rsidRDefault="009B4276" w:rsidP="009814B4">
      <w:pPr>
        <w:pStyle w:val="Consoleinline"/>
      </w:pPr>
      <w:r w:rsidRPr="009B4276">
        <w:t>Sys. de fichiers</w:t>
      </w:r>
      <w:r w:rsidRPr="009B4276">
        <w:tab/>
      </w:r>
      <w:r w:rsidRPr="009B4276">
        <w:tab/>
        <w:t>Inœuds</w:t>
      </w:r>
      <w:r>
        <w:tab/>
        <w:t>IUtil.</w:t>
      </w:r>
      <w:r>
        <w:tab/>
        <w:t>ILibre</w:t>
      </w:r>
      <w:r>
        <w:tab/>
        <w:t>IUti%</w:t>
      </w:r>
      <w:r>
        <w:tab/>
        <w:t>Monté sur</w:t>
      </w:r>
    </w:p>
    <w:p w14:paraId="682B20DA" w14:textId="208DE9C2" w:rsidR="009B4276" w:rsidRDefault="009B4276" w:rsidP="009B4276">
      <w:pPr>
        <w:pStyle w:val="Consolelastline"/>
      </w:pPr>
      <w:r>
        <w:t>/dev/sda1</w:t>
      </w:r>
      <w:r>
        <w:tab/>
      </w:r>
      <w:r>
        <w:tab/>
        <w:t>3,7M</w:t>
      </w:r>
      <w:r>
        <w:tab/>
        <w:t>314K</w:t>
      </w:r>
      <w:r>
        <w:tab/>
        <w:t>3,4M</w:t>
      </w:r>
      <w:r>
        <w:tab/>
        <w:t>9%</w:t>
      </w:r>
      <w:r>
        <w:tab/>
        <w:t>/</w:t>
      </w:r>
    </w:p>
    <w:p w14:paraId="7F4D87B9" w14:textId="7004AAFC" w:rsidR="009B4276" w:rsidRDefault="009B4276" w:rsidP="009B4276">
      <w:r>
        <w:t>Contrôler l’espace occupé par un fichier ou un dossier</w:t>
      </w:r>
    </w:p>
    <w:p w14:paraId="1295A014" w14:textId="42C612EF" w:rsidR="009B4276" w:rsidRDefault="009B4276" w:rsidP="009B4276">
      <w:pPr>
        <w:pStyle w:val="Consoleinline"/>
      </w:pPr>
      <w:r>
        <w:t># ls -lah &lt;/folder&gt;</w:t>
      </w:r>
    </w:p>
    <w:p w14:paraId="63F76980" w14:textId="43D12561" w:rsidR="009B4276" w:rsidRDefault="009B4276" w:rsidP="009B4276">
      <w:pPr>
        <w:pStyle w:val="Consoleinline"/>
      </w:pPr>
      <w:r>
        <w:t># ls -lahi &lt;/folder&gt;</w:t>
      </w:r>
    </w:p>
    <w:p w14:paraId="4993C9D0" w14:textId="1B30A9E1" w:rsidR="009B4276" w:rsidRDefault="009B4276" w:rsidP="009B4276">
      <w:pPr>
        <w:pStyle w:val="Consoleinline"/>
      </w:pPr>
      <w:r>
        <w:t># du -h --max-depth=1 &lt;/folder&gt;</w:t>
      </w:r>
    </w:p>
    <w:p w14:paraId="0CDB5BA7" w14:textId="03F6FDA6" w:rsidR="00463C7E" w:rsidRDefault="009B4276" w:rsidP="00463C7E">
      <w:pPr>
        <w:pStyle w:val="Consolelastline"/>
      </w:pPr>
      <w:r>
        <w:t># du -h --inode --max-depth=1 &lt;/folder&gt;</w:t>
      </w:r>
    </w:p>
    <w:p w14:paraId="356D7118" w14:textId="2A530048" w:rsidR="00463C7E" w:rsidRDefault="00463C7E" w:rsidP="00463C7E">
      <w:r>
        <w:t>Rechercher le dossier consommant le plus d’inodes :</w:t>
      </w:r>
    </w:p>
    <w:p w14:paraId="4D3E9B61" w14:textId="1B28794E" w:rsidR="00463C7E" w:rsidRPr="00463C7E" w:rsidRDefault="00463C7E" w:rsidP="00463C7E">
      <w:pPr>
        <w:pStyle w:val="Consolelastline"/>
        <w:rPr>
          <w:lang w:val="en-US"/>
        </w:rPr>
      </w:pPr>
      <w:r w:rsidRPr="00463C7E">
        <w:rPr>
          <w:lang w:val="en-US"/>
        </w:rPr>
        <w:t xml:space="preserve"># find / -xdev -printf </w:t>
      </w:r>
      <w:r w:rsidRPr="00463C7E">
        <w:rPr>
          <w:lang w:val="en-US"/>
        </w:rPr>
        <w:t>'</w:t>
      </w:r>
      <w:r w:rsidRPr="00463C7E">
        <w:rPr>
          <w:lang w:val="en-US"/>
        </w:rPr>
        <w:t>%h\</w:t>
      </w:r>
      <w:r>
        <w:rPr>
          <w:lang w:val="en-US"/>
        </w:rPr>
        <w:t>n</w:t>
      </w:r>
      <w:r w:rsidRPr="00463C7E">
        <w:rPr>
          <w:lang w:val="en-US"/>
        </w:rPr>
        <w:t>'</w:t>
      </w:r>
      <w:r>
        <w:rPr>
          <w:lang w:val="en-US"/>
        </w:rPr>
        <w:t xml:space="preserve"> | sort | uniq -c | sort -k 1 -n</w:t>
      </w:r>
    </w:p>
    <w:sectPr w:rsidR="00463C7E" w:rsidRPr="00463C7E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56B2" w14:textId="77777777" w:rsidR="00AD2D74" w:rsidRDefault="00AD2D74" w:rsidP="00C6380C">
      <w:r>
        <w:separator/>
      </w:r>
    </w:p>
    <w:p w14:paraId="45CBA8DB" w14:textId="77777777" w:rsidR="00AD2D74" w:rsidRDefault="00AD2D74" w:rsidP="00C6380C"/>
  </w:endnote>
  <w:endnote w:type="continuationSeparator" w:id="0">
    <w:p w14:paraId="40A57181" w14:textId="77777777" w:rsidR="00AD2D74" w:rsidRDefault="00AD2D74" w:rsidP="00C6380C">
      <w:r>
        <w:continuationSeparator/>
      </w:r>
    </w:p>
    <w:p w14:paraId="26003F4D" w14:textId="77777777" w:rsidR="00AD2D74" w:rsidRDefault="00AD2D74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D97385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7F3184BD" w14:textId="77777777" w:rsidR="00BA23FE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DA8E6" w14:textId="77777777" w:rsidR="00AD2D74" w:rsidRDefault="00AD2D74" w:rsidP="00C6380C">
      <w:r>
        <w:separator/>
      </w:r>
    </w:p>
    <w:p w14:paraId="55D581B4" w14:textId="77777777" w:rsidR="00AD2D74" w:rsidRDefault="00AD2D74" w:rsidP="00C6380C"/>
  </w:footnote>
  <w:footnote w:type="continuationSeparator" w:id="0">
    <w:p w14:paraId="28AFB739" w14:textId="77777777" w:rsidR="00AD2D74" w:rsidRDefault="00AD2D74" w:rsidP="00C6380C">
      <w:r>
        <w:continuationSeparator/>
      </w:r>
    </w:p>
    <w:p w14:paraId="7814D98C" w14:textId="77777777" w:rsidR="00AD2D74" w:rsidRDefault="00AD2D74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D98D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1D879B12" wp14:editId="7654BFF4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2C54E4BF" wp14:editId="4FD8413D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5F7FE85" w14:textId="158F5EE5" w:rsidR="00C6380C" w:rsidRPr="00C6380C" w:rsidRDefault="009814B4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Gestion de volumes LVM</w:t>
        </w:r>
      </w:p>
    </w:sdtContent>
  </w:sdt>
  <w:p w14:paraId="05EBF762" w14:textId="6F050A43" w:rsidR="00BA23FE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06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9814B4">
          <w:rPr>
            <w:rFonts w:ascii="Consolas" w:hAnsi="Consolas"/>
            <w:sz w:val="16"/>
            <w:szCs w:val="16"/>
          </w:rPr>
          <w:t>06/10/2020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14B4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4"/>
    <w:rsid w:val="00023A77"/>
    <w:rsid w:val="000656CD"/>
    <w:rsid w:val="002B1B07"/>
    <w:rsid w:val="004050DA"/>
    <w:rsid w:val="00463C7E"/>
    <w:rsid w:val="0048798C"/>
    <w:rsid w:val="004A58E5"/>
    <w:rsid w:val="007B6C60"/>
    <w:rsid w:val="009814B4"/>
    <w:rsid w:val="00982295"/>
    <w:rsid w:val="009B4276"/>
    <w:rsid w:val="00AD2D74"/>
    <w:rsid w:val="00BA23FE"/>
    <w:rsid w:val="00BC7476"/>
    <w:rsid w:val="00C6377E"/>
    <w:rsid w:val="00C6380C"/>
    <w:rsid w:val="00CC409D"/>
    <w:rsid w:val="00D44144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0D2E9"/>
  <w15:chartTrackingRefBased/>
  <w15:docId w15:val="{B0221080-070A-427F-91F4-1B8FD85E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20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volumes LVM</dc:title>
  <dc:subject/>
  <dc:creator>Jimmy Poirier</dc:creator>
  <cp:keywords/>
  <dc:description/>
  <cp:lastModifiedBy>Jimmy</cp:lastModifiedBy>
  <cp:revision>3</cp:revision>
  <dcterms:created xsi:type="dcterms:W3CDTF">2020-10-06T19:39:00Z</dcterms:created>
  <dcterms:modified xsi:type="dcterms:W3CDTF">2020-10-06T19:59:00Z</dcterms:modified>
</cp:coreProperties>
</file>