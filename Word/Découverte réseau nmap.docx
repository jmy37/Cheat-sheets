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80C" w:rsidRDefault="008377E7" w:rsidP="00C6380C">
      <w:r>
        <w:t>Effectuer un scan réseau</w:t>
      </w:r>
    </w:p>
    <w:p w:rsidR="008377E7" w:rsidRDefault="008377E7" w:rsidP="00522071">
      <w:pPr>
        <w:pStyle w:val="Consolelastline"/>
      </w:pPr>
      <w:r>
        <w:t># nmap 192.168.1.100-115</w:t>
      </w:r>
    </w:p>
    <w:p w:rsidR="008377E7" w:rsidRDefault="008377E7" w:rsidP="00C6380C">
      <w:r>
        <w:t>Effectuer un scan réseau pour découvrir les applications et services</w:t>
      </w:r>
    </w:p>
    <w:p w:rsidR="008377E7" w:rsidRDefault="008377E7" w:rsidP="00522071">
      <w:pPr>
        <w:pStyle w:val="Consolelastline"/>
      </w:pPr>
      <w:r>
        <w:t xml:space="preserve"># nmap </w:t>
      </w:r>
      <w:r>
        <w:t xml:space="preserve">-sV </w:t>
      </w:r>
      <w:r>
        <w:t>192.168.1.100-115</w:t>
      </w:r>
    </w:p>
    <w:p w:rsidR="008377E7" w:rsidRDefault="008377E7" w:rsidP="00C6380C">
      <w:r>
        <w:t>Effectuer un scan réseau pour découvrir les systèmes d’exploitation</w:t>
      </w:r>
    </w:p>
    <w:p w:rsidR="008377E7" w:rsidRDefault="008377E7" w:rsidP="00522071">
      <w:pPr>
        <w:pStyle w:val="Consolelastline"/>
      </w:pPr>
      <w:r>
        <w:t xml:space="preserve"># nmap </w:t>
      </w:r>
      <w:r>
        <w:t xml:space="preserve">-O </w:t>
      </w:r>
      <w:r>
        <w:t>192.168.1.100-115</w:t>
      </w:r>
    </w:p>
    <w:p w:rsidR="008377E7" w:rsidRDefault="008377E7" w:rsidP="00C6380C">
      <w:r>
        <w:t>Effectuer un scan réseau avec activation du script de recherche de vulnérabilités</w:t>
      </w:r>
    </w:p>
    <w:p w:rsidR="008377E7" w:rsidRDefault="008377E7" w:rsidP="00522071">
      <w:pPr>
        <w:pStyle w:val="Consolelastline"/>
      </w:pPr>
      <w:r>
        <w:t># nmap 192.168.1.100-115</w:t>
      </w:r>
      <w:r>
        <w:t xml:space="preserve"> –script=vuln</w:t>
      </w:r>
    </w:p>
    <w:p w:rsidR="008377E7" w:rsidRDefault="00522071" w:rsidP="00C6380C">
      <w:r>
        <w:t>Effectuer un scan IDLE (utilisation d’une machine zombie en tant que pivot, la première adresse est le zombie, la deuxième la cible)</w:t>
      </w:r>
      <w:bookmarkStart w:id="0" w:name="_GoBack"/>
      <w:bookmarkEnd w:id="0"/>
    </w:p>
    <w:p w:rsidR="00522071" w:rsidRPr="00C6380C" w:rsidRDefault="00522071" w:rsidP="00522071">
      <w:pPr>
        <w:pStyle w:val="Consolelastline"/>
      </w:pPr>
      <w:r>
        <w:t xml:space="preserve"># nmap </w:t>
      </w:r>
      <w:r>
        <w:t xml:space="preserve">-sI </w:t>
      </w:r>
      <w:r>
        <w:t>192.168.1.100</w:t>
      </w:r>
      <w:r>
        <w:t xml:space="preserve"> 192.168.1.1</w:t>
      </w:r>
    </w:p>
    <w:sectPr w:rsidR="00522071" w:rsidRPr="00C6380C" w:rsidSect="00FB03C3">
      <w:headerReference w:type="default" r:id="rId7"/>
      <w:footerReference w:type="default" r:id="rId8"/>
      <w:pgSz w:w="8391" w:h="11906" w:code="1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9F1" w:rsidRDefault="000109F1" w:rsidP="00C6380C">
      <w:r>
        <w:separator/>
      </w:r>
    </w:p>
    <w:p w:rsidR="000109F1" w:rsidRDefault="000109F1" w:rsidP="00C6380C"/>
  </w:endnote>
  <w:endnote w:type="continuationSeparator" w:id="0">
    <w:p w:rsidR="000109F1" w:rsidRDefault="000109F1" w:rsidP="00C6380C">
      <w:r>
        <w:continuationSeparator/>
      </w:r>
    </w:p>
    <w:p w:rsidR="000109F1" w:rsidRDefault="000109F1" w:rsidP="00C638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nsolas" w:hAnsi="Consolas"/>
        <w:color w:val="808080" w:themeColor="background1" w:themeShade="80"/>
        <w:szCs w:val="20"/>
      </w:rPr>
      <w:id w:val="1793865740"/>
      <w:docPartObj>
        <w:docPartGallery w:val="Page Numbers (Bottom of Page)"/>
        <w:docPartUnique/>
      </w:docPartObj>
    </w:sdtPr>
    <w:sdtEndPr/>
    <w:sdtContent>
      <w:sdt>
        <w:sdtPr>
          <w:rPr>
            <w:rFonts w:ascii="Consolas" w:hAnsi="Consolas"/>
            <w:color w:val="808080" w:themeColor="background1" w:themeShade="8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44144" w:rsidRPr="00C6380C" w:rsidRDefault="00D44144" w:rsidP="00C6380C">
            <w:pPr>
              <w:pStyle w:val="Pieddepage"/>
              <w:jc w:val="center"/>
              <w:rPr>
                <w:rFonts w:ascii="Consolas" w:hAnsi="Consolas"/>
                <w:color w:val="808080" w:themeColor="background1" w:themeShade="80"/>
                <w:szCs w:val="20"/>
              </w:rPr>
            </w:pP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 xml:space="preserve">Page 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begin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instrText>PAGE</w:instrTex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separate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>2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end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 xml:space="preserve"> sur 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begin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instrText>NUMPAGES</w:instrTex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separate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>2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end"/>
            </w:r>
          </w:p>
        </w:sdtContent>
      </w:sdt>
    </w:sdtContent>
  </w:sdt>
  <w:p w:rsidR="00E044AC" w:rsidRPr="00C6380C" w:rsidRDefault="00D44144" w:rsidP="00C6380C">
    <w:pPr>
      <w:pStyle w:val="Pieddepage"/>
      <w:jc w:val="center"/>
      <w:rPr>
        <w:rFonts w:ascii="Consolas" w:hAnsi="Consolas"/>
        <w:color w:val="808080" w:themeColor="background1" w:themeShade="80"/>
        <w:szCs w:val="20"/>
      </w:rPr>
    </w:pPr>
    <w:r w:rsidRPr="00C6380C">
      <w:rPr>
        <w:rFonts w:ascii="Consolas" w:hAnsi="Consolas"/>
        <w:color w:val="808080" w:themeColor="background1" w:themeShade="80"/>
        <w:szCs w:val="20"/>
      </w:rPr>
      <w:t>Fiche réflexe cybersécurité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9F1" w:rsidRDefault="000109F1" w:rsidP="00C6380C">
      <w:r>
        <w:separator/>
      </w:r>
    </w:p>
    <w:p w:rsidR="000109F1" w:rsidRDefault="000109F1" w:rsidP="00C6380C"/>
  </w:footnote>
  <w:footnote w:type="continuationSeparator" w:id="0">
    <w:p w:rsidR="000109F1" w:rsidRDefault="000109F1" w:rsidP="00C6380C">
      <w:r>
        <w:continuationSeparator/>
      </w:r>
    </w:p>
    <w:p w:rsidR="000109F1" w:rsidRDefault="000109F1" w:rsidP="00C638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144" w:rsidRDefault="00D44144" w:rsidP="00C6380C">
    <w:pPr>
      <w:pStyle w:val="En-tte"/>
    </w:pPr>
    <w:r>
      <w:rPr>
        <w:noProof/>
      </w:rPr>
      <w:drawing>
        <wp:inline distT="0" distB="0" distL="0" distR="0" wp14:anchorId="55FF4056" wp14:editId="3C5404A6">
          <wp:extent cx="409575" cy="421862"/>
          <wp:effectExtent l="0" t="0" r="0" b="0"/>
          <wp:docPr id="2" name="Image 2" descr="Résultat de recherche d'images pour &quot;white hat hacker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white hat hacker&quot;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512" cy="498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4A58E5">
      <w:tab/>
    </w:r>
    <w:r>
      <w:rPr>
        <w:noProof/>
      </w:rPr>
      <w:drawing>
        <wp:inline distT="0" distB="0" distL="0" distR="0" wp14:anchorId="7E43333C" wp14:editId="73118A51">
          <wp:extent cx="394074" cy="418703"/>
          <wp:effectExtent l="0" t="0" r="6350" b="635"/>
          <wp:docPr id="4" name="Image 4" descr="Résultat de recherche d'images pour &quot;cybersecurity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cybersecurity logo&quot;"/>
                  <pic:cNvPicPr>
                    <a:picLocks noChangeAspect="1" noChangeArrowheads="1"/>
                  </pic:cNvPicPr>
                </pic:nvPicPr>
                <pic:blipFill rotWithShape="1">
                  <a:blip r:embed="rId2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17718" cy="443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sdt>
    <w:sdtPr>
      <w:rPr>
        <w:rFonts w:ascii="Consolas" w:hAnsi="Consolas"/>
        <w:sz w:val="24"/>
      </w:rPr>
      <w:alias w:val="Titre "/>
      <w:tag w:val=""/>
      <w:id w:val="-1677951257"/>
      <w:placeholde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C6380C" w:rsidRPr="00C6380C" w:rsidRDefault="00874888" w:rsidP="00C6380C">
        <w:pPr>
          <w:pBdr>
            <w:bottom w:val="single" w:sz="12" w:space="1" w:color="808080" w:themeColor="background1" w:themeShade="80"/>
          </w:pBdr>
          <w:jc w:val="center"/>
          <w:rPr>
            <w:rFonts w:ascii="Consolas" w:hAnsi="Consolas"/>
            <w:sz w:val="24"/>
          </w:rPr>
        </w:pPr>
        <w:r>
          <w:rPr>
            <w:rFonts w:ascii="Consolas" w:hAnsi="Consolas"/>
            <w:sz w:val="24"/>
          </w:rPr>
          <w:t>Scan réseau via nmap</w:t>
        </w:r>
      </w:p>
    </w:sdtContent>
  </w:sdt>
  <w:p w:rsidR="00E044AC" w:rsidRPr="002B1B07" w:rsidRDefault="00C6380C" w:rsidP="00C6380C">
    <w:pPr>
      <w:pBdr>
        <w:bottom w:val="single" w:sz="8" w:space="1" w:color="auto"/>
      </w:pBdr>
      <w:rPr>
        <w:rFonts w:ascii="Consolas" w:hAnsi="Consolas"/>
        <w:sz w:val="16"/>
        <w:szCs w:val="16"/>
      </w:rPr>
    </w:pPr>
    <w:r w:rsidRPr="002B1B07">
      <w:rPr>
        <w:rFonts w:ascii="Consolas" w:hAnsi="Consolas"/>
        <w:sz w:val="16"/>
        <w:szCs w:val="16"/>
      </w:rPr>
      <w:t xml:space="preserve">Rédigé le </w:t>
    </w:r>
    <w:sdt>
      <w:sdtPr>
        <w:rPr>
          <w:rFonts w:ascii="Consolas" w:hAnsi="Consolas"/>
          <w:sz w:val="16"/>
          <w:szCs w:val="16"/>
        </w:rPr>
        <w:alias w:val="Date de publication"/>
        <w:tag w:val=""/>
        <w:id w:val="-759833519"/>
        <w:placeholder/>
        <w:dataBinding w:prefixMappings="xmlns:ns0='http://schemas.microsoft.com/office/2006/coverPageProps' " w:xpath="/ns0:CoverPageProperties[1]/ns0:PublishDate[1]" w:storeItemID="{55AF091B-3C7A-41E3-B477-F2FDAA23CFDA}"/>
        <w:date w:fullDate="2019-07-27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874888">
          <w:rPr>
            <w:rFonts w:ascii="Consolas" w:hAnsi="Consolas"/>
            <w:sz w:val="16"/>
            <w:szCs w:val="16"/>
          </w:rPr>
          <w:t>27/07/2019</w:t>
        </w:r>
      </w:sdtContent>
    </w:sdt>
    <w:r w:rsidRPr="002B1B07">
      <w:rPr>
        <w:rFonts w:ascii="Consolas" w:hAnsi="Consolas"/>
        <w:sz w:val="16"/>
        <w:szCs w:val="16"/>
      </w:rPr>
      <w:t xml:space="preserve"> par </w:t>
    </w:r>
    <w:sdt>
      <w:sdtPr>
        <w:rPr>
          <w:rFonts w:ascii="Consolas" w:hAnsi="Consolas"/>
          <w:sz w:val="16"/>
          <w:szCs w:val="16"/>
        </w:rPr>
        <w:alias w:val="Auteur "/>
        <w:tag w:val=""/>
        <w:id w:val="2042628756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74888">
          <w:rPr>
            <w:rFonts w:ascii="Consolas" w:hAnsi="Consolas"/>
            <w:sz w:val="16"/>
            <w:szCs w:val="16"/>
          </w:rPr>
          <w:t>Jimmy Poirier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88"/>
    <w:rsid w:val="000109F1"/>
    <w:rsid w:val="00023A77"/>
    <w:rsid w:val="000656CD"/>
    <w:rsid w:val="002B1B07"/>
    <w:rsid w:val="004050DA"/>
    <w:rsid w:val="004A58E5"/>
    <w:rsid w:val="00522071"/>
    <w:rsid w:val="007B6C60"/>
    <w:rsid w:val="008377E7"/>
    <w:rsid w:val="00874888"/>
    <w:rsid w:val="00982295"/>
    <w:rsid w:val="00BC7476"/>
    <w:rsid w:val="00C6377E"/>
    <w:rsid w:val="00C6380C"/>
    <w:rsid w:val="00CC409D"/>
    <w:rsid w:val="00D44144"/>
    <w:rsid w:val="00E044AC"/>
    <w:rsid w:val="00FB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5417ED"/>
  <w15:chartTrackingRefBased/>
  <w15:docId w15:val="{A46251B5-47B2-4BF3-A478-356BF394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07"/>
    <w:rPr>
      <w:rFonts w:ascii="Agency FB" w:hAnsi="Agency FB" w:cs="Consolas"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4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4144"/>
  </w:style>
  <w:style w:type="paragraph" w:styleId="Pieddepage">
    <w:name w:val="footer"/>
    <w:basedOn w:val="Normal"/>
    <w:link w:val="PieddepageCar"/>
    <w:uiPriority w:val="99"/>
    <w:unhideWhenUsed/>
    <w:rsid w:val="00D44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4144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41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4144"/>
    <w:rPr>
      <w:i/>
      <w:iCs/>
      <w:color w:val="4472C4" w:themeColor="accent1"/>
    </w:rPr>
  </w:style>
  <w:style w:type="character" w:styleId="Textedelespacerserv">
    <w:name w:val="Placeholder Text"/>
    <w:basedOn w:val="Policepardfaut"/>
    <w:uiPriority w:val="99"/>
    <w:semiHidden/>
    <w:rsid w:val="00D44144"/>
    <w:rPr>
      <w:color w:val="808080"/>
    </w:rPr>
  </w:style>
  <w:style w:type="paragraph" w:customStyle="1" w:styleId="Consoleinline">
    <w:name w:val="Console inline"/>
    <w:basedOn w:val="Normal"/>
    <w:link w:val="ConsoleinlineCar"/>
    <w:qFormat/>
    <w:rsid w:val="000656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/>
    </w:pPr>
    <w:rPr>
      <w:rFonts w:ascii="Consolas" w:hAnsi="Consolas"/>
      <w:sz w:val="16"/>
      <w:szCs w:val="18"/>
    </w:rPr>
  </w:style>
  <w:style w:type="paragraph" w:customStyle="1" w:styleId="Consolelastline">
    <w:name w:val="Console last line"/>
    <w:basedOn w:val="Normal"/>
    <w:next w:val="Normal"/>
    <w:link w:val="ConsolelastlineCar"/>
    <w:qFormat/>
    <w:rsid w:val="000656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nsolas" w:hAnsi="Consolas"/>
      <w:sz w:val="16"/>
      <w:szCs w:val="18"/>
    </w:rPr>
  </w:style>
  <w:style w:type="character" w:customStyle="1" w:styleId="ConsoleinlineCar">
    <w:name w:val="Console inline Car"/>
    <w:basedOn w:val="Policepardfaut"/>
    <w:link w:val="Consoleinline"/>
    <w:rsid w:val="000656CD"/>
    <w:rPr>
      <w:rFonts w:ascii="Consolas" w:hAnsi="Consolas" w:cs="Consolas"/>
      <w:sz w:val="16"/>
      <w:szCs w:val="18"/>
      <w:shd w:val="clear" w:color="auto" w:fill="F2F2F2" w:themeFill="background1" w:themeFillShade="F2"/>
    </w:rPr>
  </w:style>
  <w:style w:type="character" w:customStyle="1" w:styleId="ConsolelastlineCar">
    <w:name w:val="Console last line Car"/>
    <w:basedOn w:val="Policepardfaut"/>
    <w:link w:val="Consolelastline"/>
    <w:rsid w:val="000656CD"/>
    <w:rPr>
      <w:rFonts w:ascii="Consolas" w:hAnsi="Consolas" w:cs="Consolas"/>
      <w:sz w:val="16"/>
      <w:szCs w:val="18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Jimmy\Dropbox\Documents%20persos\Documents\Mod&#232;les%20de%20documents\Templates%20Word\Template%20fiche%20r&#233;flexe%20cybers&#233;curit&#233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fiche réflexe cybersécurité</Template>
  <TotalTime>6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 réseau via nmap</dc:title>
  <dc:subject/>
  <dc:creator>Jimmy Poirier</dc:creator>
  <cp:keywords/>
  <dc:description/>
  <cp:lastModifiedBy>Jimmy Poirier</cp:lastModifiedBy>
  <cp:revision>3</cp:revision>
  <dcterms:created xsi:type="dcterms:W3CDTF">2019-07-27T13:23:00Z</dcterms:created>
  <dcterms:modified xsi:type="dcterms:W3CDTF">2019-07-27T13:29:00Z</dcterms:modified>
</cp:coreProperties>
</file>