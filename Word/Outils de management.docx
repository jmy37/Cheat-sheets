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FC1E6" w14:textId="77777777" w:rsidR="000F1A04" w:rsidRDefault="000F1A04" w:rsidP="000F1A04">
      <w:pPr>
        <w:jc w:val="center"/>
      </w:pPr>
      <w:r>
        <w:t>Définition d’un objectif :</w:t>
      </w:r>
    </w:p>
    <w:p w14:paraId="492E6600" w14:textId="77777777" w:rsidR="000F1A04" w:rsidRDefault="00550B1F" w:rsidP="000F1A04">
      <w:pPr>
        <w:jc w:val="center"/>
      </w:pPr>
      <w:r>
        <w:rPr>
          <w:noProof/>
        </w:rPr>
        <w:drawing>
          <wp:inline distT="0" distB="0" distL="0" distR="0" wp14:anchorId="594D023E" wp14:editId="7A5BDDFC">
            <wp:extent cx="4413885" cy="3714750"/>
            <wp:effectExtent l="0" t="19050" r="24765" b="3810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40BF8DA" w14:textId="77777777" w:rsidR="000F1A04" w:rsidRDefault="000F1A04">
      <w:r>
        <w:br w:type="page"/>
      </w:r>
    </w:p>
    <w:p w14:paraId="2A56776C" w14:textId="77777777" w:rsidR="00C6380C" w:rsidRDefault="000F1A04" w:rsidP="00550B1F">
      <w:pPr>
        <w:jc w:val="center"/>
      </w:pPr>
      <w:r>
        <w:lastRenderedPageBreak/>
        <w:t>Pyramide de Maslow (hiérarchie des besoins) :</w:t>
      </w:r>
    </w:p>
    <w:p w14:paraId="523034DD" w14:textId="77777777" w:rsidR="000F1A04" w:rsidRDefault="000F1A04" w:rsidP="00550B1F">
      <w:pPr>
        <w:jc w:val="center"/>
      </w:pPr>
      <w:r>
        <w:rPr>
          <w:noProof/>
        </w:rPr>
        <w:drawing>
          <wp:inline distT="0" distB="0" distL="0" distR="0" wp14:anchorId="3160081B" wp14:editId="4C23BB84">
            <wp:extent cx="4413885" cy="4600575"/>
            <wp:effectExtent l="19050" t="19050" r="24765" b="28575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1E68D8D4" w14:textId="77777777" w:rsidR="000F1A04" w:rsidRDefault="000F1A04">
      <w:r>
        <w:br w:type="page"/>
      </w:r>
    </w:p>
    <w:p w14:paraId="37530EFD" w14:textId="77777777" w:rsidR="000F1A04" w:rsidRDefault="008B61E9" w:rsidP="00550B1F">
      <w:pPr>
        <w:jc w:val="center"/>
      </w:pPr>
      <w:r>
        <w:t>SOAR (analyse de solutions aux problèmes) :</w:t>
      </w:r>
    </w:p>
    <w:p w14:paraId="0872CED0" w14:textId="77777777" w:rsidR="008B61E9" w:rsidRDefault="008B61E9" w:rsidP="00550B1F">
      <w:pPr>
        <w:jc w:val="center"/>
      </w:pPr>
      <w:r>
        <w:rPr>
          <w:noProof/>
        </w:rPr>
        <w:drawing>
          <wp:inline distT="0" distB="0" distL="0" distR="0" wp14:anchorId="11DD8A47" wp14:editId="7B0E78AA">
            <wp:extent cx="4413885" cy="3343275"/>
            <wp:effectExtent l="0" t="0" r="24765" b="9525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3774BF4E" w14:textId="77777777" w:rsidR="008B61E9" w:rsidRDefault="008B61E9">
      <w:r>
        <w:br w:type="page"/>
      </w:r>
    </w:p>
    <w:p w14:paraId="14DBE097" w14:textId="77777777" w:rsidR="008B61E9" w:rsidRDefault="008B61E9" w:rsidP="008B61E9">
      <w:pPr>
        <w:jc w:val="center"/>
      </w:pPr>
      <w:r>
        <w:t>SWOT (analyse de la pertinence d’un projet) :</w:t>
      </w:r>
    </w:p>
    <w:p w14:paraId="5243BEBF" w14:textId="77777777" w:rsidR="00BE2A5D" w:rsidRDefault="008B61E9" w:rsidP="008B61E9">
      <w:pPr>
        <w:jc w:val="center"/>
      </w:pPr>
      <w:r>
        <w:rPr>
          <w:noProof/>
        </w:rPr>
        <w:drawing>
          <wp:inline distT="0" distB="0" distL="0" distR="0" wp14:anchorId="75381EC5" wp14:editId="05016614">
            <wp:extent cx="4413885" cy="3343275"/>
            <wp:effectExtent l="0" t="0" r="24765" b="9525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0BF98094" w14:textId="77777777" w:rsidR="00BE2A5D" w:rsidRDefault="00BE2A5D">
      <w:r>
        <w:br w:type="page"/>
      </w:r>
    </w:p>
    <w:p w14:paraId="7DC66369" w14:textId="77777777" w:rsidR="00DF7AE6" w:rsidRDefault="00DF7AE6" w:rsidP="008B61E9">
      <w:pPr>
        <w:jc w:val="center"/>
      </w:pPr>
      <w:r>
        <w:t>Niveaux de maturité d’une équipe (générique) :</w:t>
      </w:r>
    </w:p>
    <w:p w14:paraId="3EE0B572" w14:textId="77777777" w:rsidR="00DF7AE6" w:rsidRDefault="00B648B9" w:rsidP="008B61E9">
      <w:pPr>
        <w:jc w:val="center"/>
      </w:pPr>
      <w:r>
        <w:rPr>
          <w:noProof/>
        </w:rPr>
        <w:drawing>
          <wp:inline distT="0" distB="0" distL="0" distR="0" wp14:anchorId="21B5C025" wp14:editId="54990BBB">
            <wp:extent cx="4413885" cy="4743450"/>
            <wp:effectExtent l="38100" t="19050" r="24765" b="38100"/>
            <wp:docPr id="9" name="Diagramme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4D9DAB75" w14:textId="77777777" w:rsidR="00DF7AE6" w:rsidRDefault="00DF7AE6" w:rsidP="007821AF">
      <w:pPr>
        <w:jc w:val="center"/>
      </w:pPr>
      <w:r>
        <w:br w:type="page"/>
      </w:r>
    </w:p>
    <w:p w14:paraId="34C78790" w14:textId="77777777" w:rsidR="007821AF" w:rsidRDefault="007821AF" w:rsidP="007821AF">
      <w:pPr>
        <w:jc w:val="center"/>
      </w:pPr>
      <w:r>
        <w:t>Styles de management :</w:t>
      </w:r>
    </w:p>
    <w:p w14:paraId="65A873E8" w14:textId="77777777" w:rsidR="007821AF" w:rsidRDefault="007821AF" w:rsidP="007821AF">
      <w:pPr>
        <w:jc w:val="center"/>
      </w:pPr>
      <w:r>
        <w:rPr>
          <w:noProof/>
        </w:rPr>
        <w:drawing>
          <wp:inline distT="0" distB="0" distL="0" distR="0" wp14:anchorId="0E63D8EE" wp14:editId="1C55C08B">
            <wp:extent cx="4413885" cy="5070475"/>
            <wp:effectExtent l="38100" t="0" r="24765" b="0"/>
            <wp:docPr id="8" name="Diagramme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  <w:r>
        <w:br w:type="page"/>
      </w:r>
    </w:p>
    <w:p w14:paraId="0A7367E5" w14:textId="77777777" w:rsidR="008B61E9" w:rsidRDefault="00920CD6" w:rsidP="008B61E9">
      <w:pPr>
        <w:jc w:val="center"/>
      </w:pPr>
      <w:r>
        <w:t xml:space="preserve">Niveaux de support </w:t>
      </w:r>
      <w:r w:rsidR="00BE2A5D">
        <w:t>d’une équipe informatique :</w:t>
      </w:r>
    </w:p>
    <w:p w14:paraId="08658327" w14:textId="77777777" w:rsidR="00DF7AE6" w:rsidRDefault="00920CD6" w:rsidP="008B61E9">
      <w:pPr>
        <w:jc w:val="center"/>
      </w:pPr>
      <w:r>
        <w:rPr>
          <w:noProof/>
        </w:rPr>
        <w:drawing>
          <wp:inline distT="0" distB="0" distL="0" distR="0" wp14:anchorId="57FC60DD" wp14:editId="081CD5A8">
            <wp:extent cx="4413885" cy="2447925"/>
            <wp:effectExtent l="19050" t="0" r="24765" b="0"/>
            <wp:docPr id="7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14:paraId="3965232B" w14:textId="77777777" w:rsidR="00BE2A5D" w:rsidRDefault="00BE2A5D">
      <w:r>
        <w:br w:type="page"/>
      </w:r>
    </w:p>
    <w:p w14:paraId="780304B4" w14:textId="77777777" w:rsidR="00BE2A5D" w:rsidRDefault="00BE2A5D" w:rsidP="008B61E9">
      <w:pPr>
        <w:jc w:val="center"/>
      </w:pPr>
      <w:r>
        <w:t>Niveau de maturité d’un système d’information :</w:t>
      </w:r>
    </w:p>
    <w:p w14:paraId="7FD5392F" w14:textId="6362CB25" w:rsidR="00AF1122" w:rsidRDefault="0061562F" w:rsidP="00AF1122">
      <w:pPr>
        <w:jc w:val="center"/>
      </w:pPr>
      <w:r>
        <w:rPr>
          <w:noProof/>
        </w:rPr>
        <w:drawing>
          <wp:inline distT="0" distB="0" distL="0" distR="0" wp14:anchorId="553D3990" wp14:editId="28D6379C">
            <wp:extent cx="4413885" cy="4743450"/>
            <wp:effectExtent l="38100" t="19050" r="24765" b="38100"/>
            <wp:docPr id="11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14:paraId="7504FEE6" w14:textId="77777777" w:rsidR="006821D8" w:rsidRDefault="00AF1122">
      <w:r>
        <w:br w:type="page"/>
      </w:r>
    </w:p>
    <w:p w14:paraId="15677C8F" w14:textId="0BED11B2" w:rsidR="006821D8" w:rsidRDefault="006821D8" w:rsidP="00312F20">
      <w:pPr>
        <w:spacing w:after="0"/>
        <w:jc w:val="center"/>
      </w:pPr>
      <w:r>
        <w:t>Conduite du changement :</w:t>
      </w:r>
    </w:p>
    <w:p w14:paraId="20CC9802" w14:textId="0EE045BC" w:rsidR="006821D8" w:rsidRDefault="00312F20" w:rsidP="006821D8">
      <w:pPr>
        <w:jc w:val="center"/>
      </w:pPr>
      <w:r>
        <w:rPr>
          <w:noProof/>
        </w:rPr>
        <w:drawing>
          <wp:inline distT="0" distB="0" distL="0" distR="0" wp14:anchorId="4CDFEA8E" wp14:editId="6410023F">
            <wp:extent cx="4413885" cy="4772025"/>
            <wp:effectExtent l="19050" t="0" r="43815" b="28575"/>
            <wp:docPr id="12" name="Diagramme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8" r:lo="rId49" r:qs="rId50" r:cs="rId51"/>
              </a:graphicData>
            </a:graphic>
          </wp:inline>
        </w:drawing>
      </w:r>
    </w:p>
    <w:p w14:paraId="6018300B" w14:textId="5BB3A255" w:rsidR="006821D8" w:rsidRDefault="006821D8">
      <w:r>
        <w:br w:type="page"/>
      </w:r>
    </w:p>
    <w:p w14:paraId="54B29DF6" w14:textId="6D4EB1CC" w:rsidR="00AF1122" w:rsidRDefault="006821D8" w:rsidP="00AF1122">
      <w:pPr>
        <w:jc w:val="center"/>
      </w:pPr>
      <w:r>
        <w:t>Résistance aux changements</w:t>
      </w:r>
      <w:r w:rsidR="00AF1122">
        <w:t> :</w:t>
      </w:r>
    </w:p>
    <w:p w14:paraId="1DF33911" w14:textId="4535880E" w:rsidR="00E645DC" w:rsidRDefault="006821D8" w:rsidP="00AF1122">
      <w:pPr>
        <w:jc w:val="center"/>
      </w:pPr>
      <w:r>
        <w:rPr>
          <w:noProof/>
        </w:rPr>
        <w:drawing>
          <wp:inline distT="0" distB="0" distL="0" distR="0" wp14:anchorId="3D661ECA" wp14:editId="12EEF44B">
            <wp:extent cx="4413885" cy="4279900"/>
            <wp:effectExtent l="0" t="0" r="0" b="6350"/>
            <wp:docPr id="10" name="Diagramme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3" r:lo="rId54" r:qs="rId55" r:cs="rId56"/>
              </a:graphicData>
            </a:graphic>
          </wp:inline>
        </w:drawing>
      </w:r>
    </w:p>
    <w:p w14:paraId="31B15169" w14:textId="77777777" w:rsidR="00E645DC" w:rsidRDefault="00E645DC">
      <w:r>
        <w:br w:type="page"/>
      </w:r>
    </w:p>
    <w:p w14:paraId="60234C5D" w14:textId="4F8E203F" w:rsidR="00AF1122" w:rsidRDefault="00E645DC" w:rsidP="00AF1122">
      <w:pPr>
        <w:jc w:val="center"/>
      </w:pPr>
      <w:r>
        <w:t>5 étapes du deuil (acceptation du changement négatif)</w:t>
      </w:r>
    </w:p>
    <w:p w14:paraId="5AC0FCEF" w14:textId="73FDCFF6" w:rsidR="001C3852" w:rsidRDefault="00E645DC" w:rsidP="001C3852">
      <w:pPr>
        <w:jc w:val="center"/>
      </w:pPr>
      <w:r>
        <w:rPr>
          <w:noProof/>
        </w:rPr>
        <w:drawing>
          <wp:inline distT="0" distB="0" distL="0" distR="0" wp14:anchorId="72E35DFF" wp14:editId="37BB0754">
            <wp:extent cx="4413885" cy="4905375"/>
            <wp:effectExtent l="38100" t="19050" r="81915" b="28575"/>
            <wp:docPr id="13" name="Diagramme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8" r:lo="rId59" r:qs="rId60" r:cs="rId61"/>
              </a:graphicData>
            </a:graphic>
          </wp:inline>
        </w:drawing>
      </w:r>
      <w:r w:rsidR="001C3852">
        <w:br w:type="page"/>
      </w:r>
    </w:p>
    <w:p w14:paraId="07B0BB9C" w14:textId="3B8AD5CC" w:rsidR="00E645DC" w:rsidRDefault="001C3852" w:rsidP="00AF1122">
      <w:pPr>
        <w:jc w:val="center"/>
      </w:pPr>
      <w:r>
        <w:t>Les signaux faibles du harcèlement</w:t>
      </w:r>
      <w:r w:rsidR="00AD792D">
        <w:t xml:space="preserve"> sexuel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70"/>
        <w:gridCol w:w="3471"/>
      </w:tblGrid>
      <w:tr w:rsidR="00AE2C9F" w:rsidRPr="000D2FF1" w14:paraId="3C9C21D2" w14:textId="77777777" w:rsidTr="000D2FF1">
        <w:tc>
          <w:tcPr>
            <w:tcW w:w="3470" w:type="dxa"/>
            <w:shd w:val="clear" w:color="auto" w:fill="C00000"/>
            <w:vAlign w:val="center"/>
          </w:tcPr>
          <w:p w14:paraId="078DA619" w14:textId="523E9E71" w:rsidR="00AE2C9F" w:rsidRPr="000D2FF1" w:rsidRDefault="00AE2C9F" w:rsidP="000D2FF1">
            <w:pPr>
              <w:jc w:val="center"/>
              <w:rPr>
                <w:b/>
                <w:bCs/>
                <w:sz w:val="22"/>
                <w:szCs w:val="22"/>
              </w:rPr>
            </w:pPr>
            <w:r w:rsidRPr="000D2FF1">
              <w:rPr>
                <w:b/>
                <w:bCs/>
                <w:sz w:val="22"/>
                <w:szCs w:val="22"/>
              </w:rPr>
              <w:t>Médias</w:t>
            </w:r>
          </w:p>
        </w:tc>
        <w:tc>
          <w:tcPr>
            <w:tcW w:w="3471" w:type="dxa"/>
            <w:shd w:val="clear" w:color="auto" w:fill="C00000"/>
            <w:vAlign w:val="center"/>
          </w:tcPr>
          <w:p w14:paraId="6029BF48" w14:textId="2C5EB8FB" w:rsidR="00AE2C9F" w:rsidRPr="000D2FF1" w:rsidRDefault="00AE2C9F" w:rsidP="000D2FF1">
            <w:pPr>
              <w:jc w:val="center"/>
              <w:rPr>
                <w:b/>
                <w:bCs/>
                <w:sz w:val="22"/>
                <w:szCs w:val="22"/>
              </w:rPr>
            </w:pPr>
            <w:r w:rsidRPr="000D2FF1">
              <w:rPr>
                <w:b/>
                <w:bCs/>
                <w:sz w:val="22"/>
                <w:szCs w:val="22"/>
              </w:rPr>
              <w:t>Moyens</w:t>
            </w:r>
          </w:p>
        </w:tc>
      </w:tr>
      <w:tr w:rsidR="00AE2C9F" w:rsidRPr="000D2FF1" w14:paraId="3400F0AC" w14:textId="77777777" w:rsidTr="000D2FF1">
        <w:tc>
          <w:tcPr>
            <w:tcW w:w="3470" w:type="dxa"/>
            <w:shd w:val="clear" w:color="auto" w:fill="FFD966" w:themeFill="accent4" w:themeFillTint="99"/>
            <w:vAlign w:val="center"/>
          </w:tcPr>
          <w:p w14:paraId="066C6BC7" w14:textId="2DBE7448" w:rsidR="00AE2C9F" w:rsidRPr="000D2FF1" w:rsidRDefault="000D2FF1" w:rsidP="000D2F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Exposition de supports visuels</w:t>
            </w:r>
          </w:p>
        </w:tc>
        <w:tc>
          <w:tcPr>
            <w:tcW w:w="3471" w:type="dxa"/>
            <w:shd w:val="clear" w:color="auto" w:fill="FFD966" w:themeFill="accent4" w:themeFillTint="99"/>
            <w:vAlign w:val="center"/>
          </w:tcPr>
          <w:p w14:paraId="086F61A0" w14:textId="4D0873F5" w:rsidR="00AE2C9F" w:rsidRPr="000D2FF1" w:rsidRDefault="000D2FF1" w:rsidP="000D2FF1">
            <w:pPr>
              <w:jc w:val="center"/>
              <w:rPr>
                <w:sz w:val="22"/>
                <w:szCs w:val="22"/>
              </w:rPr>
            </w:pPr>
            <w:r w:rsidRPr="000D2FF1">
              <w:rPr>
                <w:sz w:val="22"/>
                <w:szCs w:val="22"/>
              </w:rPr>
              <w:t>Questions intrusives / confidences impudiques</w:t>
            </w:r>
          </w:p>
        </w:tc>
      </w:tr>
      <w:tr w:rsidR="000D2FF1" w:rsidRPr="000D2FF1" w14:paraId="318D8109" w14:textId="77777777" w:rsidTr="000D2FF1">
        <w:tc>
          <w:tcPr>
            <w:tcW w:w="3470" w:type="dxa"/>
            <w:vMerge w:val="restart"/>
            <w:shd w:val="clear" w:color="auto" w:fill="F4B083" w:themeFill="accent2" w:themeFillTint="99"/>
            <w:vAlign w:val="center"/>
          </w:tcPr>
          <w:p w14:paraId="231DBD25" w14:textId="43422D2E" w:rsidR="000D2FF1" w:rsidRPr="000D2FF1" w:rsidRDefault="000D2FF1" w:rsidP="000D2FF1">
            <w:pPr>
              <w:jc w:val="center"/>
              <w:rPr>
                <w:sz w:val="22"/>
                <w:szCs w:val="22"/>
              </w:rPr>
            </w:pPr>
            <w:r w:rsidRPr="000D2FF1">
              <w:rPr>
                <w:sz w:val="22"/>
                <w:szCs w:val="22"/>
              </w:rPr>
              <w:t>Lettres / courriels</w:t>
            </w:r>
          </w:p>
        </w:tc>
        <w:tc>
          <w:tcPr>
            <w:tcW w:w="3471" w:type="dxa"/>
            <w:shd w:val="clear" w:color="auto" w:fill="F4B083" w:themeFill="accent2" w:themeFillTint="99"/>
            <w:vAlign w:val="center"/>
          </w:tcPr>
          <w:p w14:paraId="46EDF2EE" w14:textId="217F016B" w:rsidR="000D2FF1" w:rsidRPr="000D2FF1" w:rsidRDefault="000D2FF1" w:rsidP="000D2FF1">
            <w:pPr>
              <w:jc w:val="center"/>
              <w:rPr>
                <w:sz w:val="22"/>
                <w:szCs w:val="22"/>
              </w:rPr>
            </w:pPr>
            <w:r w:rsidRPr="000D2FF1">
              <w:rPr>
                <w:sz w:val="22"/>
                <w:szCs w:val="22"/>
              </w:rPr>
              <w:t>Compliments appuyés ou critiques insistantes sur le physique</w:t>
            </w:r>
          </w:p>
        </w:tc>
      </w:tr>
      <w:tr w:rsidR="000D2FF1" w:rsidRPr="000D2FF1" w14:paraId="0A19DDCD" w14:textId="77777777" w:rsidTr="000D2FF1">
        <w:tc>
          <w:tcPr>
            <w:tcW w:w="3470" w:type="dxa"/>
            <w:vMerge/>
            <w:shd w:val="clear" w:color="auto" w:fill="F4B083" w:themeFill="accent2" w:themeFillTint="99"/>
            <w:vAlign w:val="center"/>
          </w:tcPr>
          <w:p w14:paraId="1C9BF151" w14:textId="04F90836" w:rsidR="000D2FF1" w:rsidRPr="000D2FF1" w:rsidRDefault="000D2FF1" w:rsidP="000D2F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1" w:type="dxa"/>
            <w:shd w:val="clear" w:color="auto" w:fill="F4B083" w:themeFill="accent2" w:themeFillTint="99"/>
            <w:vAlign w:val="center"/>
          </w:tcPr>
          <w:p w14:paraId="25856900" w14:textId="62BEF57E" w:rsidR="000D2FF1" w:rsidRPr="000D2FF1" w:rsidRDefault="000D2FF1" w:rsidP="000D2FF1">
            <w:pPr>
              <w:jc w:val="center"/>
              <w:rPr>
                <w:sz w:val="22"/>
                <w:szCs w:val="22"/>
              </w:rPr>
            </w:pPr>
            <w:r w:rsidRPr="000D2FF1">
              <w:rPr>
                <w:sz w:val="22"/>
                <w:szCs w:val="22"/>
              </w:rPr>
              <w:t>Dénigrement du conjoint</w:t>
            </w:r>
          </w:p>
        </w:tc>
      </w:tr>
      <w:tr w:rsidR="000D2FF1" w:rsidRPr="000D2FF1" w14:paraId="48860461" w14:textId="77777777" w:rsidTr="000D2FF1">
        <w:tc>
          <w:tcPr>
            <w:tcW w:w="3470" w:type="dxa"/>
            <w:vMerge w:val="restart"/>
            <w:shd w:val="clear" w:color="auto" w:fill="FFD966" w:themeFill="accent4" w:themeFillTint="99"/>
            <w:vAlign w:val="center"/>
          </w:tcPr>
          <w:p w14:paraId="1D5EA8D0" w14:textId="60BCC453" w:rsidR="000D2FF1" w:rsidRPr="000D2FF1" w:rsidRDefault="000D2FF1" w:rsidP="000D2FF1">
            <w:pPr>
              <w:jc w:val="center"/>
              <w:rPr>
                <w:sz w:val="22"/>
                <w:szCs w:val="22"/>
              </w:rPr>
            </w:pPr>
            <w:r w:rsidRPr="000D2FF1">
              <w:rPr>
                <w:sz w:val="22"/>
                <w:szCs w:val="22"/>
              </w:rPr>
              <w:t>Messagerie instantanée</w:t>
            </w:r>
          </w:p>
        </w:tc>
        <w:tc>
          <w:tcPr>
            <w:tcW w:w="3471" w:type="dxa"/>
            <w:shd w:val="clear" w:color="auto" w:fill="FFD966" w:themeFill="accent4" w:themeFillTint="99"/>
            <w:vAlign w:val="center"/>
          </w:tcPr>
          <w:p w14:paraId="537EF4E6" w14:textId="36701E20" w:rsidR="000D2FF1" w:rsidRPr="000D2FF1" w:rsidRDefault="000D2FF1" w:rsidP="000D2FF1">
            <w:pPr>
              <w:jc w:val="center"/>
              <w:rPr>
                <w:sz w:val="22"/>
                <w:szCs w:val="22"/>
              </w:rPr>
            </w:pPr>
            <w:r w:rsidRPr="000D2FF1">
              <w:rPr>
                <w:sz w:val="22"/>
                <w:szCs w:val="22"/>
              </w:rPr>
              <w:t>Plaisanteries obscènes</w:t>
            </w:r>
          </w:p>
        </w:tc>
      </w:tr>
      <w:tr w:rsidR="000D2FF1" w:rsidRPr="000D2FF1" w14:paraId="7A5F971F" w14:textId="77777777" w:rsidTr="000D2FF1">
        <w:tc>
          <w:tcPr>
            <w:tcW w:w="3470" w:type="dxa"/>
            <w:vMerge/>
            <w:shd w:val="clear" w:color="auto" w:fill="FFD966" w:themeFill="accent4" w:themeFillTint="99"/>
            <w:vAlign w:val="center"/>
          </w:tcPr>
          <w:p w14:paraId="5862DB7F" w14:textId="77777777" w:rsidR="000D2FF1" w:rsidRPr="000D2FF1" w:rsidRDefault="000D2FF1" w:rsidP="000D2F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1" w:type="dxa"/>
            <w:shd w:val="clear" w:color="auto" w:fill="FFD966" w:themeFill="accent4" w:themeFillTint="99"/>
            <w:vAlign w:val="center"/>
          </w:tcPr>
          <w:p w14:paraId="638B844E" w14:textId="50A29740" w:rsidR="000D2FF1" w:rsidRPr="000D2FF1" w:rsidRDefault="000D2FF1" w:rsidP="000D2FF1">
            <w:pPr>
              <w:jc w:val="center"/>
              <w:rPr>
                <w:sz w:val="22"/>
                <w:szCs w:val="22"/>
              </w:rPr>
            </w:pPr>
            <w:r w:rsidRPr="000D2FF1">
              <w:rPr>
                <w:sz w:val="22"/>
                <w:szCs w:val="22"/>
              </w:rPr>
              <w:t>Interpellations à connotation sexuelle ou sexiste</w:t>
            </w:r>
          </w:p>
        </w:tc>
      </w:tr>
      <w:tr w:rsidR="000D2FF1" w:rsidRPr="000D2FF1" w14:paraId="39FC0DDF" w14:textId="77777777" w:rsidTr="000D2FF1">
        <w:tc>
          <w:tcPr>
            <w:tcW w:w="3470" w:type="dxa"/>
            <w:vMerge w:val="restart"/>
            <w:shd w:val="clear" w:color="auto" w:fill="F4B083" w:themeFill="accent2" w:themeFillTint="99"/>
            <w:vAlign w:val="center"/>
          </w:tcPr>
          <w:p w14:paraId="40358AF4" w14:textId="46A0C176" w:rsidR="000D2FF1" w:rsidRPr="000D2FF1" w:rsidRDefault="000D2FF1" w:rsidP="000D2F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Verbal</w:t>
            </w:r>
          </w:p>
        </w:tc>
        <w:tc>
          <w:tcPr>
            <w:tcW w:w="3471" w:type="dxa"/>
            <w:shd w:val="clear" w:color="auto" w:fill="F4B083" w:themeFill="accent2" w:themeFillTint="99"/>
            <w:vAlign w:val="center"/>
          </w:tcPr>
          <w:p w14:paraId="612094DF" w14:textId="437C8014" w:rsidR="000D2FF1" w:rsidRPr="000D2FF1" w:rsidRDefault="000D2FF1" w:rsidP="000D2FF1">
            <w:pPr>
              <w:jc w:val="center"/>
              <w:rPr>
                <w:sz w:val="22"/>
                <w:szCs w:val="22"/>
              </w:rPr>
            </w:pPr>
            <w:r w:rsidRPr="000D2FF1">
              <w:rPr>
                <w:sz w:val="22"/>
                <w:szCs w:val="22"/>
              </w:rPr>
              <w:t>Comportement</w:t>
            </w:r>
          </w:p>
        </w:tc>
      </w:tr>
      <w:tr w:rsidR="000D2FF1" w:rsidRPr="000D2FF1" w14:paraId="3FAAB572" w14:textId="77777777" w:rsidTr="000D2FF1">
        <w:tc>
          <w:tcPr>
            <w:tcW w:w="3470" w:type="dxa"/>
            <w:vMerge/>
            <w:shd w:val="clear" w:color="auto" w:fill="F4B083" w:themeFill="accent2" w:themeFillTint="99"/>
            <w:vAlign w:val="center"/>
          </w:tcPr>
          <w:p w14:paraId="15ACFC35" w14:textId="24C8CE58" w:rsidR="000D2FF1" w:rsidRPr="000D2FF1" w:rsidRDefault="000D2FF1" w:rsidP="000D2F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1" w:type="dxa"/>
            <w:shd w:val="clear" w:color="auto" w:fill="F4B083" w:themeFill="accent2" w:themeFillTint="99"/>
            <w:vAlign w:val="center"/>
          </w:tcPr>
          <w:p w14:paraId="285428B7" w14:textId="1A4A5E5A" w:rsidR="000D2FF1" w:rsidRPr="000D2FF1" w:rsidRDefault="000D2FF1" w:rsidP="000D2FF1">
            <w:pPr>
              <w:jc w:val="center"/>
              <w:rPr>
                <w:sz w:val="22"/>
                <w:szCs w:val="22"/>
              </w:rPr>
            </w:pPr>
            <w:r w:rsidRPr="000D2FF1">
              <w:rPr>
                <w:sz w:val="22"/>
                <w:szCs w:val="22"/>
              </w:rPr>
              <w:t>Tenue vestimentaire</w:t>
            </w:r>
          </w:p>
        </w:tc>
      </w:tr>
      <w:tr w:rsidR="000D2FF1" w:rsidRPr="000D2FF1" w14:paraId="24514FE3" w14:textId="77777777" w:rsidTr="000D2FF1">
        <w:tc>
          <w:tcPr>
            <w:tcW w:w="3470" w:type="dxa"/>
            <w:vMerge/>
            <w:shd w:val="clear" w:color="auto" w:fill="F4B083" w:themeFill="accent2" w:themeFillTint="99"/>
            <w:vAlign w:val="center"/>
          </w:tcPr>
          <w:p w14:paraId="12FF9C66" w14:textId="1C2F36B2" w:rsidR="000D2FF1" w:rsidRPr="000D2FF1" w:rsidRDefault="000D2FF1" w:rsidP="000D2F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1" w:type="dxa"/>
            <w:shd w:val="clear" w:color="auto" w:fill="F4B083" w:themeFill="accent2" w:themeFillTint="99"/>
            <w:vAlign w:val="center"/>
          </w:tcPr>
          <w:p w14:paraId="731FC18E" w14:textId="3477773B" w:rsidR="000D2FF1" w:rsidRPr="000D2FF1" w:rsidRDefault="000D2FF1" w:rsidP="000D2F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Détailler avec insistance le physique de la personne</w:t>
            </w:r>
          </w:p>
        </w:tc>
      </w:tr>
      <w:tr w:rsidR="000D2FF1" w:rsidRPr="000D2FF1" w14:paraId="33EA34C8" w14:textId="77777777" w:rsidTr="000D2FF1">
        <w:tc>
          <w:tcPr>
            <w:tcW w:w="3470" w:type="dxa"/>
            <w:vMerge/>
            <w:shd w:val="clear" w:color="auto" w:fill="F4B083" w:themeFill="accent2" w:themeFillTint="99"/>
            <w:vAlign w:val="center"/>
          </w:tcPr>
          <w:p w14:paraId="35A4A268" w14:textId="77777777" w:rsidR="000D2FF1" w:rsidRPr="000D2FF1" w:rsidRDefault="000D2FF1" w:rsidP="000D2F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1" w:type="dxa"/>
            <w:shd w:val="clear" w:color="auto" w:fill="F4B083" w:themeFill="accent2" w:themeFillTint="99"/>
            <w:vAlign w:val="center"/>
          </w:tcPr>
          <w:p w14:paraId="07F743A1" w14:textId="2D6BEDFD" w:rsidR="000D2FF1" w:rsidRPr="000D2FF1" w:rsidRDefault="000D2FF1" w:rsidP="000D2F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Siffler la personne</w:t>
            </w:r>
          </w:p>
        </w:tc>
      </w:tr>
      <w:tr w:rsidR="000D2FF1" w:rsidRPr="000D2FF1" w14:paraId="3B30D1EF" w14:textId="77777777" w:rsidTr="000D2FF1">
        <w:tc>
          <w:tcPr>
            <w:tcW w:w="3470" w:type="dxa"/>
            <w:vMerge/>
            <w:shd w:val="clear" w:color="auto" w:fill="F4B083" w:themeFill="accent2" w:themeFillTint="99"/>
            <w:vAlign w:val="center"/>
          </w:tcPr>
          <w:p w14:paraId="2112B130" w14:textId="77777777" w:rsidR="000D2FF1" w:rsidRPr="000D2FF1" w:rsidRDefault="000D2FF1" w:rsidP="000D2F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1" w:type="dxa"/>
            <w:shd w:val="clear" w:color="auto" w:fill="F4B083" w:themeFill="accent2" w:themeFillTint="99"/>
            <w:vAlign w:val="center"/>
          </w:tcPr>
          <w:p w14:paraId="65244325" w14:textId="2E1221FE" w:rsidR="000D2FF1" w:rsidRDefault="000D2FF1" w:rsidP="000D2F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Imposer sa présence</w:t>
            </w:r>
          </w:p>
        </w:tc>
      </w:tr>
      <w:tr w:rsidR="000D2FF1" w:rsidRPr="000D2FF1" w14:paraId="6D4F29C0" w14:textId="77777777" w:rsidTr="000D2FF1">
        <w:tc>
          <w:tcPr>
            <w:tcW w:w="3470" w:type="dxa"/>
            <w:vMerge/>
            <w:shd w:val="clear" w:color="auto" w:fill="F4B083" w:themeFill="accent2" w:themeFillTint="99"/>
            <w:vAlign w:val="center"/>
          </w:tcPr>
          <w:p w14:paraId="577C57E7" w14:textId="77777777" w:rsidR="000D2FF1" w:rsidRPr="000D2FF1" w:rsidRDefault="000D2FF1" w:rsidP="000D2F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1" w:type="dxa"/>
            <w:shd w:val="clear" w:color="auto" w:fill="F4B083" w:themeFill="accent2" w:themeFillTint="99"/>
            <w:vAlign w:val="center"/>
          </w:tcPr>
          <w:p w14:paraId="5845154E" w14:textId="2082E27B" w:rsidR="000D2FF1" w:rsidRDefault="000D2FF1" w:rsidP="000D2F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Rechercher des contacts physiques</w:t>
            </w:r>
          </w:p>
        </w:tc>
      </w:tr>
    </w:tbl>
    <w:p w14:paraId="106A02BF" w14:textId="3107C601" w:rsidR="00AD792D" w:rsidRDefault="00AD792D" w:rsidP="00AE2C9F">
      <w:pPr>
        <w:spacing w:before="240"/>
        <w:jc w:val="center"/>
      </w:pPr>
      <w:r>
        <w:t>Harcèlement sexuel vs séduction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70"/>
        <w:gridCol w:w="3471"/>
      </w:tblGrid>
      <w:tr w:rsidR="00AD792D" w:rsidRPr="00AE2C9F" w14:paraId="3687D017" w14:textId="77777777" w:rsidTr="00AE2C9F">
        <w:tc>
          <w:tcPr>
            <w:tcW w:w="3470" w:type="dxa"/>
            <w:shd w:val="clear" w:color="auto" w:fill="C00000"/>
            <w:vAlign w:val="center"/>
          </w:tcPr>
          <w:p w14:paraId="66723CC0" w14:textId="3EA155D1" w:rsidR="00AD792D" w:rsidRPr="00AE2C9F" w:rsidRDefault="00AE2C9F" w:rsidP="00AE2C9F">
            <w:pPr>
              <w:jc w:val="center"/>
              <w:rPr>
                <w:b/>
                <w:bCs/>
                <w:sz w:val="22"/>
                <w:szCs w:val="22"/>
              </w:rPr>
            </w:pPr>
            <w:r w:rsidRPr="00AE2C9F">
              <w:rPr>
                <w:b/>
                <w:bCs/>
                <w:sz w:val="22"/>
                <w:szCs w:val="22"/>
              </w:rPr>
              <w:t>Harcèlement sexuel</w:t>
            </w:r>
          </w:p>
        </w:tc>
        <w:tc>
          <w:tcPr>
            <w:tcW w:w="3471" w:type="dxa"/>
            <w:shd w:val="clear" w:color="auto" w:fill="385623" w:themeFill="accent6" w:themeFillShade="80"/>
            <w:vAlign w:val="center"/>
          </w:tcPr>
          <w:p w14:paraId="47919181" w14:textId="753E8CAF" w:rsidR="00AD792D" w:rsidRPr="00AE2C9F" w:rsidRDefault="00AE2C9F" w:rsidP="00AE2C9F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AE2C9F">
              <w:rPr>
                <w:b/>
                <w:bCs/>
                <w:color w:val="FFFFFF" w:themeColor="background1"/>
                <w:sz w:val="22"/>
                <w:szCs w:val="22"/>
              </w:rPr>
              <w:t>Séduction</w:t>
            </w:r>
          </w:p>
        </w:tc>
      </w:tr>
      <w:tr w:rsidR="00AD792D" w:rsidRPr="00AE2C9F" w14:paraId="10A096B1" w14:textId="77777777" w:rsidTr="00AE2C9F">
        <w:tc>
          <w:tcPr>
            <w:tcW w:w="3470" w:type="dxa"/>
            <w:shd w:val="clear" w:color="auto" w:fill="FFC000"/>
            <w:vAlign w:val="center"/>
          </w:tcPr>
          <w:p w14:paraId="1346CE1C" w14:textId="0F0E8274" w:rsidR="00AD792D" w:rsidRPr="00AE2C9F" w:rsidRDefault="00AE2C9F" w:rsidP="00AE2C9F">
            <w:pPr>
              <w:jc w:val="center"/>
              <w:rPr>
                <w:sz w:val="22"/>
                <w:szCs w:val="22"/>
              </w:rPr>
            </w:pPr>
            <w:r w:rsidRPr="00AE2C9F">
              <w:rPr>
                <w:sz w:val="22"/>
                <w:szCs w:val="22"/>
              </w:rPr>
              <w:t>Sans consentement et non-souhaité par le destinataire</w:t>
            </w:r>
          </w:p>
        </w:tc>
        <w:tc>
          <w:tcPr>
            <w:tcW w:w="3471" w:type="dxa"/>
            <w:shd w:val="clear" w:color="auto" w:fill="92D050"/>
            <w:vAlign w:val="center"/>
          </w:tcPr>
          <w:p w14:paraId="1E5DD427" w14:textId="59CD0B9E" w:rsidR="00AD792D" w:rsidRPr="00AE2C9F" w:rsidRDefault="00AE2C9F" w:rsidP="00AE2C9F">
            <w:pPr>
              <w:jc w:val="center"/>
              <w:rPr>
                <w:sz w:val="22"/>
                <w:szCs w:val="22"/>
              </w:rPr>
            </w:pPr>
            <w:r w:rsidRPr="00AE2C9F">
              <w:rPr>
                <w:sz w:val="22"/>
                <w:szCs w:val="22"/>
              </w:rPr>
              <w:t>Consenti et/ou souhaité par le destinataire</w:t>
            </w:r>
          </w:p>
        </w:tc>
      </w:tr>
      <w:tr w:rsidR="00AD792D" w:rsidRPr="00AE2C9F" w14:paraId="708D64F5" w14:textId="77777777" w:rsidTr="00AE2C9F">
        <w:tc>
          <w:tcPr>
            <w:tcW w:w="3470" w:type="dxa"/>
            <w:shd w:val="clear" w:color="auto" w:fill="FFC000"/>
            <w:vAlign w:val="center"/>
          </w:tcPr>
          <w:p w14:paraId="7BC1B274" w14:textId="2446FDD3" w:rsidR="00AD792D" w:rsidRPr="00AE2C9F" w:rsidRDefault="00AE2C9F" w:rsidP="00AE2C9F">
            <w:pPr>
              <w:jc w:val="center"/>
              <w:rPr>
                <w:sz w:val="22"/>
                <w:szCs w:val="22"/>
              </w:rPr>
            </w:pPr>
            <w:r w:rsidRPr="00AE2C9F">
              <w:rPr>
                <w:sz w:val="22"/>
                <w:szCs w:val="22"/>
              </w:rPr>
              <w:t>Unilatéral et envahissant</w:t>
            </w:r>
          </w:p>
        </w:tc>
        <w:tc>
          <w:tcPr>
            <w:tcW w:w="3471" w:type="dxa"/>
            <w:shd w:val="clear" w:color="auto" w:fill="92D050"/>
            <w:vAlign w:val="center"/>
          </w:tcPr>
          <w:p w14:paraId="50E80825" w14:textId="6A5A2F2A" w:rsidR="00AD792D" w:rsidRPr="00AE2C9F" w:rsidRDefault="00AE2C9F" w:rsidP="00AE2C9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Réciproque et ouvert</w:t>
            </w:r>
          </w:p>
        </w:tc>
      </w:tr>
      <w:tr w:rsidR="00AD792D" w:rsidRPr="00AE2C9F" w14:paraId="11E0BDE6" w14:textId="77777777" w:rsidTr="00AE2C9F">
        <w:tc>
          <w:tcPr>
            <w:tcW w:w="3470" w:type="dxa"/>
            <w:shd w:val="clear" w:color="auto" w:fill="FFC000"/>
            <w:vAlign w:val="center"/>
          </w:tcPr>
          <w:p w14:paraId="7B66EBF5" w14:textId="39734FBB" w:rsidR="00AE2C9F" w:rsidRPr="00AE2C9F" w:rsidRDefault="00AE2C9F" w:rsidP="00AE2C9F">
            <w:pPr>
              <w:jc w:val="center"/>
              <w:rPr>
                <w:sz w:val="22"/>
                <w:szCs w:val="22"/>
              </w:rPr>
            </w:pPr>
            <w:r w:rsidRPr="00AE2C9F">
              <w:rPr>
                <w:sz w:val="22"/>
                <w:szCs w:val="22"/>
              </w:rPr>
              <w:t>Abaissant et dégradant</w:t>
            </w:r>
          </w:p>
        </w:tc>
        <w:tc>
          <w:tcPr>
            <w:tcW w:w="3471" w:type="dxa"/>
            <w:shd w:val="clear" w:color="auto" w:fill="92D050"/>
            <w:vAlign w:val="center"/>
          </w:tcPr>
          <w:p w14:paraId="36771801" w14:textId="1556AFA7" w:rsidR="00AD792D" w:rsidRPr="00AE2C9F" w:rsidRDefault="00AE2C9F" w:rsidP="00AE2C9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Flatteur et satisfaisant</w:t>
            </w:r>
          </w:p>
        </w:tc>
      </w:tr>
      <w:tr w:rsidR="00AD792D" w:rsidRPr="00AE2C9F" w14:paraId="7CFD4419" w14:textId="77777777" w:rsidTr="00AE2C9F">
        <w:tc>
          <w:tcPr>
            <w:tcW w:w="3470" w:type="dxa"/>
            <w:shd w:val="clear" w:color="auto" w:fill="FFC000"/>
            <w:vAlign w:val="center"/>
          </w:tcPr>
          <w:p w14:paraId="75E1EABB" w14:textId="60D30298" w:rsidR="00AD792D" w:rsidRPr="00AE2C9F" w:rsidRDefault="00AE2C9F" w:rsidP="00AE2C9F">
            <w:pPr>
              <w:jc w:val="center"/>
              <w:rPr>
                <w:sz w:val="22"/>
                <w:szCs w:val="22"/>
              </w:rPr>
            </w:pPr>
            <w:r w:rsidRPr="00AE2C9F">
              <w:rPr>
                <w:sz w:val="22"/>
                <w:szCs w:val="22"/>
              </w:rPr>
              <w:t>Motivé par une recherche de pouvoir ou de domination</w:t>
            </w:r>
          </w:p>
        </w:tc>
        <w:tc>
          <w:tcPr>
            <w:tcW w:w="3471" w:type="dxa"/>
            <w:shd w:val="clear" w:color="auto" w:fill="92D050"/>
            <w:vAlign w:val="center"/>
          </w:tcPr>
          <w:p w14:paraId="76F70164" w14:textId="4DBE7D5C" w:rsidR="00AD792D" w:rsidRPr="00AE2C9F" w:rsidRDefault="00AE2C9F" w:rsidP="00AE2C9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Motivé par l’établissement d’une relation équilibrée et réciproque</w:t>
            </w:r>
          </w:p>
        </w:tc>
      </w:tr>
      <w:tr w:rsidR="00AD792D" w:rsidRPr="00AE2C9F" w14:paraId="1F31EB07" w14:textId="77777777" w:rsidTr="00AE2C9F">
        <w:tc>
          <w:tcPr>
            <w:tcW w:w="3470" w:type="dxa"/>
            <w:shd w:val="clear" w:color="auto" w:fill="FFC000"/>
            <w:vAlign w:val="center"/>
          </w:tcPr>
          <w:p w14:paraId="1B2A6D25" w14:textId="01FF7D21" w:rsidR="00AD792D" w:rsidRPr="00AE2C9F" w:rsidRDefault="00AE2C9F" w:rsidP="00AE2C9F">
            <w:pPr>
              <w:jc w:val="center"/>
              <w:rPr>
                <w:sz w:val="22"/>
                <w:szCs w:val="22"/>
              </w:rPr>
            </w:pPr>
            <w:r w:rsidRPr="00AE2C9F">
              <w:rPr>
                <w:sz w:val="22"/>
                <w:szCs w:val="22"/>
              </w:rPr>
              <w:t>Le destinataire se blâme, se sent dévalorisé</w:t>
            </w:r>
          </w:p>
        </w:tc>
        <w:tc>
          <w:tcPr>
            <w:tcW w:w="3471" w:type="dxa"/>
            <w:shd w:val="clear" w:color="auto" w:fill="92D050"/>
            <w:vAlign w:val="center"/>
          </w:tcPr>
          <w:p w14:paraId="45A9D3DF" w14:textId="3BA46FD3" w:rsidR="00AD792D" w:rsidRPr="00AE2C9F" w:rsidRDefault="00AE2C9F" w:rsidP="00AE2C9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destinataire se sent encouragé, valorisé</w:t>
            </w:r>
          </w:p>
        </w:tc>
      </w:tr>
      <w:tr w:rsidR="00AD792D" w:rsidRPr="00AE2C9F" w14:paraId="6ACFB4A0" w14:textId="77777777" w:rsidTr="00AE2C9F">
        <w:tc>
          <w:tcPr>
            <w:tcW w:w="3470" w:type="dxa"/>
            <w:shd w:val="clear" w:color="auto" w:fill="FFC000"/>
            <w:vAlign w:val="center"/>
          </w:tcPr>
          <w:p w14:paraId="59123D4A" w14:textId="0B659ADC" w:rsidR="00AD792D" w:rsidRPr="00AE2C9F" w:rsidRDefault="00AE2C9F" w:rsidP="00AE2C9F">
            <w:pPr>
              <w:jc w:val="center"/>
              <w:rPr>
                <w:sz w:val="22"/>
                <w:szCs w:val="22"/>
              </w:rPr>
            </w:pPr>
            <w:r w:rsidRPr="00AE2C9F">
              <w:rPr>
                <w:sz w:val="22"/>
                <w:szCs w:val="22"/>
              </w:rPr>
              <w:t>Le destinataire se sent impuissant</w:t>
            </w:r>
          </w:p>
        </w:tc>
        <w:tc>
          <w:tcPr>
            <w:tcW w:w="3471" w:type="dxa"/>
            <w:shd w:val="clear" w:color="auto" w:fill="92D050"/>
            <w:vAlign w:val="center"/>
          </w:tcPr>
          <w:p w14:paraId="2BC6203E" w14:textId="7E24CB59" w:rsidR="00AD792D" w:rsidRPr="00AE2C9F" w:rsidRDefault="00AE2C9F" w:rsidP="00AE2C9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destinataire maîtrise les évènements</w:t>
            </w:r>
          </w:p>
        </w:tc>
      </w:tr>
      <w:tr w:rsidR="00AD792D" w:rsidRPr="00AE2C9F" w14:paraId="3DB1EED6" w14:textId="77777777" w:rsidTr="00AE2C9F">
        <w:tc>
          <w:tcPr>
            <w:tcW w:w="3470" w:type="dxa"/>
            <w:shd w:val="clear" w:color="auto" w:fill="C00000"/>
            <w:vAlign w:val="center"/>
          </w:tcPr>
          <w:p w14:paraId="3D51509E" w14:textId="5581096D" w:rsidR="00AD792D" w:rsidRPr="00AE2C9F" w:rsidRDefault="00AE2C9F" w:rsidP="00AE2C9F">
            <w:pPr>
              <w:jc w:val="center"/>
              <w:rPr>
                <w:b/>
                <w:bCs/>
                <w:sz w:val="22"/>
                <w:szCs w:val="22"/>
              </w:rPr>
            </w:pPr>
            <w:r w:rsidRPr="00AE2C9F">
              <w:rPr>
                <w:b/>
                <w:bCs/>
                <w:sz w:val="22"/>
                <w:szCs w:val="22"/>
              </w:rPr>
              <w:t>Illégal</w:t>
            </w:r>
          </w:p>
        </w:tc>
        <w:tc>
          <w:tcPr>
            <w:tcW w:w="3471" w:type="dxa"/>
            <w:shd w:val="clear" w:color="auto" w:fill="385623" w:themeFill="accent6" w:themeFillShade="80"/>
            <w:vAlign w:val="center"/>
          </w:tcPr>
          <w:p w14:paraId="738E85DA" w14:textId="7589729D" w:rsidR="00AD792D" w:rsidRPr="00AE2C9F" w:rsidRDefault="00AE2C9F" w:rsidP="00AE2C9F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AE2C9F">
              <w:rPr>
                <w:b/>
                <w:bCs/>
                <w:color w:val="FFFFFF" w:themeColor="background1"/>
                <w:sz w:val="22"/>
                <w:szCs w:val="22"/>
              </w:rPr>
              <w:t>Légal</w:t>
            </w:r>
          </w:p>
        </w:tc>
      </w:tr>
    </w:tbl>
    <w:p w14:paraId="135969BB" w14:textId="77777777" w:rsidR="00246AA7" w:rsidRDefault="00246AA7">
      <w:r>
        <w:br w:type="page"/>
      </w:r>
    </w:p>
    <w:p w14:paraId="7AD51309" w14:textId="20DC1FDA" w:rsidR="00246AA7" w:rsidRDefault="00246AA7" w:rsidP="00246AA7">
      <w:pPr>
        <w:jc w:val="center"/>
      </w:pPr>
      <w:r>
        <w:t>Les filtres de la communication</w:t>
      </w:r>
    </w:p>
    <w:p w14:paraId="37BEA09F" w14:textId="4B57AE73" w:rsidR="00246AA7" w:rsidRDefault="00246AA7" w:rsidP="00246AA7">
      <w:pPr>
        <w:jc w:val="center"/>
      </w:pPr>
      <w:r>
        <w:rPr>
          <w:noProof/>
        </w:rPr>
        <w:drawing>
          <wp:inline distT="0" distB="0" distL="0" distR="0" wp14:anchorId="7DCC611E" wp14:editId="41E0CE28">
            <wp:extent cx="4413885" cy="3225800"/>
            <wp:effectExtent l="0" t="0" r="0" b="12700"/>
            <wp:docPr id="14" name="Diagramme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3" r:lo="rId64" r:qs="rId65" r:cs="rId66"/>
              </a:graphicData>
            </a:graphic>
          </wp:inline>
        </w:drawing>
      </w:r>
    </w:p>
    <w:p w14:paraId="7A121512" w14:textId="3E25E13F" w:rsidR="00246AA7" w:rsidRDefault="00246AA7" w:rsidP="00246AA7">
      <w:pPr>
        <w:pStyle w:val="Paragraphedeliste"/>
        <w:numPr>
          <w:ilvl w:val="0"/>
          <w:numId w:val="2"/>
        </w:numPr>
      </w:pPr>
      <w:r>
        <w:t>Réfléchir à ce que l’on veut dire, aux biais de compréhension et de formulation possibles</w:t>
      </w:r>
    </w:p>
    <w:p w14:paraId="4E3EF3B8" w14:textId="65330061" w:rsidR="00246AA7" w:rsidRDefault="00246AA7" w:rsidP="00246AA7">
      <w:pPr>
        <w:pStyle w:val="Paragraphedeliste"/>
        <w:numPr>
          <w:ilvl w:val="0"/>
          <w:numId w:val="2"/>
        </w:numPr>
      </w:pPr>
      <w:r>
        <w:t>Adapter le contexte à la communication (solennité de l’endroit, moment, tonalité de la voix…)</w:t>
      </w:r>
    </w:p>
    <w:p w14:paraId="70A266AC" w14:textId="119E58A6" w:rsidR="00246AA7" w:rsidRDefault="00246AA7" w:rsidP="00246AA7">
      <w:pPr>
        <w:pStyle w:val="Paragraphedeliste"/>
        <w:numPr>
          <w:ilvl w:val="0"/>
          <w:numId w:val="2"/>
        </w:numPr>
      </w:pPr>
      <w:r>
        <w:t>Détecter la déformation (reformuler le message reçu, faire reformuler le message émis)</w:t>
      </w:r>
    </w:p>
    <w:sectPr w:rsidR="00246AA7" w:rsidSect="00550B1F">
      <w:headerReference w:type="default" r:id="rId68"/>
      <w:footerReference w:type="default" r:id="rId69"/>
      <w:pgSz w:w="8391" w:h="11906" w:code="11"/>
      <w:pgMar w:top="720" w:right="720" w:bottom="720" w:left="720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740B3" w14:textId="77777777" w:rsidR="00F06494" w:rsidRDefault="00F06494" w:rsidP="00C6380C">
      <w:r>
        <w:separator/>
      </w:r>
    </w:p>
    <w:p w14:paraId="7609C84C" w14:textId="77777777" w:rsidR="00F06494" w:rsidRDefault="00F06494" w:rsidP="00C6380C"/>
  </w:endnote>
  <w:endnote w:type="continuationSeparator" w:id="0">
    <w:p w14:paraId="30E792B0" w14:textId="77777777" w:rsidR="00F06494" w:rsidRDefault="00F06494" w:rsidP="00C6380C">
      <w:r>
        <w:continuationSeparator/>
      </w:r>
    </w:p>
    <w:p w14:paraId="3EF328CD" w14:textId="77777777" w:rsidR="00F06494" w:rsidRDefault="00F06494" w:rsidP="00C638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nsolas" w:hAnsi="Consolas"/>
        <w:color w:val="808080" w:themeColor="background1" w:themeShade="80"/>
        <w:szCs w:val="20"/>
      </w:rPr>
      <w:id w:val="1793865740"/>
      <w:docPartObj>
        <w:docPartGallery w:val="Page Numbers (Bottom of Page)"/>
        <w:docPartUnique/>
      </w:docPartObj>
    </w:sdtPr>
    <w:sdtEndPr/>
    <w:sdtContent>
      <w:sdt>
        <w:sdtPr>
          <w:rPr>
            <w:rFonts w:ascii="Consolas" w:hAnsi="Consolas"/>
            <w:color w:val="808080" w:themeColor="background1" w:themeShade="8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CB91A28" w14:textId="77777777" w:rsidR="00D44144" w:rsidRPr="00C6380C" w:rsidRDefault="00D44144" w:rsidP="00C6380C">
            <w:pPr>
              <w:pStyle w:val="Pieddepage"/>
              <w:jc w:val="center"/>
              <w:rPr>
                <w:rFonts w:ascii="Consolas" w:hAnsi="Consolas"/>
                <w:color w:val="808080" w:themeColor="background1" w:themeShade="80"/>
                <w:szCs w:val="20"/>
              </w:rPr>
            </w:pP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 xml:space="preserve">Page 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begin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instrText>PAGE</w:instrTex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separate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>2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end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 xml:space="preserve"> sur 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begin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instrText>NUMPAGES</w:instrTex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separate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>2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end"/>
            </w:r>
          </w:p>
        </w:sdtContent>
      </w:sdt>
    </w:sdtContent>
  </w:sdt>
  <w:p w14:paraId="442D5C94" w14:textId="77777777" w:rsidR="008A72D9" w:rsidRPr="00C6380C" w:rsidRDefault="00D44144" w:rsidP="00C6380C">
    <w:pPr>
      <w:pStyle w:val="Pieddepage"/>
      <w:jc w:val="center"/>
      <w:rPr>
        <w:rFonts w:ascii="Consolas" w:hAnsi="Consolas"/>
        <w:color w:val="808080" w:themeColor="background1" w:themeShade="80"/>
        <w:szCs w:val="20"/>
      </w:rPr>
    </w:pPr>
    <w:r w:rsidRPr="00C6380C">
      <w:rPr>
        <w:rFonts w:ascii="Consolas" w:hAnsi="Consolas"/>
        <w:color w:val="808080" w:themeColor="background1" w:themeShade="80"/>
        <w:szCs w:val="20"/>
      </w:rPr>
      <w:t>Fiche réflexe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B166C" w14:textId="77777777" w:rsidR="00F06494" w:rsidRDefault="00F06494" w:rsidP="00C6380C">
      <w:r>
        <w:separator/>
      </w:r>
    </w:p>
    <w:p w14:paraId="45F81635" w14:textId="77777777" w:rsidR="00F06494" w:rsidRDefault="00F06494" w:rsidP="00C6380C"/>
  </w:footnote>
  <w:footnote w:type="continuationSeparator" w:id="0">
    <w:p w14:paraId="0C87AFB6" w14:textId="77777777" w:rsidR="00F06494" w:rsidRDefault="00F06494" w:rsidP="00C6380C">
      <w:r>
        <w:continuationSeparator/>
      </w:r>
    </w:p>
    <w:p w14:paraId="4C6C7FEE" w14:textId="77777777" w:rsidR="00F06494" w:rsidRDefault="00F06494" w:rsidP="00C638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2BC44" w14:textId="77777777" w:rsidR="00D44144" w:rsidRDefault="00D44144" w:rsidP="00C6380C">
    <w:pPr>
      <w:pStyle w:val="En-tte"/>
    </w:pPr>
    <w:r>
      <w:rPr>
        <w:noProof/>
      </w:rPr>
      <w:drawing>
        <wp:inline distT="0" distB="0" distL="0" distR="0" wp14:anchorId="6EE708BA" wp14:editId="3046ADEC">
          <wp:extent cx="409575" cy="421862"/>
          <wp:effectExtent l="0" t="0" r="0" b="0"/>
          <wp:docPr id="2" name="Image 2" descr="Résultat de recherche d'images pour &quot;white hat hacker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white hat hacker&quot;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512" cy="498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4A58E5">
      <w:tab/>
    </w:r>
    <w:r>
      <w:rPr>
        <w:noProof/>
      </w:rPr>
      <w:drawing>
        <wp:inline distT="0" distB="0" distL="0" distR="0" wp14:anchorId="228B155F" wp14:editId="4CBFA0CC">
          <wp:extent cx="394074" cy="418703"/>
          <wp:effectExtent l="0" t="0" r="6350" b="635"/>
          <wp:docPr id="4" name="Image 4" descr="Résultat de recherche d'images pour &quot;cybersecurity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cybersecurity logo&quot;"/>
                  <pic:cNvPicPr>
                    <a:picLocks noChangeAspect="1" noChangeArrowheads="1"/>
                  </pic:cNvPicPr>
                </pic:nvPicPr>
                <pic:blipFill rotWithShape="1">
                  <a:blip r:embed="rId2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17718" cy="443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sdt>
    <w:sdtPr>
      <w:rPr>
        <w:rFonts w:ascii="Consolas" w:hAnsi="Consolas"/>
        <w:sz w:val="24"/>
      </w:rPr>
      <w:alias w:val="Titre "/>
      <w:tag w:val=""/>
      <w:id w:val="-167795125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25D4CE0" w14:textId="77777777" w:rsidR="00C6380C" w:rsidRPr="00C6380C" w:rsidRDefault="000F1A04" w:rsidP="00C6380C">
        <w:pPr>
          <w:pBdr>
            <w:bottom w:val="single" w:sz="12" w:space="1" w:color="808080" w:themeColor="background1" w:themeShade="80"/>
          </w:pBdr>
          <w:jc w:val="center"/>
          <w:rPr>
            <w:rFonts w:ascii="Consolas" w:hAnsi="Consolas"/>
            <w:sz w:val="24"/>
          </w:rPr>
        </w:pPr>
        <w:r>
          <w:rPr>
            <w:rFonts w:ascii="Consolas" w:hAnsi="Consolas"/>
            <w:sz w:val="24"/>
          </w:rPr>
          <w:t>Management générique</w:t>
        </w:r>
        <w:r w:rsidR="00BE2A5D">
          <w:rPr>
            <w:rFonts w:ascii="Consolas" w:hAnsi="Consolas"/>
            <w:sz w:val="24"/>
          </w:rPr>
          <w:t xml:space="preserve"> / informatique</w:t>
        </w:r>
      </w:p>
    </w:sdtContent>
  </w:sdt>
  <w:p w14:paraId="305B14DA" w14:textId="3A222C35" w:rsidR="008A72D9" w:rsidRPr="002B1B07" w:rsidRDefault="00C6380C" w:rsidP="00C6380C">
    <w:pPr>
      <w:pBdr>
        <w:bottom w:val="single" w:sz="8" w:space="1" w:color="auto"/>
      </w:pBdr>
      <w:rPr>
        <w:rFonts w:ascii="Consolas" w:hAnsi="Consolas"/>
        <w:sz w:val="16"/>
        <w:szCs w:val="16"/>
      </w:rPr>
    </w:pPr>
    <w:r w:rsidRPr="002B1B07">
      <w:rPr>
        <w:rFonts w:ascii="Consolas" w:hAnsi="Consolas"/>
        <w:sz w:val="16"/>
        <w:szCs w:val="16"/>
      </w:rPr>
      <w:t xml:space="preserve">Rédigé le </w:t>
    </w:r>
    <w:sdt>
      <w:sdtPr>
        <w:rPr>
          <w:rFonts w:ascii="Consolas" w:hAnsi="Consolas"/>
          <w:sz w:val="16"/>
          <w:szCs w:val="16"/>
        </w:rPr>
        <w:alias w:val="Date de publication"/>
        <w:tag w:val=""/>
        <w:id w:val="-759833519"/>
        <w:dataBinding w:prefixMappings="xmlns:ns0='http://schemas.microsoft.com/office/2006/coverPageProps' " w:xpath="/ns0:CoverPageProperties[1]/ns0:PublishDate[1]" w:storeItemID="{55AF091B-3C7A-41E3-B477-F2FDAA23CFDA}"/>
        <w:date w:fullDate="2020-11-27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205E22">
          <w:rPr>
            <w:rFonts w:ascii="Consolas" w:hAnsi="Consolas"/>
            <w:sz w:val="16"/>
            <w:szCs w:val="16"/>
          </w:rPr>
          <w:t>27/11/2020</w:t>
        </w:r>
      </w:sdtContent>
    </w:sdt>
    <w:r w:rsidRPr="002B1B07">
      <w:rPr>
        <w:rFonts w:ascii="Consolas" w:hAnsi="Consolas"/>
        <w:sz w:val="16"/>
        <w:szCs w:val="16"/>
      </w:rPr>
      <w:t xml:space="preserve"> par </w:t>
    </w:r>
    <w:sdt>
      <w:sdtPr>
        <w:rPr>
          <w:rFonts w:ascii="Consolas" w:hAnsi="Consolas"/>
          <w:sz w:val="16"/>
          <w:szCs w:val="16"/>
        </w:rPr>
        <w:alias w:val="Auteur "/>
        <w:tag w:val=""/>
        <w:id w:val="204262875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50B1F">
          <w:rPr>
            <w:rFonts w:ascii="Consolas" w:hAnsi="Consolas"/>
            <w:sz w:val="16"/>
            <w:szCs w:val="16"/>
          </w:rPr>
          <w:t>Jimmy Poirier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162DE"/>
    <w:multiLevelType w:val="hybridMultilevel"/>
    <w:tmpl w:val="38186B30"/>
    <w:lvl w:ilvl="0" w:tplc="A8321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AED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A49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FAC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C017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AAF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309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226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B0C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8501EFD"/>
    <w:multiLevelType w:val="hybridMultilevel"/>
    <w:tmpl w:val="EFEE02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1F"/>
    <w:rsid w:val="00023A77"/>
    <w:rsid w:val="000656CD"/>
    <w:rsid w:val="000D2FF1"/>
    <w:rsid w:val="000F1A04"/>
    <w:rsid w:val="001C3852"/>
    <w:rsid w:val="00205E22"/>
    <w:rsid w:val="00246AA7"/>
    <w:rsid w:val="002B1B07"/>
    <w:rsid w:val="00312F20"/>
    <w:rsid w:val="00374F58"/>
    <w:rsid w:val="004050DA"/>
    <w:rsid w:val="0044195D"/>
    <w:rsid w:val="004A58E5"/>
    <w:rsid w:val="00550B1F"/>
    <w:rsid w:val="0061562F"/>
    <w:rsid w:val="006821D8"/>
    <w:rsid w:val="00763FC5"/>
    <w:rsid w:val="007821AF"/>
    <w:rsid w:val="007B6C60"/>
    <w:rsid w:val="00833AF8"/>
    <w:rsid w:val="0088301D"/>
    <w:rsid w:val="008A72D9"/>
    <w:rsid w:val="008B61E9"/>
    <w:rsid w:val="008E5DC2"/>
    <w:rsid w:val="00906604"/>
    <w:rsid w:val="00920CD6"/>
    <w:rsid w:val="00982295"/>
    <w:rsid w:val="009E2D71"/>
    <w:rsid w:val="009E44FE"/>
    <w:rsid w:val="00A5202D"/>
    <w:rsid w:val="00A90916"/>
    <w:rsid w:val="00AD792D"/>
    <w:rsid w:val="00AE2C9F"/>
    <w:rsid w:val="00AF1122"/>
    <w:rsid w:val="00B006FA"/>
    <w:rsid w:val="00B646F9"/>
    <w:rsid w:val="00B648B9"/>
    <w:rsid w:val="00BC7476"/>
    <w:rsid w:val="00BE2A5D"/>
    <w:rsid w:val="00C6377E"/>
    <w:rsid w:val="00C6380C"/>
    <w:rsid w:val="00CC409D"/>
    <w:rsid w:val="00D44144"/>
    <w:rsid w:val="00DF7AE6"/>
    <w:rsid w:val="00E22AD1"/>
    <w:rsid w:val="00E51A7E"/>
    <w:rsid w:val="00E645DC"/>
    <w:rsid w:val="00F06494"/>
    <w:rsid w:val="00F722C2"/>
    <w:rsid w:val="00F75887"/>
    <w:rsid w:val="00FB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147374"/>
  <w15:chartTrackingRefBased/>
  <w15:docId w15:val="{4E7E066F-20D3-4AA9-82F3-58E85BD5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07"/>
    <w:rPr>
      <w:rFonts w:ascii="Agency FB" w:hAnsi="Agency FB" w:cs="Consolas"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4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4144"/>
  </w:style>
  <w:style w:type="paragraph" w:styleId="Pieddepage">
    <w:name w:val="footer"/>
    <w:basedOn w:val="Normal"/>
    <w:link w:val="PieddepageCar"/>
    <w:uiPriority w:val="99"/>
    <w:unhideWhenUsed/>
    <w:rsid w:val="00D44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4144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41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4144"/>
    <w:rPr>
      <w:i/>
      <w:iCs/>
      <w:color w:val="4472C4" w:themeColor="accent1"/>
    </w:rPr>
  </w:style>
  <w:style w:type="character" w:styleId="Textedelespacerserv">
    <w:name w:val="Placeholder Text"/>
    <w:basedOn w:val="Policepardfaut"/>
    <w:uiPriority w:val="99"/>
    <w:semiHidden/>
    <w:rsid w:val="00D44144"/>
    <w:rPr>
      <w:color w:val="808080"/>
    </w:rPr>
  </w:style>
  <w:style w:type="paragraph" w:customStyle="1" w:styleId="Consoleinline">
    <w:name w:val="Console inline"/>
    <w:basedOn w:val="Normal"/>
    <w:link w:val="ConsoleinlineCar"/>
    <w:qFormat/>
    <w:rsid w:val="000656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/>
    </w:pPr>
    <w:rPr>
      <w:rFonts w:ascii="Consolas" w:hAnsi="Consolas"/>
      <w:sz w:val="16"/>
      <w:szCs w:val="18"/>
    </w:rPr>
  </w:style>
  <w:style w:type="paragraph" w:customStyle="1" w:styleId="Consolelastline">
    <w:name w:val="Console last line"/>
    <w:basedOn w:val="Normal"/>
    <w:next w:val="Normal"/>
    <w:link w:val="ConsolelastlineCar"/>
    <w:qFormat/>
    <w:rsid w:val="000656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nsolas" w:hAnsi="Consolas"/>
      <w:sz w:val="16"/>
      <w:szCs w:val="18"/>
    </w:rPr>
  </w:style>
  <w:style w:type="character" w:customStyle="1" w:styleId="ConsoleinlineCar">
    <w:name w:val="Console inline Car"/>
    <w:basedOn w:val="Policepardfaut"/>
    <w:link w:val="Consoleinline"/>
    <w:rsid w:val="000656CD"/>
    <w:rPr>
      <w:rFonts w:ascii="Consolas" w:hAnsi="Consolas" w:cs="Consolas"/>
      <w:sz w:val="16"/>
      <w:szCs w:val="18"/>
      <w:shd w:val="clear" w:color="auto" w:fill="F2F2F2" w:themeFill="background1" w:themeFillShade="F2"/>
    </w:rPr>
  </w:style>
  <w:style w:type="character" w:customStyle="1" w:styleId="ConsolelastlineCar">
    <w:name w:val="Console last line Car"/>
    <w:basedOn w:val="Policepardfaut"/>
    <w:link w:val="Consolelastline"/>
    <w:rsid w:val="000656CD"/>
    <w:rPr>
      <w:rFonts w:ascii="Consolas" w:hAnsi="Consolas" w:cs="Consolas"/>
      <w:sz w:val="16"/>
      <w:szCs w:val="18"/>
      <w:shd w:val="clear" w:color="auto" w:fill="F2F2F2" w:themeFill="background1" w:themeFillShade="F2"/>
    </w:rPr>
  </w:style>
  <w:style w:type="table" w:styleId="Grilledutableau">
    <w:name w:val="Table Grid"/>
    <w:basedOn w:val="TableauNormal"/>
    <w:uiPriority w:val="39"/>
    <w:rsid w:val="00AD7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46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2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6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diagramLayout" Target="diagrams/layout7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42" Type="http://schemas.microsoft.com/office/2007/relationships/diagramDrawing" Target="diagrams/drawing7.xml"/><Relationship Id="rId47" Type="http://schemas.microsoft.com/office/2007/relationships/diagramDrawing" Target="diagrams/drawing8.xml"/><Relationship Id="rId50" Type="http://schemas.openxmlformats.org/officeDocument/2006/relationships/diagramQuickStyle" Target="diagrams/quickStyle9.xml"/><Relationship Id="rId55" Type="http://schemas.openxmlformats.org/officeDocument/2006/relationships/diagramQuickStyle" Target="diagrams/quickStyle10.xml"/><Relationship Id="rId63" Type="http://schemas.openxmlformats.org/officeDocument/2006/relationships/diagramData" Target="diagrams/data12.xml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9" Type="http://schemas.openxmlformats.org/officeDocument/2006/relationships/diagramLayout" Target="diagrams/layou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diagramQuickStyle" Target="diagrams/quickStyle7.xml"/><Relationship Id="rId45" Type="http://schemas.openxmlformats.org/officeDocument/2006/relationships/diagramQuickStyle" Target="diagrams/quickStyle8.xml"/><Relationship Id="rId53" Type="http://schemas.openxmlformats.org/officeDocument/2006/relationships/diagramData" Target="diagrams/data10.xml"/><Relationship Id="rId58" Type="http://schemas.openxmlformats.org/officeDocument/2006/relationships/diagramData" Target="diagrams/data11.xml"/><Relationship Id="rId66" Type="http://schemas.openxmlformats.org/officeDocument/2006/relationships/diagramColors" Target="diagrams/colors12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49" Type="http://schemas.openxmlformats.org/officeDocument/2006/relationships/diagramLayout" Target="diagrams/layout9.xml"/><Relationship Id="rId57" Type="http://schemas.microsoft.com/office/2007/relationships/diagramDrawing" Target="diagrams/drawing10.xml"/><Relationship Id="rId61" Type="http://schemas.openxmlformats.org/officeDocument/2006/relationships/diagramColors" Target="diagrams/colors1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4" Type="http://schemas.openxmlformats.org/officeDocument/2006/relationships/diagramLayout" Target="diagrams/layout8.xml"/><Relationship Id="rId52" Type="http://schemas.microsoft.com/office/2007/relationships/diagramDrawing" Target="diagrams/drawing9.xml"/><Relationship Id="rId60" Type="http://schemas.openxmlformats.org/officeDocument/2006/relationships/diagramQuickStyle" Target="diagrams/quickStyle11.xml"/><Relationship Id="rId65" Type="http://schemas.openxmlformats.org/officeDocument/2006/relationships/diagramQuickStyle" Target="diagrams/quickStyle1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43" Type="http://schemas.openxmlformats.org/officeDocument/2006/relationships/diagramData" Target="diagrams/data8.xml"/><Relationship Id="rId48" Type="http://schemas.openxmlformats.org/officeDocument/2006/relationships/diagramData" Target="diagrams/data9.xml"/><Relationship Id="rId56" Type="http://schemas.openxmlformats.org/officeDocument/2006/relationships/diagramColors" Target="diagrams/colors10.xml"/><Relationship Id="rId64" Type="http://schemas.openxmlformats.org/officeDocument/2006/relationships/diagramLayout" Target="diagrams/layout12.xml"/><Relationship Id="rId69" Type="http://schemas.openxmlformats.org/officeDocument/2006/relationships/footer" Target="footer1.xml"/><Relationship Id="rId8" Type="http://schemas.openxmlformats.org/officeDocument/2006/relationships/diagramData" Target="diagrams/data1.xml"/><Relationship Id="rId51" Type="http://schemas.openxmlformats.org/officeDocument/2006/relationships/diagramColors" Target="diagrams/colors9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diagramData" Target="diagrams/data7.xml"/><Relationship Id="rId46" Type="http://schemas.openxmlformats.org/officeDocument/2006/relationships/diagramColors" Target="diagrams/colors8.xml"/><Relationship Id="rId59" Type="http://schemas.openxmlformats.org/officeDocument/2006/relationships/diagramLayout" Target="diagrams/layout11.xml"/><Relationship Id="rId67" Type="http://schemas.microsoft.com/office/2007/relationships/diagramDrawing" Target="diagrams/drawing12.xml"/><Relationship Id="rId20" Type="http://schemas.openxmlformats.org/officeDocument/2006/relationships/diagramQuickStyle" Target="diagrams/quickStyle3.xml"/><Relationship Id="rId41" Type="http://schemas.openxmlformats.org/officeDocument/2006/relationships/diagramColors" Target="diagrams/colors7.xml"/><Relationship Id="rId54" Type="http://schemas.openxmlformats.org/officeDocument/2006/relationships/diagramLayout" Target="diagrams/layout10.xml"/><Relationship Id="rId62" Type="http://schemas.microsoft.com/office/2007/relationships/diagramDrawing" Target="diagrams/drawing11.xml"/><Relationship Id="rId7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Jimmy\Dropbox\Documents\Templates%20documents\Word\Template%20fiche%20r&#233;flexe%20cybers&#233;curit&#233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0DF3C3-8250-4385-AE01-E6847AD04DB8}" type="doc">
      <dgm:prSet loTypeId="urn:microsoft.com/office/officeart/2005/8/layout/chevron2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fr-FR"/>
        </a:p>
      </dgm:t>
    </dgm:pt>
    <dgm:pt modelId="{BC49E6BF-6B40-41F6-B018-B3BA1E12595B}">
      <dgm:prSet phldrT="[Texte]" custT="1"/>
      <dgm:spPr/>
      <dgm:t>
        <a:bodyPr/>
        <a:lstStyle/>
        <a:p>
          <a:r>
            <a:rPr lang="fr-FR" sz="1700"/>
            <a:t>S</a:t>
          </a:r>
        </a:p>
      </dgm:t>
    </dgm:pt>
    <dgm:pt modelId="{91B6E3DA-627C-4910-A5A7-C79B3F9F75C0}" type="parTrans" cxnId="{3C51A81B-B8F5-47E7-BA61-0E8011367B33}">
      <dgm:prSet/>
      <dgm:spPr/>
      <dgm:t>
        <a:bodyPr/>
        <a:lstStyle/>
        <a:p>
          <a:endParaRPr lang="fr-FR" sz="3600"/>
        </a:p>
      </dgm:t>
    </dgm:pt>
    <dgm:pt modelId="{50C07018-ADCA-4558-97AA-B4DE29054508}" type="sibTrans" cxnId="{3C51A81B-B8F5-47E7-BA61-0E8011367B33}">
      <dgm:prSet/>
      <dgm:spPr/>
      <dgm:t>
        <a:bodyPr/>
        <a:lstStyle/>
        <a:p>
          <a:endParaRPr lang="fr-FR" sz="3600"/>
        </a:p>
      </dgm:t>
    </dgm:pt>
    <dgm:pt modelId="{F1601610-851C-4AEC-9A03-959A8E91AC8D}">
      <dgm:prSet phldrT="[Texte]" custT="1"/>
      <dgm:spPr/>
      <dgm:t>
        <a:bodyPr/>
        <a:lstStyle/>
        <a:p>
          <a:r>
            <a:rPr lang="fr-FR" sz="1700"/>
            <a:t>Simple</a:t>
          </a:r>
          <a:br>
            <a:rPr lang="fr-FR" sz="1200"/>
          </a:br>
          <a:r>
            <a:rPr lang="fr-FR" sz="1100" i="1"/>
            <a:t>L'objectif doit être clair, précis et compréhensible</a:t>
          </a:r>
        </a:p>
      </dgm:t>
    </dgm:pt>
    <dgm:pt modelId="{AFD495B5-D176-414B-9885-4C11B3F0ACCB}" type="parTrans" cxnId="{648E5283-9DB7-4608-AED9-8192E15508E0}">
      <dgm:prSet/>
      <dgm:spPr/>
      <dgm:t>
        <a:bodyPr/>
        <a:lstStyle/>
        <a:p>
          <a:endParaRPr lang="fr-FR" sz="3600"/>
        </a:p>
      </dgm:t>
    </dgm:pt>
    <dgm:pt modelId="{6EFCE6A3-510D-4CFC-A351-BB05396ADB44}" type="sibTrans" cxnId="{648E5283-9DB7-4608-AED9-8192E15508E0}">
      <dgm:prSet/>
      <dgm:spPr/>
      <dgm:t>
        <a:bodyPr/>
        <a:lstStyle/>
        <a:p>
          <a:endParaRPr lang="fr-FR" sz="3600"/>
        </a:p>
      </dgm:t>
    </dgm:pt>
    <dgm:pt modelId="{EED8EABA-B6ED-4C47-8317-62B81923D7CC}">
      <dgm:prSet phldrT="[Texte]" custT="1"/>
      <dgm:spPr/>
      <dgm:t>
        <a:bodyPr/>
        <a:lstStyle/>
        <a:p>
          <a:r>
            <a:rPr lang="fr-FR" sz="1700"/>
            <a:t>M</a:t>
          </a:r>
        </a:p>
      </dgm:t>
    </dgm:pt>
    <dgm:pt modelId="{F57F963E-7818-405F-8551-40EB1C5EEEA9}" type="parTrans" cxnId="{4FBBE7FF-9139-4885-A147-1C06D9F12AD8}">
      <dgm:prSet/>
      <dgm:spPr/>
      <dgm:t>
        <a:bodyPr/>
        <a:lstStyle/>
        <a:p>
          <a:endParaRPr lang="fr-FR" sz="3600"/>
        </a:p>
      </dgm:t>
    </dgm:pt>
    <dgm:pt modelId="{CB86DE39-1F1A-4EAD-8C78-A495793E366C}" type="sibTrans" cxnId="{4FBBE7FF-9139-4885-A147-1C06D9F12AD8}">
      <dgm:prSet/>
      <dgm:spPr/>
      <dgm:t>
        <a:bodyPr/>
        <a:lstStyle/>
        <a:p>
          <a:endParaRPr lang="fr-FR" sz="3600"/>
        </a:p>
      </dgm:t>
    </dgm:pt>
    <dgm:pt modelId="{D36B6DFF-A3A0-48F3-9E36-97AD834A717F}">
      <dgm:prSet phldrT="[Texte]" custT="1"/>
      <dgm:spPr/>
      <dgm:t>
        <a:bodyPr/>
        <a:lstStyle/>
        <a:p>
          <a:r>
            <a:rPr lang="fr-FR" sz="1700"/>
            <a:t>Mesurable</a:t>
          </a:r>
          <a:br>
            <a:rPr lang="fr-FR" sz="1200"/>
          </a:br>
          <a:r>
            <a:rPr lang="fr-FR" sz="1100" i="1"/>
            <a:t>L'objectif doit être quantifié ou qualifié (seuil de réussite)</a:t>
          </a:r>
        </a:p>
      </dgm:t>
    </dgm:pt>
    <dgm:pt modelId="{777D8009-5A3A-418E-97FF-1870E97AFA17}" type="parTrans" cxnId="{9FBA6C91-7B49-4670-A8EE-37B701F729F4}">
      <dgm:prSet/>
      <dgm:spPr/>
      <dgm:t>
        <a:bodyPr/>
        <a:lstStyle/>
        <a:p>
          <a:endParaRPr lang="fr-FR" sz="3600"/>
        </a:p>
      </dgm:t>
    </dgm:pt>
    <dgm:pt modelId="{F9CB4033-A037-491A-BFDB-ED7642B6C4FD}" type="sibTrans" cxnId="{9FBA6C91-7B49-4670-A8EE-37B701F729F4}">
      <dgm:prSet/>
      <dgm:spPr/>
      <dgm:t>
        <a:bodyPr/>
        <a:lstStyle/>
        <a:p>
          <a:endParaRPr lang="fr-FR" sz="3600"/>
        </a:p>
      </dgm:t>
    </dgm:pt>
    <dgm:pt modelId="{C4B596CB-0264-45CD-821A-8B4F94F4138F}">
      <dgm:prSet phldrT="[Texte]" custT="1"/>
      <dgm:spPr/>
      <dgm:t>
        <a:bodyPr/>
        <a:lstStyle/>
        <a:p>
          <a:r>
            <a:rPr lang="fr-FR" sz="1700"/>
            <a:t>A</a:t>
          </a:r>
        </a:p>
      </dgm:t>
    </dgm:pt>
    <dgm:pt modelId="{5FA36155-A166-4BBA-A4DD-2F72AEEBF616}" type="parTrans" cxnId="{CE3CB683-170C-42AE-93EA-4DFBD469D573}">
      <dgm:prSet/>
      <dgm:spPr/>
      <dgm:t>
        <a:bodyPr/>
        <a:lstStyle/>
        <a:p>
          <a:endParaRPr lang="fr-FR" sz="3600"/>
        </a:p>
      </dgm:t>
    </dgm:pt>
    <dgm:pt modelId="{13FAED09-4F2B-4CB3-8E40-733F24E731F5}" type="sibTrans" cxnId="{CE3CB683-170C-42AE-93EA-4DFBD469D573}">
      <dgm:prSet/>
      <dgm:spPr/>
      <dgm:t>
        <a:bodyPr/>
        <a:lstStyle/>
        <a:p>
          <a:endParaRPr lang="fr-FR" sz="3600"/>
        </a:p>
      </dgm:t>
    </dgm:pt>
    <dgm:pt modelId="{244A0009-BC99-4E70-8483-7AA05A709D46}">
      <dgm:prSet phldrT="[Texte]" custT="1"/>
      <dgm:spPr/>
      <dgm:t>
        <a:bodyPr/>
        <a:lstStyle/>
        <a:p>
          <a:r>
            <a:rPr lang="fr-FR" sz="1700"/>
            <a:t>Ambitieux</a:t>
          </a:r>
          <a:br>
            <a:rPr lang="fr-FR" sz="1200"/>
          </a:br>
          <a:r>
            <a:rPr lang="fr-FR" sz="1100" i="1"/>
            <a:t>L'objectif doit stimuler, représenter un défi</a:t>
          </a:r>
        </a:p>
      </dgm:t>
    </dgm:pt>
    <dgm:pt modelId="{D2F8F124-E141-4C37-8F0E-2E61C141069A}" type="parTrans" cxnId="{E38212DB-989B-43B0-91AE-F222DE5E500D}">
      <dgm:prSet/>
      <dgm:spPr/>
      <dgm:t>
        <a:bodyPr/>
        <a:lstStyle/>
        <a:p>
          <a:endParaRPr lang="fr-FR" sz="3600"/>
        </a:p>
      </dgm:t>
    </dgm:pt>
    <dgm:pt modelId="{3D91EDF0-E4A5-4BAF-8F2D-88ED4BD0BB42}" type="sibTrans" cxnId="{E38212DB-989B-43B0-91AE-F222DE5E500D}">
      <dgm:prSet/>
      <dgm:spPr/>
      <dgm:t>
        <a:bodyPr/>
        <a:lstStyle/>
        <a:p>
          <a:endParaRPr lang="fr-FR" sz="3600"/>
        </a:p>
      </dgm:t>
    </dgm:pt>
    <dgm:pt modelId="{31ADF0C1-F6AD-4AEA-99D1-1B2622A186F9}">
      <dgm:prSet phldrT="[Texte]" custT="1"/>
      <dgm:spPr/>
      <dgm:t>
        <a:bodyPr/>
        <a:lstStyle/>
        <a:p>
          <a:r>
            <a:rPr lang="fr-FR" sz="1700"/>
            <a:t>R</a:t>
          </a:r>
        </a:p>
      </dgm:t>
    </dgm:pt>
    <dgm:pt modelId="{C1F6DF5C-4A2F-4246-A81E-14999D8879C3}" type="parTrans" cxnId="{3E26CAA3-9ABF-411D-9215-5258870212DF}">
      <dgm:prSet/>
      <dgm:spPr/>
      <dgm:t>
        <a:bodyPr/>
        <a:lstStyle/>
        <a:p>
          <a:endParaRPr lang="fr-FR" sz="3600"/>
        </a:p>
      </dgm:t>
    </dgm:pt>
    <dgm:pt modelId="{A3659387-DFBA-461D-B8D9-4D08D7C99213}" type="sibTrans" cxnId="{3E26CAA3-9ABF-411D-9215-5258870212DF}">
      <dgm:prSet/>
      <dgm:spPr/>
      <dgm:t>
        <a:bodyPr/>
        <a:lstStyle/>
        <a:p>
          <a:endParaRPr lang="fr-FR" sz="3600"/>
        </a:p>
      </dgm:t>
    </dgm:pt>
    <dgm:pt modelId="{54E7927E-0BB4-49FF-80B3-88B9CC1AB334}">
      <dgm:prSet phldrT="[Texte]" custT="1"/>
      <dgm:spPr/>
      <dgm:t>
        <a:bodyPr/>
        <a:lstStyle/>
        <a:p>
          <a:r>
            <a:rPr lang="fr-FR" sz="1700"/>
            <a:t>T</a:t>
          </a:r>
        </a:p>
      </dgm:t>
    </dgm:pt>
    <dgm:pt modelId="{7A9F223F-8AE5-483A-8609-580873937AF6}" type="parTrans" cxnId="{12E0C688-E0FD-4164-B1A7-19E5ADDA0948}">
      <dgm:prSet/>
      <dgm:spPr/>
      <dgm:t>
        <a:bodyPr/>
        <a:lstStyle/>
        <a:p>
          <a:endParaRPr lang="fr-FR" sz="3600"/>
        </a:p>
      </dgm:t>
    </dgm:pt>
    <dgm:pt modelId="{58A2E8DC-7F4E-471D-9BD2-2905CC0789BD}" type="sibTrans" cxnId="{12E0C688-E0FD-4164-B1A7-19E5ADDA0948}">
      <dgm:prSet/>
      <dgm:spPr/>
      <dgm:t>
        <a:bodyPr/>
        <a:lstStyle/>
        <a:p>
          <a:endParaRPr lang="fr-FR" sz="3600"/>
        </a:p>
      </dgm:t>
    </dgm:pt>
    <dgm:pt modelId="{9A094222-BC71-4FC3-AEA5-82D19859A58E}">
      <dgm:prSet phldrT="[Texte]" custT="1"/>
      <dgm:spPr/>
      <dgm:t>
        <a:bodyPr/>
        <a:lstStyle/>
        <a:p>
          <a:r>
            <a:rPr lang="fr-FR" sz="1700"/>
            <a:t>Réaliste</a:t>
          </a:r>
          <a:br>
            <a:rPr lang="fr-FR" sz="1200"/>
          </a:br>
          <a:r>
            <a:rPr lang="fr-FR" sz="1100" i="1"/>
            <a:t>L'objectif doit pouvoir être atteint</a:t>
          </a:r>
        </a:p>
      </dgm:t>
    </dgm:pt>
    <dgm:pt modelId="{97AA0049-8A6F-465B-A582-848A1DD477E8}" type="parTrans" cxnId="{14773F40-1EBA-4B1E-9FC1-BB787E6FC5AC}">
      <dgm:prSet/>
      <dgm:spPr/>
      <dgm:t>
        <a:bodyPr/>
        <a:lstStyle/>
        <a:p>
          <a:endParaRPr lang="fr-FR" sz="3600"/>
        </a:p>
      </dgm:t>
    </dgm:pt>
    <dgm:pt modelId="{6CFB2FB3-CF1D-44BA-ADE2-C14351588AC0}" type="sibTrans" cxnId="{14773F40-1EBA-4B1E-9FC1-BB787E6FC5AC}">
      <dgm:prSet/>
      <dgm:spPr/>
      <dgm:t>
        <a:bodyPr/>
        <a:lstStyle/>
        <a:p>
          <a:endParaRPr lang="fr-FR" sz="3600"/>
        </a:p>
      </dgm:t>
    </dgm:pt>
    <dgm:pt modelId="{BF371869-B6A9-41C5-A9A8-261B9386F3D8}">
      <dgm:prSet phldrT="[Texte]" custT="1"/>
      <dgm:spPr/>
      <dgm:t>
        <a:bodyPr/>
        <a:lstStyle/>
        <a:p>
          <a:r>
            <a:rPr lang="fr-FR" sz="1700"/>
            <a:t>Temporellement défini</a:t>
          </a:r>
          <a:br>
            <a:rPr lang="fr-FR" sz="1200"/>
          </a:br>
          <a:r>
            <a:rPr lang="fr-FR" sz="1100" i="1"/>
            <a:t>Un ou des jalons doit être défini</a:t>
          </a:r>
        </a:p>
      </dgm:t>
    </dgm:pt>
    <dgm:pt modelId="{D2C6BCF3-C6FB-4FD7-96B0-A57F45083D3E}" type="parTrans" cxnId="{F62F1535-9129-48F4-86C5-F00D0456D167}">
      <dgm:prSet/>
      <dgm:spPr/>
      <dgm:t>
        <a:bodyPr/>
        <a:lstStyle/>
        <a:p>
          <a:endParaRPr lang="fr-FR" sz="3600"/>
        </a:p>
      </dgm:t>
    </dgm:pt>
    <dgm:pt modelId="{D8D6FEF5-B245-4B86-A468-A22FCE52A224}" type="sibTrans" cxnId="{F62F1535-9129-48F4-86C5-F00D0456D167}">
      <dgm:prSet/>
      <dgm:spPr/>
      <dgm:t>
        <a:bodyPr/>
        <a:lstStyle/>
        <a:p>
          <a:endParaRPr lang="fr-FR" sz="3600"/>
        </a:p>
      </dgm:t>
    </dgm:pt>
    <dgm:pt modelId="{7417C78E-1F41-4615-A628-9F789D6FEFAA}" type="pres">
      <dgm:prSet presAssocID="{420DF3C3-8250-4385-AE01-E6847AD04DB8}" presName="linearFlow" presStyleCnt="0">
        <dgm:presLayoutVars>
          <dgm:dir/>
          <dgm:animLvl val="lvl"/>
          <dgm:resizeHandles val="exact"/>
        </dgm:presLayoutVars>
      </dgm:prSet>
      <dgm:spPr/>
    </dgm:pt>
    <dgm:pt modelId="{27B8EDA3-78A1-4C9E-BA1A-46F915ED90AB}" type="pres">
      <dgm:prSet presAssocID="{BC49E6BF-6B40-41F6-B018-B3BA1E12595B}" presName="composite" presStyleCnt="0"/>
      <dgm:spPr/>
    </dgm:pt>
    <dgm:pt modelId="{22AFBF9B-2586-45A1-BDE2-58A63C38E45A}" type="pres">
      <dgm:prSet presAssocID="{BC49E6BF-6B40-41F6-B018-B3BA1E12595B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C9724DF5-53CE-4395-860D-7E4DB137C6D7}" type="pres">
      <dgm:prSet presAssocID="{BC49E6BF-6B40-41F6-B018-B3BA1E12595B}" presName="descendantText" presStyleLbl="alignAcc1" presStyleIdx="0" presStyleCnt="5">
        <dgm:presLayoutVars>
          <dgm:bulletEnabled val="1"/>
        </dgm:presLayoutVars>
      </dgm:prSet>
      <dgm:spPr/>
    </dgm:pt>
    <dgm:pt modelId="{342CB9A6-6130-4CB1-AB20-B3EF28B81BB2}" type="pres">
      <dgm:prSet presAssocID="{50C07018-ADCA-4558-97AA-B4DE29054508}" presName="sp" presStyleCnt="0"/>
      <dgm:spPr/>
    </dgm:pt>
    <dgm:pt modelId="{7C7FD2EA-EC92-499B-91EC-3371BABE5393}" type="pres">
      <dgm:prSet presAssocID="{EED8EABA-B6ED-4C47-8317-62B81923D7CC}" presName="composite" presStyleCnt="0"/>
      <dgm:spPr/>
    </dgm:pt>
    <dgm:pt modelId="{C97DFEF8-AB94-431E-B011-0BB528038B74}" type="pres">
      <dgm:prSet presAssocID="{EED8EABA-B6ED-4C47-8317-62B81923D7CC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8A89766D-F00A-4234-AC96-DCAE486B5280}" type="pres">
      <dgm:prSet presAssocID="{EED8EABA-B6ED-4C47-8317-62B81923D7CC}" presName="descendantText" presStyleLbl="alignAcc1" presStyleIdx="1" presStyleCnt="5">
        <dgm:presLayoutVars>
          <dgm:bulletEnabled val="1"/>
        </dgm:presLayoutVars>
      </dgm:prSet>
      <dgm:spPr/>
    </dgm:pt>
    <dgm:pt modelId="{456390CF-5875-4F7B-9438-6B0D19554472}" type="pres">
      <dgm:prSet presAssocID="{CB86DE39-1F1A-4EAD-8C78-A495793E366C}" presName="sp" presStyleCnt="0"/>
      <dgm:spPr/>
    </dgm:pt>
    <dgm:pt modelId="{65030607-418B-4D0E-B4EA-66CAFBF2A122}" type="pres">
      <dgm:prSet presAssocID="{C4B596CB-0264-45CD-821A-8B4F94F4138F}" presName="composite" presStyleCnt="0"/>
      <dgm:spPr/>
    </dgm:pt>
    <dgm:pt modelId="{23015A82-AF1A-45F6-A381-C9A66D147BB3}" type="pres">
      <dgm:prSet presAssocID="{C4B596CB-0264-45CD-821A-8B4F94F4138F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EC908948-8B06-471A-AA5C-91E8CC34CDDA}" type="pres">
      <dgm:prSet presAssocID="{C4B596CB-0264-45CD-821A-8B4F94F4138F}" presName="descendantText" presStyleLbl="alignAcc1" presStyleIdx="2" presStyleCnt="5">
        <dgm:presLayoutVars>
          <dgm:bulletEnabled val="1"/>
        </dgm:presLayoutVars>
      </dgm:prSet>
      <dgm:spPr/>
    </dgm:pt>
    <dgm:pt modelId="{529530FA-A6EA-4DBB-9123-61713049B248}" type="pres">
      <dgm:prSet presAssocID="{13FAED09-4F2B-4CB3-8E40-733F24E731F5}" presName="sp" presStyleCnt="0"/>
      <dgm:spPr/>
    </dgm:pt>
    <dgm:pt modelId="{7132C952-D067-46FD-956D-89C02567E292}" type="pres">
      <dgm:prSet presAssocID="{31ADF0C1-F6AD-4AEA-99D1-1B2622A186F9}" presName="composite" presStyleCnt="0"/>
      <dgm:spPr/>
    </dgm:pt>
    <dgm:pt modelId="{59531982-BD5B-42A9-ABC0-77622CA700C2}" type="pres">
      <dgm:prSet presAssocID="{31ADF0C1-F6AD-4AEA-99D1-1B2622A186F9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2CE4B7F9-F94A-4D78-8F24-DD91A51CF9FC}" type="pres">
      <dgm:prSet presAssocID="{31ADF0C1-F6AD-4AEA-99D1-1B2622A186F9}" presName="descendantText" presStyleLbl="alignAcc1" presStyleIdx="3" presStyleCnt="5">
        <dgm:presLayoutVars>
          <dgm:bulletEnabled val="1"/>
        </dgm:presLayoutVars>
      </dgm:prSet>
      <dgm:spPr/>
    </dgm:pt>
    <dgm:pt modelId="{C09695AD-3B41-4F8E-B545-593E8CB2B3D6}" type="pres">
      <dgm:prSet presAssocID="{A3659387-DFBA-461D-B8D9-4D08D7C99213}" presName="sp" presStyleCnt="0"/>
      <dgm:spPr/>
    </dgm:pt>
    <dgm:pt modelId="{1982D7AA-6B9B-43A4-BAC7-19CBDF1280FE}" type="pres">
      <dgm:prSet presAssocID="{54E7927E-0BB4-49FF-80B3-88B9CC1AB334}" presName="composite" presStyleCnt="0"/>
      <dgm:spPr/>
    </dgm:pt>
    <dgm:pt modelId="{91B1EE1C-0EEE-4150-A11E-F0D04549C768}" type="pres">
      <dgm:prSet presAssocID="{54E7927E-0BB4-49FF-80B3-88B9CC1AB334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56AB635D-0981-4C30-A7EF-711C0F9CE828}" type="pres">
      <dgm:prSet presAssocID="{54E7927E-0BB4-49FF-80B3-88B9CC1AB334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3C51A81B-B8F5-47E7-BA61-0E8011367B33}" srcId="{420DF3C3-8250-4385-AE01-E6847AD04DB8}" destId="{BC49E6BF-6B40-41F6-B018-B3BA1E12595B}" srcOrd="0" destOrd="0" parTransId="{91B6E3DA-627C-4910-A5A7-C79B3F9F75C0}" sibTransId="{50C07018-ADCA-4558-97AA-B4DE29054508}"/>
    <dgm:cxn modelId="{43AB4D1D-6CBA-4AEA-987B-8CFFC8E44053}" type="presOf" srcId="{EED8EABA-B6ED-4C47-8317-62B81923D7CC}" destId="{C97DFEF8-AB94-431E-B011-0BB528038B74}" srcOrd="0" destOrd="0" presId="urn:microsoft.com/office/officeart/2005/8/layout/chevron2"/>
    <dgm:cxn modelId="{F62F1535-9129-48F4-86C5-F00D0456D167}" srcId="{54E7927E-0BB4-49FF-80B3-88B9CC1AB334}" destId="{BF371869-B6A9-41C5-A9A8-261B9386F3D8}" srcOrd="0" destOrd="0" parTransId="{D2C6BCF3-C6FB-4FD7-96B0-A57F45083D3E}" sibTransId="{D8D6FEF5-B245-4B86-A468-A22FCE52A224}"/>
    <dgm:cxn modelId="{AAC0C53E-1A3A-4419-AACE-E6A7EE379314}" type="presOf" srcId="{31ADF0C1-F6AD-4AEA-99D1-1B2622A186F9}" destId="{59531982-BD5B-42A9-ABC0-77622CA700C2}" srcOrd="0" destOrd="0" presId="urn:microsoft.com/office/officeart/2005/8/layout/chevron2"/>
    <dgm:cxn modelId="{14773F40-1EBA-4B1E-9FC1-BB787E6FC5AC}" srcId="{31ADF0C1-F6AD-4AEA-99D1-1B2622A186F9}" destId="{9A094222-BC71-4FC3-AEA5-82D19859A58E}" srcOrd="0" destOrd="0" parTransId="{97AA0049-8A6F-465B-A582-848A1DD477E8}" sibTransId="{6CFB2FB3-CF1D-44BA-ADE2-C14351588AC0}"/>
    <dgm:cxn modelId="{26143453-91CC-4D76-B989-16BF4B20BD48}" type="presOf" srcId="{244A0009-BC99-4E70-8483-7AA05A709D46}" destId="{EC908948-8B06-471A-AA5C-91E8CC34CDDA}" srcOrd="0" destOrd="0" presId="urn:microsoft.com/office/officeart/2005/8/layout/chevron2"/>
    <dgm:cxn modelId="{648E5283-9DB7-4608-AED9-8192E15508E0}" srcId="{BC49E6BF-6B40-41F6-B018-B3BA1E12595B}" destId="{F1601610-851C-4AEC-9A03-959A8E91AC8D}" srcOrd="0" destOrd="0" parTransId="{AFD495B5-D176-414B-9885-4C11B3F0ACCB}" sibTransId="{6EFCE6A3-510D-4CFC-A351-BB05396ADB44}"/>
    <dgm:cxn modelId="{CE3CB683-170C-42AE-93EA-4DFBD469D573}" srcId="{420DF3C3-8250-4385-AE01-E6847AD04DB8}" destId="{C4B596CB-0264-45CD-821A-8B4F94F4138F}" srcOrd="2" destOrd="0" parTransId="{5FA36155-A166-4BBA-A4DD-2F72AEEBF616}" sibTransId="{13FAED09-4F2B-4CB3-8E40-733F24E731F5}"/>
    <dgm:cxn modelId="{12E0C688-E0FD-4164-B1A7-19E5ADDA0948}" srcId="{420DF3C3-8250-4385-AE01-E6847AD04DB8}" destId="{54E7927E-0BB4-49FF-80B3-88B9CC1AB334}" srcOrd="4" destOrd="0" parTransId="{7A9F223F-8AE5-483A-8609-580873937AF6}" sibTransId="{58A2E8DC-7F4E-471D-9BD2-2905CC0789BD}"/>
    <dgm:cxn modelId="{9FBA6C91-7B49-4670-A8EE-37B701F729F4}" srcId="{EED8EABA-B6ED-4C47-8317-62B81923D7CC}" destId="{D36B6DFF-A3A0-48F3-9E36-97AD834A717F}" srcOrd="0" destOrd="0" parTransId="{777D8009-5A3A-418E-97FF-1870E97AFA17}" sibTransId="{F9CB4033-A037-491A-BFDB-ED7642B6C4FD}"/>
    <dgm:cxn modelId="{3E26CAA3-9ABF-411D-9215-5258870212DF}" srcId="{420DF3C3-8250-4385-AE01-E6847AD04DB8}" destId="{31ADF0C1-F6AD-4AEA-99D1-1B2622A186F9}" srcOrd="3" destOrd="0" parTransId="{C1F6DF5C-4A2F-4246-A81E-14999D8879C3}" sibTransId="{A3659387-DFBA-461D-B8D9-4D08D7C99213}"/>
    <dgm:cxn modelId="{F6AE2DAF-657F-4954-9579-AABFFC3A8909}" type="presOf" srcId="{F1601610-851C-4AEC-9A03-959A8E91AC8D}" destId="{C9724DF5-53CE-4395-860D-7E4DB137C6D7}" srcOrd="0" destOrd="0" presId="urn:microsoft.com/office/officeart/2005/8/layout/chevron2"/>
    <dgm:cxn modelId="{0DA076B4-2107-45D8-AD8A-4335066176D7}" type="presOf" srcId="{D36B6DFF-A3A0-48F3-9E36-97AD834A717F}" destId="{8A89766D-F00A-4234-AC96-DCAE486B5280}" srcOrd="0" destOrd="0" presId="urn:microsoft.com/office/officeart/2005/8/layout/chevron2"/>
    <dgm:cxn modelId="{EC68DFB6-0705-4EA3-9427-3C632D179AE9}" type="presOf" srcId="{BF371869-B6A9-41C5-A9A8-261B9386F3D8}" destId="{56AB635D-0981-4C30-A7EF-711C0F9CE828}" srcOrd="0" destOrd="0" presId="urn:microsoft.com/office/officeart/2005/8/layout/chevron2"/>
    <dgm:cxn modelId="{554DA3CE-4F88-4D5D-A272-A65B98B26DAE}" type="presOf" srcId="{BC49E6BF-6B40-41F6-B018-B3BA1E12595B}" destId="{22AFBF9B-2586-45A1-BDE2-58A63C38E45A}" srcOrd="0" destOrd="0" presId="urn:microsoft.com/office/officeart/2005/8/layout/chevron2"/>
    <dgm:cxn modelId="{E38212DB-989B-43B0-91AE-F222DE5E500D}" srcId="{C4B596CB-0264-45CD-821A-8B4F94F4138F}" destId="{244A0009-BC99-4E70-8483-7AA05A709D46}" srcOrd="0" destOrd="0" parTransId="{D2F8F124-E141-4C37-8F0E-2E61C141069A}" sibTransId="{3D91EDF0-E4A5-4BAF-8F2D-88ED4BD0BB42}"/>
    <dgm:cxn modelId="{7D328BDB-BA07-4842-B856-5A9494D17F21}" type="presOf" srcId="{C4B596CB-0264-45CD-821A-8B4F94F4138F}" destId="{23015A82-AF1A-45F6-A381-C9A66D147BB3}" srcOrd="0" destOrd="0" presId="urn:microsoft.com/office/officeart/2005/8/layout/chevron2"/>
    <dgm:cxn modelId="{18FFA2E5-3618-443F-B3F8-CCF3072F606C}" type="presOf" srcId="{420DF3C3-8250-4385-AE01-E6847AD04DB8}" destId="{7417C78E-1F41-4615-A628-9F789D6FEFAA}" srcOrd="0" destOrd="0" presId="urn:microsoft.com/office/officeart/2005/8/layout/chevron2"/>
    <dgm:cxn modelId="{732AEFEA-E639-41E5-AB29-96621172A430}" type="presOf" srcId="{54E7927E-0BB4-49FF-80B3-88B9CC1AB334}" destId="{91B1EE1C-0EEE-4150-A11E-F0D04549C768}" srcOrd="0" destOrd="0" presId="urn:microsoft.com/office/officeart/2005/8/layout/chevron2"/>
    <dgm:cxn modelId="{282A7CF1-899D-447C-BD86-2A1014647B7F}" type="presOf" srcId="{9A094222-BC71-4FC3-AEA5-82D19859A58E}" destId="{2CE4B7F9-F94A-4D78-8F24-DD91A51CF9FC}" srcOrd="0" destOrd="0" presId="urn:microsoft.com/office/officeart/2005/8/layout/chevron2"/>
    <dgm:cxn modelId="{4FBBE7FF-9139-4885-A147-1C06D9F12AD8}" srcId="{420DF3C3-8250-4385-AE01-E6847AD04DB8}" destId="{EED8EABA-B6ED-4C47-8317-62B81923D7CC}" srcOrd="1" destOrd="0" parTransId="{F57F963E-7818-405F-8551-40EB1C5EEEA9}" sibTransId="{CB86DE39-1F1A-4EAD-8C78-A495793E366C}"/>
    <dgm:cxn modelId="{9F54C6EF-DFA4-4F04-A820-B3C2354F1604}" type="presParOf" srcId="{7417C78E-1F41-4615-A628-9F789D6FEFAA}" destId="{27B8EDA3-78A1-4C9E-BA1A-46F915ED90AB}" srcOrd="0" destOrd="0" presId="urn:microsoft.com/office/officeart/2005/8/layout/chevron2"/>
    <dgm:cxn modelId="{72C5B07F-11A8-49F1-A149-0D39C52F7D60}" type="presParOf" srcId="{27B8EDA3-78A1-4C9E-BA1A-46F915ED90AB}" destId="{22AFBF9B-2586-45A1-BDE2-58A63C38E45A}" srcOrd="0" destOrd="0" presId="urn:microsoft.com/office/officeart/2005/8/layout/chevron2"/>
    <dgm:cxn modelId="{1461E474-C286-4B03-9280-851BCDCC6C1F}" type="presParOf" srcId="{27B8EDA3-78A1-4C9E-BA1A-46F915ED90AB}" destId="{C9724DF5-53CE-4395-860D-7E4DB137C6D7}" srcOrd="1" destOrd="0" presId="urn:microsoft.com/office/officeart/2005/8/layout/chevron2"/>
    <dgm:cxn modelId="{18F9465A-B5C7-47B9-8229-E22A392C8099}" type="presParOf" srcId="{7417C78E-1F41-4615-A628-9F789D6FEFAA}" destId="{342CB9A6-6130-4CB1-AB20-B3EF28B81BB2}" srcOrd="1" destOrd="0" presId="urn:microsoft.com/office/officeart/2005/8/layout/chevron2"/>
    <dgm:cxn modelId="{148015F6-9AAF-4C2D-9F34-FA612BE4870F}" type="presParOf" srcId="{7417C78E-1F41-4615-A628-9F789D6FEFAA}" destId="{7C7FD2EA-EC92-499B-91EC-3371BABE5393}" srcOrd="2" destOrd="0" presId="urn:microsoft.com/office/officeart/2005/8/layout/chevron2"/>
    <dgm:cxn modelId="{6519A9B8-5452-46E9-B7AF-EA98254FFC44}" type="presParOf" srcId="{7C7FD2EA-EC92-499B-91EC-3371BABE5393}" destId="{C97DFEF8-AB94-431E-B011-0BB528038B74}" srcOrd="0" destOrd="0" presId="urn:microsoft.com/office/officeart/2005/8/layout/chevron2"/>
    <dgm:cxn modelId="{59BFF86B-4315-4EA5-940D-64827E23D996}" type="presParOf" srcId="{7C7FD2EA-EC92-499B-91EC-3371BABE5393}" destId="{8A89766D-F00A-4234-AC96-DCAE486B5280}" srcOrd="1" destOrd="0" presId="urn:microsoft.com/office/officeart/2005/8/layout/chevron2"/>
    <dgm:cxn modelId="{D52E6B17-CAF1-47AD-9F61-F3BC495F800E}" type="presParOf" srcId="{7417C78E-1F41-4615-A628-9F789D6FEFAA}" destId="{456390CF-5875-4F7B-9438-6B0D19554472}" srcOrd="3" destOrd="0" presId="urn:microsoft.com/office/officeart/2005/8/layout/chevron2"/>
    <dgm:cxn modelId="{8B901CD6-E7D7-4A8E-82DE-D4B09BD989B5}" type="presParOf" srcId="{7417C78E-1F41-4615-A628-9F789D6FEFAA}" destId="{65030607-418B-4D0E-B4EA-66CAFBF2A122}" srcOrd="4" destOrd="0" presId="urn:microsoft.com/office/officeart/2005/8/layout/chevron2"/>
    <dgm:cxn modelId="{8BB9C2C2-67AA-4D41-9E02-E112E9098C70}" type="presParOf" srcId="{65030607-418B-4D0E-B4EA-66CAFBF2A122}" destId="{23015A82-AF1A-45F6-A381-C9A66D147BB3}" srcOrd="0" destOrd="0" presId="urn:microsoft.com/office/officeart/2005/8/layout/chevron2"/>
    <dgm:cxn modelId="{0B244B1B-7803-4ED3-A117-B7D4681BD999}" type="presParOf" srcId="{65030607-418B-4D0E-B4EA-66CAFBF2A122}" destId="{EC908948-8B06-471A-AA5C-91E8CC34CDDA}" srcOrd="1" destOrd="0" presId="urn:microsoft.com/office/officeart/2005/8/layout/chevron2"/>
    <dgm:cxn modelId="{EE6A3AB2-DF31-43AB-8548-CD7DE3467F6C}" type="presParOf" srcId="{7417C78E-1F41-4615-A628-9F789D6FEFAA}" destId="{529530FA-A6EA-4DBB-9123-61713049B248}" srcOrd="5" destOrd="0" presId="urn:microsoft.com/office/officeart/2005/8/layout/chevron2"/>
    <dgm:cxn modelId="{11F54B3D-7AC2-40B5-A5A5-247A97EE3668}" type="presParOf" srcId="{7417C78E-1F41-4615-A628-9F789D6FEFAA}" destId="{7132C952-D067-46FD-956D-89C02567E292}" srcOrd="6" destOrd="0" presId="urn:microsoft.com/office/officeart/2005/8/layout/chevron2"/>
    <dgm:cxn modelId="{33821F30-5418-40D4-A91B-537C7826C79B}" type="presParOf" srcId="{7132C952-D067-46FD-956D-89C02567E292}" destId="{59531982-BD5B-42A9-ABC0-77622CA700C2}" srcOrd="0" destOrd="0" presId="urn:microsoft.com/office/officeart/2005/8/layout/chevron2"/>
    <dgm:cxn modelId="{829AB8E2-E1EE-4868-B589-96E12161A254}" type="presParOf" srcId="{7132C952-D067-46FD-956D-89C02567E292}" destId="{2CE4B7F9-F94A-4D78-8F24-DD91A51CF9FC}" srcOrd="1" destOrd="0" presId="urn:microsoft.com/office/officeart/2005/8/layout/chevron2"/>
    <dgm:cxn modelId="{E1F031DB-3678-4EA9-A75F-3DD59E8313AC}" type="presParOf" srcId="{7417C78E-1F41-4615-A628-9F789D6FEFAA}" destId="{C09695AD-3B41-4F8E-B545-593E8CB2B3D6}" srcOrd="7" destOrd="0" presId="urn:microsoft.com/office/officeart/2005/8/layout/chevron2"/>
    <dgm:cxn modelId="{62C5EE19-E0EC-4E93-A0FA-258288A10496}" type="presParOf" srcId="{7417C78E-1F41-4615-A628-9F789D6FEFAA}" destId="{1982D7AA-6B9B-43A4-BAC7-19CBDF1280FE}" srcOrd="8" destOrd="0" presId="urn:microsoft.com/office/officeart/2005/8/layout/chevron2"/>
    <dgm:cxn modelId="{15E4440D-41E0-48E0-BF6C-875FF5E5A618}" type="presParOf" srcId="{1982D7AA-6B9B-43A4-BAC7-19CBDF1280FE}" destId="{91B1EE1C-0EEE-4150-A11E-F0D04549C768}" srcOrd="0" destOrd="0" presId="urn:microsoft.com/office/officeart/2005/8/layout/chevron2"/>
    <dgm:cxn modelId="{36F7F998-5675-4DB8-B58F-6519287260B3}" type="presParOf" srcId="{1982D7AA-6B9B-43A4-BAC7-19CBDF1280FE}" destId="{56AB635D-0981-4C30-A7EF-711C0F9CE828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9F6B3861-DEFD-41B1-ACF8-980BB25EC543}" type="doc">
      <dgm:prSet loTypeId="urn:microsoft.com/office/officeart/2005/8/layout/matrix3" loCatId="matrix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B04B31AE-758F-45CB-9796-460CCC4D1AAD}">
      <dgm:prSet phldrT="[Texte]" custT="1"/>
      <dgm:spPr/>
      <dgm:t>
        <a:bodyPr/>
        <a:lstStyle/>
        <a:p>
          <a:r>
            <a:rPr lang="fr-FR" sz="1700"/>
            <a:t>Inertie</a:t>
          </a:r>
          <a:br>
            <a:rPr lang="fr-FR" sz="1700"/>
          </a:br>
          <a:r>
            <a:rPr lang="fr-FR" sz="1200"/>
            <a:t>Non-dits, procrastination</a:t>
          </a:r>
        </a:p>
      </dgm:t>
    </dgm:pt>
    <dgm:pt modelId="{85C17C58-5F89-4379-845B-912B72229FA0}" type="parTrans" cxnId="{5CAEF85D-CB08-4685-8A30-AA387F2FFF90}">
      <dgm:prSet/>
      <dgm:spPr/>
      <dgm:t>
        <a:bodyPr/>
        <a:lstStyle/>
        <a:p>
          <a:endParaRPr lang="fr-FR"/>
        </a:p>
      </dgm:t>
    </dgm:pt>
    <dgm:pt modelId="{CE8D9FF0-C122-4C36-8E11-6A488AE1526D}" type="sibTrans" cxnId="{5CAEF85D-CB08-4685-8A30-AA387F2FFF90}">
      <dgm:prSet/>
      <dgm:spPr/>
      <dgm:t>
        <a:bodyPr/>
        <a:lstStyle/>
        <a:p>
          <a:endParaRPr lang="fr-FR"/>
        </a:p>
      </dgm:t>
    </dgm:pt>
    <dgm:pt modelId="{799FA297-5BD6-4DBB-87DB-430DF541BDF4}">
      <dgm:prSet phldrT="[Texte]" custT="1"/>
      <dgm:spPr/>
      <dgm:t>
        <a:bodyPr/>
        <a:lstStyle/>
        <a:p>
          <a:r>
            <a:rPr lang="fr-FR" sz="1700"/>
            <a:t>Argumentation</a:t>
          </a:r>
        </a:p>
        <a:p>
          <a:r>
            <a:rPr lang="fr-FR" sz="1200"/>
            <a:t>Débats sans fin avec exigence d'explications</a:t>
          </a:r>
        </a:p>
      </dgm:t>
    </dgm:pt>
    <dgm:pt modelId="{F09D8150-FBA6-408F-A6F5-FBCC2142EB2C}" type="parTrans" cxnId="{054DE8E6-D712-4B36-80DC-B77783562BB3}">
      <dgm:prSet/>
      <dgm:spPr/>
      <dgm:t>
        <a:bodyPr/>
        <a:lstStyle/>
        <a:p>
          <a:endParaRPr lang="fr-FR"/>
        </a:p>
      </dgm:t>
    </dgm:pt>
    <dgm:pt modelId="{13F54D59-C210-4A1C-9D4A-1FFB0F49D3B0}" type="sibTrans" cxnId="{054DE8E6-D712-4B36-80DC-B77783562BB3}">
      <dgm:prSet/>
      <dgm:spPr/>
      <dgm:t>
        <a:bodyPr/>
        <a:lstStyle/>
        <a:p>
          <a:endParaRPr lang="fr-FR"/>
        </a:p>
      </dgm:t>
    </dgm:pt>
    <dgm:pt modelId="{3ECFED73-6D53-4C3E-9023-6AC5E8FB3BCE}">
      <dgm:prSet phldrT="[Texte]" custT="1"/>
      <dgm:spPr/>
      <dgm:t>
        <a:bodyPr/>
        <a:lstStyle/>
        <a:p>
          <a:r>
            <a:rPr lang="fr-FR" sz="1700"/>
            <a:t>Révolte</a:t>
          </a:r>
          <a:br>
            <a:rPr lang="fr-FR" sz="1700"/>
          </a:br>
          <a:r>
            <a:rPr lang="fr-FR" sz="1200"/>
            <a:t>Actions directes et revendiquées contre le changement</a:t>
          </a:r>
        </a:p>
      </dgm:t>
    </dgm:pt>
    <dgm:pt modelId="{6F910E54-A4B9-4609-8AE8-3998427AF246}" type="parTrans" cxnId="{E7F489E4-CD01-4164-98FB-D52BDE4922B0}">
      <dgm:prSet/>
      <dgm:spPr/>
      <dgm:t>
        <a:bodyPr/>
        <a:lstStyle/>
        <a:p>
          <a:endParaRPr lang="fr-FR"/>
        </a:p>
      </dgm:t>
    </dgm:pt>
    <dgm:pt modelId="{0C1F4D7B-420C-4989-AD0D-1B89CE422B70}" type="sibTrans" cxnId="{E7F489E4-CD01-4164-98FB-D52BDE4922B0}">
      <dgm:prSet/>
      <dgm:spPr/>
      <dgm:t>
        <a:bodyPr/>
        <a:lstStyle/>
        <a:p>
          <a:endParaRPr lang="fr-FR"/>
        </a:p>
      </dgm:t>
    </dgm:pt>
    <dgm:pt modelId="{5474E230-DF30-413F-8B33-8FA6EFAF372B}">
      <dgm:prSet phldrT="[Texte]" custT="1"/>
      <dgm:spPr/>
      <dgm:t>
        <a:bodyPr/>
        <a:lstStyle/>
        <a:p>
          <a:r>
            <a:rPr lang="fr-FR" sz="1700"/>
            <a:t>Sabotage</a:t>
          </a:r>
        </a:p>
        <a:p>
          <a:r>
            <a:rPr lang="fr-FR" sz="1200"/>
            <a:t>Tentative de démontrer l'ineptie du changement</a:t>
          </a:r>
        </a:p>
      </dgm:t>
    </dgm:pt>
    <dgm:pt modelId="{93E9A5F2-8229-4DA4-95E7-5B5B16972426}" type="parTrans" cxnId="{DD82A64E-DA31-477E-914C-BE0695C37F78}">
      <dgm:prSet/>
      <dgm:spPr/>
      <dgm:t>
        <a:bodyPr/>
        <a:lstStyle/>
        <a:p>
          <a:endParaRPr lang="fr-FR"/>
        </a:p>
      </dgm:t>
    </dgm:pt>
    <dgm:pt modelId="{1FFE2FB4-1E82-4EC9-A775-9529BB98C000}" type="sibTrans" cxnId="{DD82A64E-DA31-477E-914C-BE0695C37F78}">
      <dgm:prSet/>
      <dgm:spPr/>
      <dgm:t>
        <a:bodyPr/>
        <a:lstStyle/>
        <a:p>
          <a:endParaRPr lang="fr-FR"/>
        </a:p>
      </dgm:t>
    </dgm:pt>
    <dgm:pt modelId="{3AC713B7-C9B8-4BBE-8149-5AEA30D99D0D}" type="pres">
      <dgm:prSet presAssocID="{9F6B3861-DEFD-41B1-ACF8-980BB25EC543}" presName="matrix" presStyleCnt="0">
        <dgm:presLayoutVars>
          <dgm:chMax val="1"/>
          <dgm:dir/>
          <dgm:resizeHandles val="exact"/>
        </dgm:presLayoutVars>
      </dgm:prSet>
      <dgm:spPr/>
    </dgm:pt>
    <dgm:pt modelId="{E16AE3C5-63BA-49E2-B81A-BBE56BB23551}" type="pres">
      <dgm:prSet presAssocID="{9F6B3861-DEFD-41B1-ACF8-980BB25EC543}" presName="diamond" presStyleLbl="bgShp" presStyleIdx="0" presStyleCnt="1"/>
      <dgm:spPr/>
    </dgm:pt>
    <dgm:pt modelId="{523210EA-CB2F-4F09-A5C0-4712011A6C95}" type="pres">
      <dgm:prSet presAssocID="{9F6B3861-DEFD-41B1-ACF8-980BB25EC543}" presName="quad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E79E93DE-4C8B-4632-93AA-5C375340979A}" type="pres">
      <dgm:prSet presAssocID="{9F6B3861-DEFD-41B1-ACF8-980BB25EC543}" presName="quad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182B0D86-909C-43C5-8BFA-4440AF6BE977}" type="pres">
      <dgm:prSet presAssocID="{9F6B3861-DEFD-41B1-ACF8-980BB25EC543}" presName="quad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F559119-426E-446F-940B-1834BCC9E5E6}" type="pres">
      <dgm:prSet presAssocID="{9F6B3861-DEFD-41B1-ACF8-980BB25EC543}" presName="quad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5CAEF85D-CB08-4685-8A30-AA387F2FFF90}" srcId="{9F6B3861-DEFD-41B1-ACF8-980BB25EC543}" destId="{B04B31AE-758F-45CB-9796-460CCC4D1AAD}" srcOrd="0" destOrd="0" parTransId="{85C17C58-5F89-4379-845B-912B72229FA0}" sibTransId="{CE8D9FF0-C122-4C36-8E11-6A488AE1526D}"/>
    <dgm:cxn modelId="{1F1C2643-B304-42BE-9DC9-863EE6A010A9}" type="presOf" srcId="{799FA297-5BD6-4DBB-87DB-430DF541BDF4}" destId="{E79E93DE-4C8B-4632-93AA-5C375340979A}" srcOrd="0" destOrd="0" presId="urn:microsoft.com/office/officeart/2005/8/layout/matrix3"/>
    <dgm:cxn modelId="{DD82A64E-DA31-477E-914C-BE0695C37F78}" srcId="{9F6B3861-DEFD-41B1-ACF8-980BB25EC543}" destId="{5474E230-DF30-413F-8B33-8FA6EFAF372B}" srcOrd="3" destOrd="0" parTransId="{93E9A5F2-8229-4DA4-95E7-5B5B16972426}" sibTransId="{1FFE2FB4-1E82-4EC9-A775-9529BB98C000}"/>
    <dgm:cxn modelId="{79C9D26F-6F4D-40A5-B53E-02B8D96FA2CE}" type="presOf" srcId="{3ECFED73-6D53-4C3E-9023-6AC5E8FB3BCE}" destId="{182B0D86-909C-43C5-8BFA-4440AF6BE977}" srcOrd="0" destOrd="0" presId="urn:microsoft.com/office/officeart/2005/8/layout/matrix3"/>
    <dgm:cxn modelId="{941D2F80-7164-4AFA-B02F-A72146109F0E}" type="presOf" srcId="{9F6B3861-DEFD-41B1-ACF8-980BB25EC543}" destId="{3AC713B7-C9B8-4BBE-8149-5AEA30D99D0D}" srcOrd="0" destOrd="0" presId="urn:microsoft.com/office/officeart/2005/8/layout/matrix3"/>
    <dgm:cxn modelId="{E7F489E4-CD01-4164-98FB-D52BDE4922B0}" srcId="{9F6B3861-DEFD-41B1-ACF8-980BB25EC543}" destId="{3ECFED73-6D53-4C3E-9023-6AC5E8FB3BCE}" srcOrd="2" destOrd="0" parTransId="{6F910E54-A4B9-4609-8AE8-3998427AF246}" sibTransId="{0C1F4D7B-420C-4989-AD0D-1B89CE422B70}"/>
    <dgm:cxn modelId="{054DE8E6-D712-4B36-80DC-B77783562BB3}" srcId="{9F6B3861-DEFD-41B1-ACF8-980BB25EC543}" destId="{799FA297-5BD6-4DBB-87DB-430DF541BDF4}" srcOrd="1" destOrd="0" parTransId="{F09D8150-FBA6-408F-A6F5-FBCC2142EB2C}" sibTransId="{13F54D59-C210-4A1C-9D4A-1FFB0F49D3B0}"/>
    <dgm:cxn modelId="{D7566EE8-84DE-4F50-8595-08D45FB0D968}" type="presOf" srcId="{B04B31AE-758F-45CB-9796-460CCC4D1AAD}" destId="{523210EA-CB2F-4F09-A5C0-4712011A6C95}" srcOrd="0" destOrd="0" presId="urn:microsoft.com/office/officeart/2005/8/layout/matrix3"/>
    <dgm:cxn modelId="{141545F4-8E5C-4D32-9FEA-FF3E25130D15}" type="presOf" srcId="{5474E230-DF30-413F-8B33-8FA6EFAF372B}" destId="{7F559119-426E-446F-940B-1834BCC9E5E6}" srcOrd="0" destOrd="0" presId="urn:microsoft.com/office/officeart/2005/8/layout/matrix3"/>
    <dgm:cxn modelId="{F152A0A6-579C-4A8E-A99C-DA1DA46AA92F}" type="presParOf" srcId="{3AC713B7-C9B8-4BBE-8149-5AEA30D99D0D}" destId="{E16AE3C5-63BA-49E2-B81A-BBE56BB23551}" srcOrd="0" destOrd="0" presId="urn:microsoft.com/office/officeart/2005/8/layout/matrix3"/>
    <dgm:cxn modelId="{BA451CDF-B1E6-4627-863D-6979676BBF9E}" type="presParOf" srcId="{3AC713B7-C9B8-4BBE-8149-5AEA30D99D0D}" destId="{523210EA-CB2F-4F09-A5C0-4712011A6C95}" srcOrd="1" destOrd="0" presId="urn:microsoft.com/office/officeart/2005/8/layout/matrix3"/>
    <dgm:cxn modelId="{EB3C3F30-7980-4DEA-B19D-AE33300E58F8}" type="presParOf" srcId="{3AC713B7-C9B8-4BBE-8149-5AEA30D99D0D}" destId="{E79E93DE-4C8B-4632-93AA-5C375340979A}" srcOrd="2" destOrd="0" presId="urn:microsoft.com/office/officeart/2005/8/layout/matrix3"/>
    <dgm:cxn modelId="{7A4764A6-88D7-4BE6-AF89-6724590CFB0D}" type="presParOf" srcId="{3AC713B7-C9B8-4BBE-8149-5AEA30D99D0D}" destId="{182B0D86-909C-43C5-8BFA-4440AF6BE977}" srcOrd="3" destOrd="0" presId="urn:microsoft.com/office/officeart/2005/8/layout/matrix3"/>
    <dgm:cxn modelId="{59E35695-9C55-406D-AE8C-40F6AF3FFF53}" type="presParOf" srcId="{3AC713B7-C9B8-4BBE-8149-5AEA30D99D0D}" destId="{7F559119-426E-446F-940B-1834BCC9E5E6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57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7B345C14-B23B-4EED-B14A-4317915427F2}" type="doc">
      <dgm:prSet loTypeId="urn:microsoft.com/office/officeart/2005/8/layout/chevron2" loCatId="process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fr-FR"/>
        </a:p>
      </dgm:t>
    </dgm:pt>
    <dgm:pt modelId="{5E25D76A-5DCB-4FDB-9F22-2AE45917F32C}">
      <dgm:prSet phldrT="[Texte]"/>
      <dgm:spPr/>
      <dgm:t>
        <a:bodyPr/>
        <a:lstStyle/>
        <a:p>
          <a:r>
            <a:rPr lang="fr-FR"/>
            <a:t>Déni</a:t>
          </a:r>
        </a:p>
      </dgm:t>
    </dgm:pt>
    <dgm:pt modelId="{388CBDF5-14D3-4982-89FE-4A5CB3148956}" type="parTrans" cxnId="{DC6AE8C6-3300-48CB-BC91-76D23033DA96}">
      <dgm:prSet/>
      <dgm:spPr/>
      <dgm:t>
        <a:bodyPr/>
        <a:lstStyle/>
        <a:p>
          <a:endParaRPr lang="fr-FR"/>
        </a:p>
      </dgm:t>
    </dgm:pt>
    <dgm:pt modelId="{0D0B9F0A-0CE3-4B4D-9A58-6CC522DFB93A}" type="sibTrans" cxnId="{DC6AE8C6-3300-48CB-BC91-76D23033DA96}">
      <dgm:prSet/>
      <dgm:spPr/>
      <dgm:t>
        <a:bodyPr/>
        <a:lstStyle/>
        <a:p>
          <a:endParaRPr lang="fr-FR"/>
        </a:p>
      </dgm:t>
    </dgm:pt>
    <dgm:pt modelId="{A4E3C13A-3602-4284-B881-519B601B1B69}">
      <dgm:prSet phldrT="[Texte]"/>
      <dgm:spPr/>
      <dgm:t>
        <a:bodyPr/>
        <a:lstStyle/>
        <a:p>
          <a:r>
            <a:rPr lang="fr-FR"/>
            <a:t>Négation de faits impossible à intégrer</a:t>
          </a:r>
        </a:p>
      </dgm:t>
    </dgm:pt>
    <dgm:pt modelId="{FA850A9C-28EB-4CA2-953E-0A4977D57F61}" type="parTrans" cxnId="{EFD4F402-65F6-41BE-A565-10B731F4094C}">
      <dgm:prSet/>
      <dgm:spPr/>
      <dgm:t>
        <a:bodyPr/>
        <a:lstStyle/>
        <a:p>
          <a:endParaRPr lang="fr-FR"/>
        </a:p>
      </dgm:t>
    </dgm:pt>
    <dgm:pt modelId="{D05ACBC3-339C-48D3-822C-C9A5D8A41BAA}" type="sibTrans" cxnId="{EFD4F402-65F6-41BE-A565-10B731F4094C}">
      <dgm:prSet/>
      <dgm:spPr/>
      <dgm:t>
        <a:bodyPr/>
        <a:lstStyle/>
        <a:p>
          <a:endParaRPr lang="fr-FR"/>
        </a:p>
      </dgm:t>
    </dgm:pt>
    <dgm:pt modelId="{5872E71C-42D8-4EF0-B805-8587CEB1EB48}">
      <dgm:prSet phldrT="[Texte]"/>
      <dgm:spPr/>
      <dgm:t>
        <a:bodyPr/>
        <a:lstStyle/>
        <a:p>
          <a:r>
            <a:rPr lang="fr-FR"/>
            <a:t>Assimilation à un cauchemar, une illusion...</a:t>
          </a:r>
        </a:p>
      </dgm:t>
    </dgm:pt>
    <dgm:pt modelId="{223E03DC-DABE-4876-8249-43CCBAEBFE3B}" type="parTrans" cxnId="{E4872CC1-DCBE-4003-A40C-76DA0E96CABD}">
      <dgm:prSet/>
      <dgm:spPr/>
      <dgm:t>
        <a:bodyPr/>
        <a:lstStyle/>
        <a:p>
          <a:endParaRPr lang="fr-FR"/>
        </a:p>
      </dgm:t>
    </dgm:pt>
    <dgm:pt modelId="{AA76683F-96AB-4848-BEC7-33713B1C7474}" type="sibTrans" cxnId="{E4872CC1-DCBE-4003-A40C-76DA0E96CABD}">
      <dgm:prSet/>
      <dgm:spPr/>
      <dgm:t>
        <a:bodyPr/>
        <a:lstStyle/>
        <a:p>
          <a:endParaRPr lang="fr-FR"/>
        </a:p>
      </dgm:t>
    </dgm:pt>
    <dgm:pt modelId="{F6FC132C-AA6A-4942-B5FF-CE35258680F6}">
      <dgm:prSet phldrT="[Texte]"/>
      <dgm:spPr/>
      <dgm:t>
        <a:bodyPr/>
        <a:lstStyle/>
        <a:p>
          <a:r>
            <a:rPr lang="fr-FR"/>
            <a:t>Colère</a:t>
          </a:r>
        </a:p>
      </dgm:t>
    </dgm:pt>
    <dgm:pt modelId="{887C4DAF-459E-44D5-B39C-D4A038387981}" type="parTrans" cxnId="{73CF2EDF-3AD4-4F3E-8C47-D08827613CB5}">
      <dgm:prSet/>
      <dgm:spPr/>
      <dgm:t>
        <a:bodyPr/>
        <a:lstStyle/>
        <a:p>
          <a:endParaRPr lang="fr-FR"/>
        </a:p>
      </dgm:t>
    </dgm:pt>
    <dgm:pt modelId="{7E02DA17-E1E7-42FA-9BE2-8972801D2BCD}" type="sibTrans" cxnId="{73CF2EDF-3AD4-4F3E-8C47-D08827613CB5}">
      <dgm:prSet/>
      <dgm:spPr/>
      <dgm:t>
        <a:bodyPr/>
        <a:lstStyle/>
        <a:p>
          <a:endParaRPr lang="fr-FR"/>
        </a:p>
      </dgm:t>
    </dgm:pt>
    <dgm:pt modelId="{8DE07CB6-7285-4778-8275-5B83CE0562CE}">
      <dgm:prSet phldrT="[Texte]"/>
      <dgm:spPr/>
      <dgm:t>
        <a:bodyPr/>
        <a:lstStyle/>
        <a:p>
          <a:r>
            <a:rPr lang="fr-FR"/>
            <a:t>Révolte contre un sentiment d'injustice</a:t>
          </a:r>
        </a:p>
      </dgm:t>
    </dgm:pt>
    <dgm:pt modelId="{3FBB1605-530E-4B0E-A71B-F8C6B9A29D83}" type="parTrans" cxnId="{DB8DBB91-9311-48FA-A3DC-D72B2CB788CD}">
      <dgm:prSet/>
      <dgm:spPr/>
      <dgm:t>
        <a:bodyPr/>
        <a:lstStyle/>
        <a:p>
          <a:endParaRPr lang="fr-FR"/>
        </a:p>
      </dgm:t>
    </dgm:pt>
    <dgm:pt modelId="{9FFC8DA3-5960-40EB-9C0E-C594872A1E75}" type="sibTrans" cxnId="{DB8DBB91-9311-48FA-A3DC-D72B2CB788CD}">
      <dgm:prSet/>
      <dgm:spPr/>
      <dgm:t>
        <a:bodyPr/>
        <a:lstStyle/>
        <a:p>
          <a:endParaRPr lang="fr-FR"/>
        </a:p>
      </dgm:t>
    </dgm:pt>
    <dgm:pt modelId="{238AE5A4-73EA-442F-934E-D625C89115D5}">
      <dgm:prSet phldrT="[Texte]"/>
      <dgm:spPr/>
      <dgm:t>
        <a:bodyPr/>
        <a:lstStyle/>
        <a:p>
          <a:r>
            <a:rPr lang="fr-FR"/>
            <a:t>Responsabilisation d'un tiers, accusations, sentiment de culpabilité...</a:t>
          </a:r>
        </a:p>
      </dgm:t>
    </dgm:pt>
    <dgm:pt modelId="{AC367479-B3CD-4C2E-813E-644BAC07F576}" type="parTrans" cxnId="{9C80B103-E592-41A3-B6DE-275C544694C1}">
      <dgm:prSet/>
      <dgm:spPr/>
      <dgm:t>
        <a:bodyPr/>
        <a:lstStyle/>
        <a:p>
          <a:endParaRPr lang="fr-FR"/>
        </a:p>
      </dgm:t>
    </dgm:pt>
    <dgm:pt modelId="{C5A5D5EA-1C6F-48F3-B514-5C6255FA4B0C}" type="sibTrans" cxnId="{9C80B103-E592-41A3-B6DE-275C544694C1}">
      <dgm:prSet/>
      <dgm:spPr/>
      <dgm:t>
        <a:bodyPr/>
        <a:lstStyle/>
        <a:p>
          <a:endParaRPr lang="fr-FR"/>
        </a:p>
      </dgm:t>
    </dgm:pt>
    <dgm:pt modelId="{387FD940-703B-4B56-B6B6-F72370581507}">
      <dgm:prSet phldrT="[Texte]"/>
      <dgm:spPr/>
      <dgm:t>
        <a:bodyPr/>
        <a:lstStyle/>
        <a:p>
          <a:r>
            <a:rPr lang="fr-FR"/>
            <a:t>Négociation</a:t>
          </a:r>
        </a:p>
      </dgm:t>
    </dgm:pt>
    <dgm:pt modelId="{175364AB-C3C5-4EB9-A720-F81B6EA1903F}" type="parTrans" cxnId="{F6C9EADA-1B7E-4FF8-B0DC-CB3FFC586437}">
      <dgm:prSet/>
      <dgm:spPr/>
      <dgm:t>
        <a:bodyPr/>
        <a:lstStyle/>
        <a:p>
          <a:endParaRPr lang="fr-FR"/>
        </a:p>
      </dgm:t>
    </dgm:pt>
    <dgm:pt modelId="{14E4A801-7EEC-4FBF-B07E-FF79037D9FEB}" type="sibTrans" cxnId="{F6C9EADA-1B7E-4FF8-B0DC-CB3FFC586437}">
      <dgm:prSet/>
      <dgm:spPr/>
      <dgm:t>
        <a:bodyPr/>
        <a:lstStyle/>
        <a:p>
          <a:endParaRPr lang="fr-FR"/>
        </a:p>
      </dgm:t>
    </dgm:pt>
    <dgm:pt modelId="{0E038552-FBF8-4BD3-82B0-39E15A8C0D9D}">
      <dgm:prSet phldrT="[Texte]"/>
      <dgm:spPr/>
      <dgm:t>
        <a:bodyPr/>
        <a:lstStyle/>
        <a:p>
          <a:r>
            <a:rPr lang="fr-FR"/>
            <a:t>Marchandage d'un retour en arrière</a:t>
          </a:r>
        </a:p>
      </dgm:t>
    </dgm:pt>
    <dgm:pt modelId="{D777DB56-9787-4CB7-815F-9A5D48694BDE}" type="parTrans" cxnId="{6513A761-3FEA-4459-A3DA-3AAC7070E249}">
      <dgm:prSet/>
      <dgm:spPr/>
      <dgm:t>
        <a:bodyPr/>
        <a:lstStyle/>
        <a:p>
          <a:endParaRPr lang="fr-FR"/>
        </a:p>
      </dgm:t>
    </dgm:pt>
    <dgm:pt modelId="{B99BF112-BE11-40D6-99BB-52BB5FE5AE9B}" type="sibTrans" cxnId="{6513A761-3FEA-4459-A3DA-3AAC7070E249}">
      <dgm:prSet/>
      <dgm:spPr/>
      <dgm:t>
        <a:bodyPr/>
        <a:lstStyle/>
        <a:p>
          <a:endParaRPr lang="fr-FR"/>
        </a:p>
      </dgm:t>
    </dgm:pt>
    <dgm:pt modelId="{99385535-45A4-48A0-AB9F-FF71A7A9B406}">
      <dgm:prSet phldrT="[Texte]"/>
      <dgm:spPr/>
      <dgm:t>
        <a:bodyPr/>
        <a:lstStyle/>
        <a:p>
          <a:r>
            <a:rPr lang="fr-FR"/>
            <a:t>Propositions souvent irrationnelles</a:t>
          </a:r>
        </a:p>
      </dgm:t>
    </dgm:pt>
    <dgm:pt modelId="{E97975F9-A711-4ADB-B9CA-AD4C3CC070A0}" type="parTrans" cxnId="{EF255274-A8BF-41EC-959C-3FBD30E1759B}">
      <dgm:prSet/>
      <dgm:spPr/>
      <dgm:t>
        <a:bodyPr/>
        <a:lstStyle/>
        <a:p>
          <a:endParaRPr lang="fr-FR"/>
        </a:p>
      </dgm:t>
    </dgm:pt>
    <dgm:pt modelId="{EE5C05E2-DD05-4DA9-9870-A818C30EC316}" type="sibTrans" cxnId="{EF255274-A8BF-41EC-959C-3FBD30E1759B}">
      <dgm:prSet/>
      <dgm:spPr/>
      <dgm:t>
        <a:bodyPr/>
        <a:lstStyle/>
        <a:p>
          <a:endParaRPr lang="fr-FR"/>
        </a:p>
      </dgm:t>
    </dgm:pt>
    <dgm:pt modelId="{34712DE0-1153-4B02-B4BB-3A880A289554}">
      <dgm:prSet phldrT="[Texte]"/>
      <dgm:spPr/>
      <dgm:t>
        <a:bodyPr/>
        <a:lstStyle/>
        <a:p>
          <a:r>
            <a:rPr lang="fr-FR"/>
            <a:t>Dépression</a:t>
          </a:r>
        </a:p>
      </dgm:t>
    </dgm:pt>
    <dgm:pt modelId="{1D84BF03-C706-4274-9AAC-FED9BCB867EA}" type="parTrans" cxnId="{FC5EDF7A-64B4-41C0-8C7B-0675F8014AE9}">
      <dgm:prSet/>
      <dgm:spPr/>
      <dgm:t>
        <a:bodyPr/>
        <a:lstStyle/>
        <a:p>
          <a:endParaRPr lang="fr-FR"/>
        </a:p>
      </dgm:t>
    </dgm:pt>
    <dgm:pt modelId="{7B5128DB-9DD6-4EC4-86BD-0A6E4A1C5B11}" type="sibTrans" cxnId="{FC5EDF7A-64B4-41C0-8C7B-0675F8014AE9}">
      <dgm:prSet/>
      <dgm:spPr/>
      <dgm:t>
        <a:bodyPr/>
        <a:lstStyle/>
        <a:p>
          <a:endParaRPr lang="fr-FR"/>
        </a:p>
      </dgm:t>
    </dgm:pt>
    <dgm:pt modelId="{B6B61559-1930-4C62-9D03-22BC4071E0F4}">
      <dgm:prSet phldrT="[Texte]"/>
      <dgm:spPr/>
      <dgm:t>
        <a:bodyPr/>
        <a:lstStyle/>
        <a:p>
          <a:r>
            <a:rPr lang="fr-FR"/>
            <a:t>Acceptation</a:t>
          </a:r>
        </a:p>
      </dgm:t>
    </dgm:pt>
    <dgm:pt modelId="{90C8EDE2-5A40-43D3-AC8B-193195ED2820}" type="parTrans" cxnId="{3C1A87A6-4390-4DC8-91AA-8A8D7075A691}">
      <dgm:prSet/>
      <dgm:spPr/>
      <dgm:t>
        <a:bodyPr/>
        <a:lstStyle/>
        <a:p>
          <a:endParaRPr lang="fr-FR"/>
        </a:p>
      </dgm:t>
    </dgm:pt>
    <dgm:pt modelId="{ADFC98B3-7B09-4CE0-A2CC-CC7169D94DF8}" type="sibTrans" cxnId="{3C1A87A6-4390-4DC8-91AA-8A8D7075A691}">
      <dgm:prSet/>
      <dgm:spPr/>
      <dgm:t>
        <a:bodyPr/>
        <a:lstStyle/>
        <a:p>
          <a:endParaRPr lang="fr-FR"/>
        </a:p>
      </dgm:t>
    </dgm:pt>
    <dgm:pt modelId="{B7FEB018-8473-4C64-A140-EECC65D640C8}">
      <dgm:prSet phldrT="[Texte]"/>
      <dgm:spPr/>
      <dgm:t>
        <a:bodyPr/>
        <a:lstStyle/>
        <a:p>
          <a:r>
            <a:rPr lang="fr-FR"/>
            <a:t>Passivité, plus de recherche d'issue, possibles actions auto-destructrices</a:t>
          </a:r>
        </a:p>
      </dgm:t>
    </dgm:pt>
    <dgm:pt modelId="{30603C1C-84DF-4485-A20A-35DFC127C787}" type="parTrans" cxnId="{2AFBB260-6520-4CBF-8C4C-265A0E26E48B}">
      <dgm:prSet/>
      <dgm:spPr/>
      <dgm:t>
        <a:bodyPr/>
        <a:lstStyle/>
        <a:p>
          <a:endParaRPr lang="fr-FR"/>
        </a:p>
      </dgm:t>
    </dgm:pt>
    <dgm:pt modelId="{DCB5D480-09BB-4111-99D4-C1B755DB2071}" type="sibTrans" cxnId="{2AFBB260-6520-4CBF-8C4C-265A0E26E48B}">
      <dgm:prSet/>
      <dgm:spPr/>
      <dgm:t>
        <a:bodyPr/>
        <a:lstStyle/>
        <a:p>
          <a:endParaRPr lang="fr-FR"/>
        </a:p>
      </dgm:t>
    </dgm:pt>
    <dgm:pt modelId="{3A496EA7-C448-47D9-AD19-8B05EBB062B5}">
      <dgm:prSet phldrT="[Texte]"/>
      <dgm:spPr/>
      <dgm:t>
        <a:bodyPr/>
        <a:lstStyle/>
        <a:p>
          <a:r>
            <a:rPr lang="fr-FR"/>
            <a:t>Mise en oeuvre de moyens de reconstructions en phase avec la réalité</a:t>
          </a:r>
        </a:p>
      </dgm:t>
    </dgm:pt>
    <dgm:pt modelId="{A4F831E6-7595-4468-A5B2-DA31C3736FF7}" type="parTrans" cxnId="{EBD5D4F8-F173-4191-9293-806060948D4F}">
      <dgm:prSet/>
      <dgm:spPr/>
      <dgm:t>
        <a:bodyPr/>
        <a:lstStyle/>
        <a:p>
          <a:endParaRPr lang="fr-FR"/>
        </a:p>
      </dgm:t>
    </dgm:pt>
    <dgm:pt modelId="{13A0224E-776E-4303-817C-6BA32CF1C7A7}" type="sibTrans" cxnId="{EBD5D4F8-F173-4191-9293-806060948D4F}">
      <dgm:prSet/>
      <dgm:spPr/>
      <dgm:t>
        <a:bodyPr/>
        <a:lstStyle/>
        <a:p>
          <a:endParaRPr lang="fr-FR"/>
        </a:p>
      </dgm:t>
    </dgm:pt>
    <dgm:pt modelId="{F73A8ED8-8FA3-4F99-92A1-D5DDD53B2B11}">
      <dgm:prSet phldrT="[Texte]"/>
      <dgm:spPr/>
      <dgm:t>
        <a:bodyPr/>
        <a:lstStyle/>
        <a:p>
          <a:r>
            <a:rPr lang="fr-FR"/>
            <a:t>En cas de prolongement, risque de pathologie médicale</a:t>
          </a:r>
        </a:p>
      </dgm:t>
    </dgm:pt>
    <dgm:pt modelId="{04118C25-CC77-40BD-82C2-EA6C95957E64}" type="parTrans" cxnId="{C2824EC5-1916-4DDE-BA2A-86B818A31232}">
      <dgm:prSet/>
      <dgm:spPr/>
      <dgm:t>
        <a:bodyPr/>
        <a:lstStyle/>
        <a:p>
          <a:endParaRPr lang="fr-FR"/>
        </a:p>
      </dgm:t>
    </dgm:pt>
    <dgm:pt modelId="{82CEC69E-0C11-4DE9-9C99-531801A3F1BB}" type="sibTrans" cxnId="{C2824EC5-1916-4DDE-BA2A-86B818A31232}">
      <dgm:prSet/>
      <dgm:spPr/>
      <dgm:t>
        <a:bodyPr/>
        <a:lstStyle/>
        <a:p>
          <a:endParaRPr lang="fr-FR"/>
        </a:p>
      </dgm:t>
    </dgm:pt>
    <dgm:pt modelId="{E262E00B-50AD-4F78-BB4C-9AABD17DD937}">
      <dgm:prSet phldrT="[Texte]"/>
      <dgm:spPr/>
      <dgm:t>
        <a:bodyPr/>
        <a:lstStyle/>
        <a:p>
          <a:r>
            <a:rPr lang="fr-FR"/>
            <a:t>Contact avec autrui, activités</a:t>
          </a:r>
        </a:p>
      </dgm:t>
    </dgm:pt>
    <dgm:pt modelId="{5C6C322C-F7C3-429A-8500-8AB4C6750F43}" type="parTrans" cxnId="{F712FBB2-804A-4C8D-ACE9-FACAB8AFFDCD}">
      <dgm:prSet/>
      <dgm:spPr/>
      <dgm:t>
        <a:bodyPr/>
        <a:lstStyle/>
        <a:p>
          <a:endParaRPr lang="fr-FR"/>
        </a:p>
      </dgm:t>
    </dgm:pt>
    <dgm:pt modelId="{E3FBBEA1-67A3-4C37-959C-FE66C7ACFFCA}" type="sibTrans" cxnId="{F712FBB2-804A-4C8D-ACE9-FACAB8AFFDCD}">
      <dgm:prSet/>
      <dgm:spPr/>
      <dgm:t>
        <a:bodyPr/>
        <a:lstStyle/>
        <a:p>
          <a:endParaRPr lang="fr-FR"/>
        </a:p>
      </dgm:t>
    </dgm:pt>
    <dgm:pt modelId="{AC157ACF-A53C-49E2-8CA5-75D1369956FD}" type="pres">
      <dgm:prSet presAssocID="{7B345C14-B23B-4EED-B14A-4317915427F2}" presName="linearFlow" presStyleCnt="0">
        <dgm:presLayoutVars>
          <dgm:dir/>
          <dgm:animLvl val="lvl"/>
          <dgm:resizeHandles val="exact"/>
        </dgm:presLayoutVars>
      </dgm:prSet>
      <dgm:spPr/>
    </dgm:pt>
    <dgm:pt modelId="{53C5DBCD-7608-4128-8400-067B213EAE2D}" type="pres">
      <dgm:prSet presAssocID="{5E25D76A-5DCB-4FDB-9F22-2AE45917F32C}" presName="composite" presStyleCnt="0"/>
      <dgm:spPr/>
    </dgm:pt>
    <dgm:pt modelId="{BA7848B1-4C2E-4363-82B8-137C0C041A69}" type="pres">
      <dgm:prSet presAssocID="{5E25D76A-5DCB-4FDB-9F22-2AE45917F32C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68F19F59-18CB-4DEE-B46D-0B6A494325DD}" type="pres">
      <dgm:prSet presAssocID="{5E25D76A-5DCB-4FDB-9F22-2AE45917F32C}" presName="descendantText" presStyleLbl="alignAcc1" presStyleIdx="0" presStyleCnt="5">
        <dgm:presLayoutVars>
          <dgm:bulletEnabled val="1"/>
        </dgm:presLayoutVars>
      </dgm:prSet>
      <dgm:spPr/>
    </dgm:pt>
    <dgm:pt modelId="{56C37A86-4FAE-49E4-9290-C2F3ACC92809}" type="pres">
      <dgm:prSet presAssocID="{0D0B9F0A-0CE3-4B4D-9A58-6CC522DFB93A}" presName="sp" presStyleCnt="0"/>
      <dgm:spPr/>
    </dgm:pt>
    <dgm:pt modelId="{0E58372F-C965-45CB-BE3F-B602620C720C}" type="pres">
      <dgm:prSet presAssocID="{F6FC132C-AA6A-4942-B5FF-CE35258680F6}" presName="composite" presStyleCnt="0"/>
      <dgm:spPr/>
    </dgm:pt>
    <dgm:pt modelId="{934E5A00-8A16-49BB-89B3-FAFB3A1BDF1D}" type="pres">
      <dgm:prSet presAssocID="{F6FC132C-AA6A-4942-B5FF-CE35258680F6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6E2357AC-B351-4641-A423-769C413CE465}" type="pres">
      <dgm:prSet presAssocID="{F6FC132C-AA6A-4942-B5FF-CE35258680F6}" presName="descendantText" presStyleLbl="alignAcc1" presStyleIdx="1" presStyleCnt="5">
        <dgm:presLayoutVars>
          <dgm:bulletEnabled val="1"/>
        </dgm:presLayoutVars>
      </dgm:prSet>
      <dgm:spPr/>
    </dgm:pt>
    <dgm:pt modelId="{3EBFC465-F6D9-4B7F-8319-063E4B176AC5}" type="pres">
      <dgm:prSet presAssocID="{7E02DA17-E1E7-42FA-9BE2-8972801D2BCD}" presName="sp" presStyleCnt="0"/>
      <dgm:spPr/>
    </dgm:pt>
    <dgm:pt modelId="{28BD1766-DAC9-4AD0-BC5A-0BE1F323C536}" type="pres">
      <dgm:prSet presAssocID="{387FD940-703B-4B56-B6B6-F72370581507}" presName="composite" presStyleCnt="0"/>
      <dgm:spPr/>
    </dgm:pt>
    <dgm:pt modelId="{7D5A6EAB-1690-47B8-8214-9FA074AF4501}" type="pres">
      <dgm:prSet presAssocID="{387FD940-703B-4B56-B6B6-F72370581507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516301BF-5318-4811-91B5-BBAA2908BD43}" type="pres">
      <dgm:prSet presAssocID="{387FD940-703B-4B56-B6B6-F72370581507}" presName="descendantText" presStyleLbl="alignAcc1" presStyleIdx="2" presStyleCnt="5">
        <dgm:presLayoutVars>
          <dgm:bulletEnabled val="1"/>
        </dgm:presLayoutVars>
      </dgm:prSet>
      <dgm:spPr/>
    </dgm:pt>
    <dgm:pt modelId="{0DE7F96E-89C0-4B09-9896-1718F3AEB637}" type="pres">
      <dgm:prSet presAssocID="{14E4A801-7EEC-4FBF-B07E-FF79037D9FEB}" presName="sp" presStyleCnt="0"/>
      <dgm:spPr/>
    </dgm:pt>
    <dgm:pt modelId="{86AFEA6B-3F2D-46F9-B941-F46EEF4248B4}" type="pres">
      <dgm:prSet presAssocID="{34712DE0-1153-4B02-B4BB-3A880A289554}" presName="composite" presStyleCnt="0"/>
      <dgm:spPr/>
    </dgm:pt>
    <dgm:pt modelId="{F6A8DB79-F91D-4AB6-B401-450E16FA4548}" type="pres">
      <dgm:prSet presAssocID="{34712DE0-1153-4B02-B4BB-3A880A289554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FD363DCD-8C3E-443B-AEB2-A9903D5E2435}" type="pres">
      <dgm:prSet presAssocID="{34712DE0-1153-4B02-B4BB-3A880A289554}" presName="descendantText" presStyleLbl="alignAcc1" presStyleIdx="3" presStyleCnt="5">
        <dgm:presLayoutVars>
          <dgm:bulletEnabled val="1"/>
        </dgm:presLayoutVars>
      </dgm:prSet>
      <dgm:spPr/>
    </dgm:pt>
    <dgm:pt modelId="{320A5A2B-11A6-41C4-A6B8-373A01D37FA7}" type="pres">
      <dgm:prSet presAssocID="{7B5128DB-9DD6-4EC4-86BD-0A6E4A1C5B11}" presName="sp" presStyleCnt="0"/>
      <dgm:spPr/>
    </dgm:pt>
    <dgm:pt modelId="{72BD5B23-51B0-4361-9F4D-1F880F112D2E}" type="pres">
      <dgm:prSet presAssocID="{B6B61559-1930-4C62-9D03-22BC4071E0F4}" presName="composite" presStyleCnt="0"/>
      <dgm:spPr/>
    </dgm:pt>
    <dgm:pt modelId="{1C032745-0DDF-460A-B528-A74D73C3DD09}" type="pres">
      <dgm:prSet presAssocID="{B6B61559-1930-4C62-9D03-22BC4071E0F4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E4C2C4D9-0F52-489F-8AC9-E0FA8887F62B}" type="pres">
      <dgm:prSet presAssocID="{B6B61559-1930-4C62-9D03-22BC4071E0F4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EFD4F402-65F6-41BE-A565-10B731F4094C}" srcId="{5E25D76A-5DCB-4FDB-9F22-2AE45917F32C}" destId="{A4E3C13A-3602-4284-B881-519B601B1B69}" srcOrd="0" destOrd="0" parTransId="{FA850A9C-28EB-4CA2-953E-0A4977D57F61}" sibTransId="{D05ACBC3-339C-48D3-822C-C9A5D8A41BAA}"/>
    <dgm:cxn modelId="{9C80B103-E592-41A3-B6DE-275C544694C1}" srcId="{F6FC132C-AA6A-4942-B5FF-CE35258680F6}" destId="{238AE5A4-73EA-442F-934E-D625C89115D5}" srcOrd="1" destOrd="0" parTransId="{AC367479-B3CD-4C2E-813E-644BAC07F576}" sibTransId="{C5A5D5EA-1C6F-48F3-B514-5C6255FA4B0C}"/>
    <dgm:cxn modelId="{D6559209-3CE7-4B2B-901E-C4547ADE6633}" type="presOf" srcId="{0E038552-FBF8-4BD3-82B0-39E15A8C0D9D}" destId="{516301BF-5318-4811-91B5-BBAA2908BD43}" srcOrd="0" destOrd="0" presId="urn:microsoft.com/office/officeart/2005/8/layout/chevron2"/>
    <dgm:cxn modelId="{A0A99D13-B85B-4B28-85C6-91233BEB8EDC}" type="presOf" srcId="{8DE07CB6-7285-4778-8275-5B83CE0562CE}" destId="{6E2357AC-B351-4641-A423-769C413CE465}" srcOrd="0" destOrd="0" presId="urn:microsoft.com/office/officeart/2005/8/layout/chevron2"/>
    <dgm:cxn modelId="{2E4E6614-67E9-43D4-8E8B-A4FEE6FFFF56}" type="presOf" srcId="{387FD940-703B-4B56-B6B6-F72370581507}" destId="{7D5A6EAB-1690-47B8-8214-9FA074AF4501}" srcOrd="0" destOrd="0" presId="urn:microsoft.com/office/officeart/2005/8/layout/chevron2"/>
    <dgm:cxn modelId="{BA248739-5071-4F29-B944-9DD7CB76379B}" type="presOf" srcId="{99385535-45A4-48A0-AB9F-FF71A7A9B406}" destId="{516301BF-5318-4811-91B5-BBAA2908BD43}" srcOrd="0" destOrd="1" presId="urn:microsoft.com/office/officeart/2005/8/layout/chevron2"/>
    <dgm:cxn modelId="{2AFBB260-6520-4CBF-8C4C-265A0E26E48B}" srcId="{34712DE0-1153-4B02-B4BB-3A880A289554}" destId="{B7FEB018-8473-4C64-A140-EECC65D640C8}" srcOrd="0" destOrd="0" parTransId="{30603C1C-84DF-4485-A20A-35DFC127C787}" sibTransId="{DCB5D480-09BB-4111-99D4-C1B755DB2071}"/>
    <dgm:cxn modelId="{78AEA041-FA4E-485F-83B9-8D19F23A0C64}" type="presOf" srcId="{238AE5A4-73EA-442F-934E-D625C89115D5}" destId="{6E2357AC-B351-4641-A423-769C413CE465}" srcOrd="0" destOrd="1" presId="urn:microsoft.com/office/officeart/2005/8/layout/chevron2"/>
    <dgm:cxn modelId="{6513A761-3FEA-4459-A3DA-3AAC7070E249}" srcId="{387FD940-703B-4B56-B6B6-F72370581507}" destId="{0E038552-FBF8-4BD3-82B0-39E15A8C0D9D}" srcOrd="0" destOrd="0" parTransId="{D777DB56-9787-4CB7-815F-9A5D48694BDE}" sibTransId="{B99BF112-BE11-40D6-99BB-52BB5FE5AE9B}"/>
    <dgm:cxn modelId="{EF255274-A8BF-41EC-959C-3FBD30E1759B}" srcId="{387FD940-703B-4B56-B6B6-F72370581507}" destId="{99385535-45A4-48A0-AB9F-FF71A7A9B406}" srcOrd="1" destOrd="0" parTransId="{E97975F9-A711-4ADB-B9CA-AD4C3CC070A0}" sibTransId="{EE5C05E2-DD05-4DA9-9870-A818C30EC316}"/>
    <dgm:cxn modelId="{FC5EDF7A-64B4-41C0-8C7B-0675F8014AE9}" srcId="{7B345C14-B23B-4EED-B14A-4317915427F2}" destId="{34712DE0-1153-4B02-B4BB-3A880A289554}" srcOrd="3" destOrd="0" parTransId="{1D84BF03-C706-4274-9AAC-FED9BCB867EA}" sibTransId="{7B5128DB-9DD6-4EC4-86BD-0A6E4A1C5B11}"/>
    <dgm:cxn modelId="{13CE327D-34DA-4B82-8CED-0B7FE5D59D3A}" type="presOf" srcId="{F73A8ED8-8FA3-4F99-92A1-D5DDD53B2B11}" destId="{FD363DCD-8C3E-443B-AEB2-A9903D5E2435}" srcOrd="0" destOrd="1" presId="urn:microsoft.com/office/officeart/2005/8/layout/chevron2"/>
    <dgm:cxn modelId="{17D28A81-9559-48D8-8317-38A130222D83}" type="presOf" srcId="{5872E71C-42D8-4EF0-B805-8587CEB1EB48}" destId="{68F19F59-18CB-4DEE-B46D-0B6A494325DD}" srcOrd="0" destOrd="1" presId="urn:microsoft.com/office/officeart/2005/8/layout/chevron2"/>
    <dgm:cxn modelId="{310C4D83-C905-4E53-AEC4-DD4D1D21DB6B}" type="presOf" srcId="{F6FC132C-AA6A-4942-B5FF-CE35258680F6}" destId="{934E5A00-8A16-49BB-89B3-FAFB3A1BDF1D}" srcOrd="0" destOrd="0" presId="urn:microsoft.com/office/officeart/2005/8/layout/chevron2"/>
    <dgm:cxn modelId="{EFAE6A84-1ABF-4DB3-B455-4F42D68F7C5F}" type="presOf" srcId="{5E25D76A-5DCB-4FDB-9F22-2AE45917F32C}" destId="{BA7848B1-4C2E-4363-82B8-137C0C041A69}" srcOrd="0" destOrd="0" presId="urn:microsoft.com/office/officeart/2005/8/layout/chevron2"/>
    <dgm:cxn modelId="{DB8DBB91-9311-48FA-A3DC-D72B2CB788CD}" srcId="{F6FC132C-AA6A-4942-B5FF-CE35258680F6}" destId="{8DE07CB6-7285-4778-8275-5B83CE0562CE}" srcOrd="0" destOrd="0" parTransId="{3FBB1605-530E-4B0E-A71B-F8C6B9A29D83}" sibTransId="{9FFC8DA3-5960-40EB-9C0E-C594872A1E75}"/>
    <dgm:cxn modelId="{E7D8B994-3D54-44CB-A793-DB020DC94DC6}" type="presOf" srcId="{B6B61559-1930-4C62-9D03-22BC4071E0F4}" destId="{1C032745-0DDF-460A-B528-A74D73C3DD09}" srcOrd="0" destOrd="0" presId="urn:microsoft.com/office/officeart/2005/8/layout/chevron2"/>
    <dgm:cxn modelId="{69F35EA4-F404-4C02-9021-82CE3CE7627E}" type="presOf" srcId="{3A496EA7-C448-47D9-AD19-8B05EBB062B5}" destId="{E4C2C4D9-0F52-489F-8AC9-E0FA8887F62B}" srcOrd="0" destOrd="0" presId="urn:microsoft.com/office/officeart/2005/8/layout/chevron2"/>
    <dgm:cxn modelId="{3C1A87A6-4390-4DC8-91AA-8A8D7075A691}" srcId="{7B345C14-B23B-4EED-B14A-4317915427F2}" destId="{B6B61559-1930-4C62-9D03-22BC4071E0F4}" srcOrd="4" destOrd="0" parTransId="{90C8EDE2-5A40-43D3-AC8B-193195ED2820}" sibTransId="{ADFC98B3-7B09-4CE0-A2CC-CC7169D94DF8}"/>
    <dgm:cxn modelId="{F712FBB2-804A-4C8D-ACE9-FACAB8AFFDCD}" srcId="{B6B61559-1930-4C62-9D03-22BC4071E0F4}" destId="{E262E00B-50AD-4F78-BB4C-9AABD17DD937}" srcOrd="1" destOrd="0" parTransId="{5C6C322C-F7C3-429A-8500-8AB4C6750F43}" sibTransId="{E3FBBEA1-67A3-4C37-959C-FE66C7ACFFCA}"/>
    <dgm:cxn modelId="{E4872CC1-DCBE-4003-A40C-76DA0E96CABD}" srcId="{5E25D76A-5DCB-4FDB-9F22-2AE45917F32C}" destId="{5872E71C-42D8-4EF0-B805-8587CEB1EB48}" srcOrd="1" destOrd="0" parTransId="{223E03DC-DABE-4876-8249-43CCBAEBFE3B}" sibTransId="{AA76683F-96AB-4848-BEC7-33713B1C7474}"/>
    <dgm:cxn modelId="{C2824EC5-1916-4DDE-BA2A-86B818A31232}" srcId="{34712DE0-1153-4B02-B4BB-3A880A289554}" destId="{F73A8ED8-8FA3-4F99-92A1-D5DDD53B2B11}" srcOrd="1" destOrd="0" parTransId="{04118C25-CC77-40BD-82C2-EA6C95957E64}" sibTransId="{82CEC69E-0C11-4DE9-9C99-531801A3F1BB}"/>
    <dgm:cxn modelId="{DC6AE8C6-3300-48CB-BC91-76D23033DA96}" srcId="{7B345C14-B23B-4EED-B14A-4317915427F2}" destId="{5E25D76A-5DCB-4FDB-9F22-2AE45917F32C}" srcOrd="0" destOrd="0" parTransId="{388CBDF5-14D3-4982-89FE-4A5CB3148956}" sibTransId="{0D0B9F0A-0CE3-4B4D-9A58-6CC522DFB93A}"/>
    <dgm:cxn modelId="{F6C9EADA-1B7E-4FF8-B0DC-CB3FFC586437}" srcId="{7B345C14-B23B-4EED-B14A-4317915427F2}" destId="{387FD940-703B-4B56-B6B6-F72370581507}" srcOrd="2" destOrd="0" parTransId="{175364AB-C3C5-4EB9-A720-F81B6EA1903F}" sibTransId="{14E4A801-7EEC-4FBF-B07E-FF79037D9FEB}"/>
    <dgm:cxn modelId="{103726DF-05B0-4D35-9932-DC5662B749FB}" type="presOf" srcId="{7B345C14-B23B-4EED-B14A-4317915427F2}" destId="{AC157ACF-A53C-49E2-8CA5-75D1369956FD}" srcOrd="0" destOrd="0" presId="urn:microsoft.com/office/officeart/2005/8/layout/chevron2"/>
    <dgm:cxn modelId="{73CF2EDF-3AD4-4F3E-8C47-D08827613CB5}" srcId="{7B345C14-B23B-4EED-B14A-4317915427F2}" destId="{F6FC132C-AA6A-4942-B5FF-CE35258680F6}" srcOrd="1" destOrd="0" parTransId="{887C4DAF-459E-44D5-B39C-D4A038387981}" sibTransId="{7E02DA17-E1E7-42FA-9BE2-8972801D2BCD}"/>
    <dgm:cxn modelId="{2C52A3E6-AB53-4AF9-99CB-36E384E29EFD}" type="presOf" srcId="{B7FEB018-8473-4C64-A140-EECC65D640C8}" destId="{FD363DCD-8C3E-443B-AEB2-A9903D5E2435}" srcOrd="0" destOrd="0" presId="urn:microsoft.com/office/officeart/2005/8/layout/chevron2"/>
    <dgm:cxn modelId="{6449ACE7-D4AB-46EC-AF30-BA20C2D6370D}" type="presOf" srcId="{A4E3C13A-3602-4284-B881-519B601B1B69}" destId="{68F19F59-18CB-4DEE-B46D-0B6A494325DD}" srcOrd="0" destOrd="0" presId="urn:microsoft.com/office/officeart/2005/8/layout/chevron2"/>
    <dgm:cxn modelId="{3AF194F0-28E3-439E-B0B4-E6E454050D85}" type="presOf" srcId="{E262E00B-50AD-4F78-BB4C-9AABD17DD937}" destId="{E4C2C4D9-0F52-489F-8AC9-E0FA8887F62B}" srcOrd="0" destOrd="1" presId="urn:microsoft.com/office/officeart/2005/8/layout/chevron2"/>
    <dgm:cxn modelId="{EBD5D4F8-F173-4191-9293-806060948D4F}" srcId="{B6B61559-1930-4C62-9D03-22BC4071E0F4}" destId="{3A496EA7-C448-47D9-AD19-8B05EBB062B5}" srcOrd="0" destOrd="0" parTransId="{A4F831E6-7595-4468-A5B2-DA31C3736FF7}" sibTransId="{13A0224E-776E-4303-817C-6BA32CF1C7A7}"/>
    <dgm:cxn modelId="{7A6E5CF9-6B85-4EE3-B236-54221D2F0A68}" type="presOf" srcId="{34712DE0-1153-4B02-B4BB-3A880A289554}" destId="{F6A8DB79-F91D-4AB6-B401-450E16FA4548}" srcOrd="0" destOrd="0" presId="urn:microsoft.com/office/officeart/2005/8/layout/chevron2"/>
    <dgm:cxn modelId="{250DF3C4-0532-45CF-9F4B-7A17EC9ABB74}" type="presParOf" srcId="{AC157ACF-A53C-49E2-8CA5-75D1369956FD}" destId="{53C5DBCD-7608-4128-8400-067B213EAE2D}" srcOrd="0" destOrd="0" presId="urn:microsoft.com/office/officeart/2005/8/layout/chevron2"/>
    <dgm:cxn modelId="{772FB755-337E-4CBF-83B8-ED90D92B9EAD}" type="presParOf" srcId="{53C5DBCD-7608-4128-8400-067B213EAE2D}" destId="{BA7848B1-4C2E-4363-82B8-137C0C041A69}" srcOrd="0" destOrd="0" presId="urn:microsoft.com/office/officeart/2005/8/layout/chevron2"/>
    <dgm:cxn modelId="{77C8A2DD-FF56-43B3-B66A-99F84B3E036E}" type="presParOf" srcId="{53C5DBCD-7608-4128-8400-067B213EAE2D}" destId="{68F19F59-18CB-4DEE-B46D-0B6A494325DD}" srcOrd="1" destOrd="0" presId="urn:microsoft.com/office/officeart/2005/8/layout/chevron2"/>
    <dgm:cxn modelId="{3D9D8E5B-C82F-47FD-8212-17F2B6C00012}" type="presParOf" srcId="{AC157ACF-A53C-49E2-8CA5-75D1369956FD}" destId="{56C37A86-4FAE-49E4-9290-C2F3ACC92809}" srcOrd="1" destOrd="0" presId="urn:microsoft.com/office/officeart/2005/8/layout/chevron2"/>
    <dgm:cxn modelId="{245461ED-DDF4-4A1F-9F58-FA791DD2095E}" type="presParOf" srcId="{AC157ACF-A53C-49E2-8CA5-75D1369956FD}" destId="{0E58372F-C965-45CB-BE3F-B602620C720C}" srcOrd="2" destOrd="0" presId="urn:microsoft.com/office/officeart/2005/8/layout/chevron2"/>
    <dgm:cxn modelId="{FC6F7979-52A6-4A53-B07B-1B07CA6F6F26}" type="presParOf" srcId="{0E58372F-C965-45CB-BE3F-B602620C720C}" destId="{934E5A00-8A16-49BB-89B3-FAFB3A1BDF1D}" srcOrd="0" destOrd="0" presId="urn:microsoft.com/office/officeart/2005/8/layout/chevron2"/>
    <dgm:cxn modelId="{E9C9F15A-8302-44F0-B6DC-14550133F95A}" type="presParOf" srcId="{0E58372F-C965-45CB-BE3F-B602620C720C}" destId="{6E2357AC-B351-4641-A423-769C413CE465}" srcOrd="1" destOrd="0" presId="urn:microsoft.com/office/officeart/2005/8/layout/chevron2"/>
    <dgm:cxn modelId="{D58CD344-635F-4324-A4E8-69D2EAE1DA74}" type="presParOf" srcId="{AC157ACF-A53C-49E2-8CA5-75D1369956FD}" destId="{3EBFC465-F6D9-4B7F-8319-063E4B176AC5}" srcOrd="3" destOrd="0" presId="urn:microsoft.com/office/officeart/2005/8/layout/chevron2"/>
    <dgm:cxn modelId="{E1C0B3E1-D62D-4CAA-B185-F05439E7B6F0}" type="presParOf" srcId="{AC157ACF-A53C-49E2-8CA5-75D1369956FD}" destId="{28BD1766-DAC9-4AD0-BC5A-0BE1F323C536}" srcOrd="4" destOrd="0" presId="urn:microsoft.com/office/officeart/2005/8/layout/chevron2"/>
    <dgm:cxn modelId="{BF86B440-1662-4D7C-88D1-E13117D7BC8D}" type="presParOf" srcId="{28BD1766-DAC9-4AD0-BC5A-0BE1F323C536}" destId="{7D5A6EAB-1690-47B8-8214-9FA074AF4501}" srcOrd="0" destOrd="0" presId="urn:microsoft.com/office/officeart/2005/8/layout/chevron2"/>
    <dgm:cxn modelId="{EE20029E-57CE-4EBF-A66B-7E401A78A5A3}" type="presParOf" srcId="{28BD1766-DAC9-4AD0-BC5A-0BE1F323C536}" destId="{516301BF-5318-4811-91B5-BBAA2908BD43}" srcOrd="1" destOrd="0" presId="urn:microsoft.com/office/officeart/2005/8/layout/chevron2"/>
    <dgm:cxn modelId="{29A0C399-D81A-4F27-BAAE-1792E1D6AA35}" type="presParOf" srcId="{AC157ACF-A53C-49E2-8CA5-75D1369956FD}" destId="{0DE7F96E-89C0-4B09-9896-1718F3AEB637}" srcOrd="5" destOrd="0" presId="urn:microsoft.com/office/officeart/2005/8/layout/chevron2"/>
    <dgm:cxn modelId="{608845A9-B428-42E5-8F20-E999C543079E}" type="presParOf" srcId="{AC157ACF-A53C-49E2-8CA5-75D1369956FD}" destId="{86AFEA6B-3F2D-46F9-B941-F46EEF4248B4}" srcOrd="6" destOrd="0" presId="urn:microsoft.com/office/officeart/2005/8/layout/chevron2"/>
    <dgm:cxn modelId="{B5EFB5C9-F20A-48DF-BF7A-7D8BEC629EA5}" type="presParOf" srcId="{86AFEA6B-3F2D-46F9-B941-F46EEF4248B4}" destId="{F6A8DB79-F91D-4AB6-B401-450E16FA4548}" srcOrd="0" destOrd="0" presId="urn:microsoft.com/office/officeart/2005/8/layout/chevron2"/>
    <dgm:cxn modelId="{0EE5C063-5658-4D2F-AB9F-1CA569B0CD50}" type="presParOf" srcId="{86AFEA6B-3F2D-46F9-B941-F46EEF4248B4}" destId="{FD363DCD-8C3E-443B-AEB2-A9903D5E2435}" srcOrd="1" destOrd="0" presId="urn:microsoft.com/office/officeart/2005/8/layout/chevron2"/>
    <dgm:cxn modelId="{FBE60D59-D250-44F5-8B87-3A3EBAA31C1D}" type="presParOf" srcId="{AC157ACF-A53C-49E2-8CA5-75D1369956FD}" destId="{320A5A2B-11A6-41C4-A6B8-373A01D37FA7}" srcOrd="7" destOrd="0" presId="urn:microsoft.com/office/officeart/2005/8/layout/chevron2"/>
    <dgm:cxn modelId="{B43BB5E9-5AF3-4834-9F17-68E98FB59258}" type="presParOf" srcId="{AC157ACF-A53C-49E2-8CA5-75D1369956FD}" destId="{72BD5B23-51B0-4361-9F4D-1F880F112D2E}" srcOrd="8" destOrd="0" presId="urn:microsoft.com/office/officeart/2005/8/layout/chevron2"/>
    <dgm:cxn modelId="{F6796CEC-05B4-4F9E-84DA-EA4D824EA4DB}" type="presParOf" srcId="{72BD5B23-51B0-4361-9F4D-1F880F112D2E}" destId="{1C032745-0DDF-460A-B528-A74D73C3DD09}" srcOrd="0" destOrd="0" presId="urn:microsoft.com/office/officeart/2005/8/layout/chevron2"/>
    <dgm:cxn modelId="{F302476E-A1E7-4377-9FBF-E88CE3450D2F}" type="presParOf" srcId="{72BD5B23-51B0-4361-9F4D-1F880F112D2E}" destId="{E4C2C4D9-0F52-489F-8AC9-E0FA8887F62B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62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350A9A07-BB3E-445B-91C6-41C2A3373E39}" type="doc">
      <dgm:prSet loTypeId="urn:microsoft.com/office/officeart/2005/8/layout/bProcess2" loCatId="process" qsTypeId="urn:microsoft.com/office/officeart/2005/8/quickstyle/simple1" qsCatId="simple" csTypeId="urn:microsoft.com/office/officeart/2005/8/colors/colorful3" csCatId="colorful" phldr="1"/>
      <dgm:spPr/>
    </dgm:pt>
    <dgm:pt modelId="{3F13A0F0-0E03-4F9A-A249-7AFB50649E02}">
      <dgm:prSet phldrT="[Texte]" custT="1"/>
      <dgm:spPr/>
      <dgm:t>
        <a:bodyPr/>
        <a:lstStyle/>
        <a:p>
          <a:r>
            <a:rPr lang="fr-FR" sz="1000"/>
            <a:t>Ce que je pense</a:t>
          </a:r>
        </a:p>
      </dgm:t>
    </dgm:pt>
    <dgm:pt modelId="{CF8BC421-B4BC-421D-9306-1982F9E2E3AC}" type="parTrans" cxnId="{D8664CF1-4514-4848-9DF8-574F9A9A621B}">
      <dgm:prSet/>
      <dgm:spPr/>
      <dgm:t>
        <a:bodyPr/>
        <a:lstStyle/>
        <a:p>
          <a:endParaRPr lang="fr-FR" sz="1000"/>
        </a:p>
      </dgm:t>
    </dgm:pt>
    <dgm:pt modelId="{CC8D10C1-3513-4656-9478-DC1F0AA6BAFE}" type="sibTrans" cxnId="{D8664CF1-4514-4848-9DF8-574F9A9A621B}">
      <dgm:prSet/>
      <dgm:spPr/>
      <dgm:t>
        <a:bodyPr/>
        <a:lstStyle/>
        <a:p>
          <a:endParaRPr lang="fr-FR" sz="1000"/>
        </a:p>
      </dgm:t>
    </dgm:pt>
    <dgm:pt modelId="{1441B0FA-1CAE-4178-BF03-65F54F4F37A0}">
      <dgm:prSet phldrT="[Texte]" custT="1"/>
      <dgm:spPr/>
      <dgm:t>
        <a:bodyPr/>
        <a:lstStyle/>
        <a:p>
          <a:r>
            <a:rPr lang="fr-FR" sz="1000"/>
            <a:t>Ce que je veux dire</a:t>
          </a:r>
        </a:p>
      </dgm:t>
    </dgm:pt>
    <dgm:pt modelId="{FC907BEB-4234-44AB-B430-1513E88ABD9A}" type="parTrans" cxnId="{FD80DB53-4580-4FD3-ABC0-6BB0D56132E0}">
      <dgm:prSet/>
      <dgm:spPr/>
      <dgm:t>
        <a:bodyPr/>
        <a:lstStyle/>
        <a:p>
          <a:endParaRPr lang="fr-FR" sz="1000"/>
        </a:p>
      </dgm:t>
    </dgm:pt>
    <dgm:pt modelId="{84AB4F5C-EAA4-4A09-AA5C-CA59ED3DA443}" type="sibTrans" cxnId="{FD80DB53-4580-4FD3-ABC0-6BB0D56132E0}">
      <dgm:prSet/>
      <dgm:spPr/>
      <dgm:t>
        <a:bodyPr/>
        <a:lstStyle/>
        <a:p>
          <a:endParaRPr lang="fr-FR" sz="1000"/>
        </a:p>
      </dgm:t>
    </dgm:pt>
    <dgm:pt modelId="{6879EA76-79C3-4DB5-A2E9-B3EBDD90115F}">
      <dgm:prSet phldrT="[Texte]" custT="1"/>
      <dgm:spPr/>
      <dgm:t>
        <a:bodyPr/>
        <a:lstStyle/>
        <a:p>
          <a:r>
            <a:rPr lang="fr-FR" sz="1000"/>
            <a:t>Ce que je dis</a:t>
          </a:r>
        </a:p>
      </dgm:t>
    </dgm:pt>
    <dgm:pt modelId="{229B07D2-DEF8-4EC5-8DFC-9E91B6997432}" type="parTrans" cxnId="{5BE12910-CB47-4A91-B654-B6E956D2727D}">
      <dgm:prSet/>
      <dgm:spPr/>
      <dgm:t>
        <a:bodyPr/>
        <a:lstStyle/>
        <a:p>
          <a:endParaRPr lang="fr-FR" sz="1000"/>
        </a:p>
      </dgm:t>
    </dgm:pt>
    <dgm:pt modelId="{4D7108DD-2DF7-4AE8-80E8-78AFB1CDB431}" type="sibTrans" cxnId="{5BE12910-CB47-4A91-B654-B6E956D2727D}">
      <dgm:prSet/>
      <dgm:spPr/>
      <dgm:t>
        <a:bodyPr/>
        <a:lstStyle/>
        <a:p>
          <a:endParaRPr lang="fr-FR" sz="1000"/>
        </a:p>
      </dgm:t>
    </dgm:pt>
    <dgm:pt modelId="{A03AEC52-4096-4719-AA4C-07D3793E0A5B}">
      <dgm:prSet phldrT="[Texte]" custT="1"/>
      <dgm:spPr/>
      <dgm:t>
        <a:bodyPr/>
        <a:lstStyle/>
        <a:p>
          <a:r>
            <a:rPr lang="fr-FR" sz="1000"/>
            <a:t>Ce que l'autre entend</a:t>
          </a:r>
        </a:p>
      </dgm:t>
    </dgm:pt>
    <dgm:pt modelId="{855EF6A7-FC29-46A1-8A30-F30FC1184DFB}" type="parTrans" cxnId="{CD523F0F-D65C-4AE3-A547-234221E9CAA2}">
      <dgm:prSet/>
      <dgm:spPr/>
      <dgm:t>
        <a:bodyPr/>
        <a:lstStyle/>
        <a:p>
          <a:endParaRPr lang="fr-FR" sz="1000"/>
        </a:p>
      </dgm:t>
    </dgm:pt>
    <dgm:pt modelId="{82958029-970D-4A35-A0ED-6D86735B3A5E}" type="sibTrans" cxnId="{CD523F0F-D65C-4AE3-A547-234221E9CAA2}">
      <dgm:prSet/>
      <dgm:spPr/>
      <dgm:t>
        <a:bodyPr/>
        <a:lstStyle/>
        <a:p>
          <a:endParaRPr lang="fr-FR" sz="1000"/>
        </a:p>
      </dgm:t>
    </dgm:pt>
    <dgm:pt modelId="{2FC06161-681C-49FC-BE77-F7FD5B60EE77}">
      <dgm:prSet phldrT="[Texte]" custT="1"/>
      <dgm:spPr/>
      <dgm:t>
        <a:bodyPr/>
        <a:lstStyle/>
        <a:p>
          <a:r>
            <a:rPr lang="fr-FR" sz="1000"/>
            <a:t>Ce que l'autre écoute</a:t>
          </a:r>
        </a:p>
      </dgm:t>
    </dgm:pt>
    <dgm:pt modelId="{D86EAD34-6A45-4CDC-AF64-0734DE0AE2EB}" type="parTrans" cxnId="{26C9C798-F9FC-4A34-9431-3DB3151F6CBE}">
      <dgm:prSet/>
      <dgm:spPr/>
      <dgm:t>
        <a:bodyPr/>
        <a:lstStyle/>
        <a:p>
          <a:endParaRPr lang="fr-FR" sz="1000"/>
        </a:p>
      </dgm:t>
    </dgm:pt>
    <dgm:pt modelId="{1D22768D-007D-4ED1-9B2E-9E638D566B3D}" type="sibTrans" cxnId="{26C9C798-F9FC-4A34-9431-3DB3151F6CBE}">
      <dgm:prSet/>
      <dgm:spPr/>
      <dgm:t>
        <a:bodyPr/>
        <a:lstStyle/>
        <a:p>
          <a:endParaRPr lang="fr-FR" sz="1000"/>
        </a:p>
      </dgm:t>
    </dgm:pt>
    <dgm:pt modelId="{4342A36D-55F7-4908-BCC2-45943EB85F11}">
      <dgm:prSet phldrT="[Texte]" custT="1"/>
      <dgm:spPr/>
      <dgm:t>
        <a:bodyPr/>
        <a:lstStyle/>
        <a:p>
          <a:r>
            <a:rPr lang="fr-FR" sz="1000"/>
            <a:t>Ce que l'autre comprend</a:t>
          </a:r>
        </a:p>
      </dgm:t>
    </dgm:pt>
    <dgm:pt modelId="{79698BFB-7DD2-47D6-A6CB-C87CFBF97054}" type="parTrans" cxnId="{50B7C492-C7E9-4646-BE21-7F2722765E76}">
      <dgm:prSet/>
      <dgm:spPr/>
      <dgm:t>
        <a:bodyPr/>
        <a:lstStyle/>
        <a:p>
          <a:endParaRPr lang="fr-FR" sz="1000"/>
        </a:p>
      </dgm:t>
    </dgm:pt>
    <dgm:pt modelId="{CE814CCB-0731-4779-9591-15535B69BBF4}" type="sibTrans" cxnId="{50B7C492-C7E9-4646-BE21-7F2722765E76}">
      <dgm:prSet/>
      <dgm:spPr/>
      <dgm:t>
        <a:bodyPr/>
        <a:lstStyle/>
        <a:p>
          <a:endParaRPr lang="fr-FR" sz="1000"/>
        </a:p>
      </dgm:t>
    </dgm:pt>
    <dgm:pt modelId="{96360212-BBD3-4D24-B426-EB2BB7FD6FE0}">
      <dgm:prSet phldrT="[Texte]" custT="1"/>
      <dgm:spPr/>
      <dgm:t>
        <a:bodyPr/>
        <a:lstStyle/>
        <a:p>
          <a:r>
            <a:rPr lang="fr-FR" sz="1000"/>
            <a:t>Ce que l'autre accepte</a:t>
          </a:r>
        </a:p>
      </dgm:t>
    </dgm:pt>
    <dgm:pt modelId="{E04CEC21-CF30-4B0D-BF08-1A4779914A82}" type="parTrans" cxnId="{24B30BB7-45BA-45BD-87A5-5696178C7D26}">
      <dgm:prSet/>
      <dgm:spPr/>
      <dgm:t>
        <a:bodyPr/>
        <a:lstStyle/>
        <a:p>
          <a:endParaRPr lang="fr-FR" sz="1000"/>
        </a:p>
      </dgm:t>
    </dgm:pt>
    <dgm:pt modelId="{BDCC1EB8-928C-4706-B8C9-1B557D05328E}" type="sibTrans" cxnId="{24B30BB7-45BA-45BD-87A5-5696178C7D26}">
      <dgm:prSet/>
      <dgm:spPr/>
      <dgm:t>
        <a:bodyPr/>
        <a:lstStyle/>
        <a:p>
          <a:endParaRPr lang="fr-FR" sz="1000"/>
        </a:p>
      </dgm:t>
    </dgm:pt>
    <dgm:pt modelId="{09D1949D-1716-4CC0-8531-3A3EEC8A661D}">
      <dgm:prSet phldrT="[Texte]" custT="1"/>
      <dgm:spPr/>
      <dgm:t>
        <a:bodyPr/>
        <a:lstStyle/>
        <a:p>
          <a:r>
            <a:rPr lang="fr-FR" sz="1000"/>
            <a:t>Ce que l'autre retient</a:t>
          </a:r>
        </a:p>
      </dgm:t>
    </dgm:pt>
    <dgm:pt modelId="{BF841529-1540-47FC-BD19-6029983FCE05}" type="parTrans" cxnId="{E093FA71-EF99-4296-A226-6A1DB9FE4990}">
      <dgm:prSet/>
      <dgm:spPr/>
      <dgm:t>
        <a:bodyPr/>
        <a:lstStyle/>
        <a:p>
          <a:endParaRPr lang="fr-FR" sz="1000"/>
        </a:p>
      </dgm:t>
    </dgm:pt>
    <dgm:pt modelId="{D3555071-8FA0-4178-A733-84A29F938392}" type="sibTrans" cxnId="{E093FA71-EF99-4296-A226-6A1DB9FE4990}">
      <dgm:prSet/>
      <dgm:spPr/>
      <dgm:t>
        <a:bodyPr/>
        <a:lstStyle/>
        <a:p>
          <a:endParaRPr lang="fr-FR" sz="1000"/>
        </a:p>
      </dgm:t>
    </dgm:pt>
    <dgm:pt modelId="{39358AB0-085A-4F2E-B89B-557D20D5CD8E}">
      <dgm:prSet phldrT="[Texte]" custT="1"/>
      <dgm:spPr/>
      <dgm:t>
        <a:bodyPr/>
        <a:lstStyle/>
        <a:p>
          <a:r>
            <a:rPr lang="fr-FR" sz="1000"/>
            <a:t>Ce que l'autre fait du message</a:t>
          </a:r>
        </a:p>
      </dgm:t>
    </dgm:pt>
    <dgm:pt modelId="{AC720043-FF37-4C08-AA5C-72DAB710B04F}" type="parTrans" cxnId="{62D04EA2-A5C8-4C2B-8A32-79A4BC6D3DA2}">
      <dgm:prSet/>
      <dgm:spPr/>
      <dgm:t>
        <a:bodyPr/>
        <a:lstStyle/>
        <a:p>
          <a:endParaRPr lang="fr-FR" sz="1000"/>
        </a:p>
      </dgm:t>
    </dgm:pt>
    <dgm:pt modelId="{09954C5F-42CF-437C-B55B-09F8A5C7F682}" type="sibTrans" cxnId="{62D04EA2-A5C8-4C2B-8A32-79A4BC6D3DA2}">
      <dgm:prSet/>
      <dgm:spPr/>
      <dgm:t>
        <a:bodyPr/>
        <a:lstStyle/>
        <a:p>
          <a:endParaRPr lang="fr-FR" sz="1000"/>
        </a:p>
      </dgm:t>
    </dgm:pt>
    <dgm:pt modelId="{4E9D658B-1961-4AFB-8B8E-0D59F6CEE530}" type="pres">
      <dgm:prSet presAssocID="{350A9A07-BB3E-445B-91C6-41C2A3373E39}" presName="diagram" presStyleCnt="0">
        <dgm:presLayoutVars>
          <dgm:dir/>
          <dgm:resizeHandles/>
        </dgm:presLayoutVars>
      </dgm:prSet>
      <dgm:spPr/>
    </dgm:pt>
    <dgm:pt modelId="{448E60D1-8A0F-4CC1-AB3E-3BEB512CEC17}" type="pres">
      <dgm:prSet presAssocID="{3F13A0F0-0E03-4F9A-A249-7AFB50649E02}" presName="firstNode" presStyleLbl="node1" presStyleIdx="0" presStyleCnt="9">
        <dgm:presLayoutVars>
          <dgm:bulletEnabled val="1"/>
        </dgm:presLayoutVars>
      </dgm:prSet>
      <dgm:spPr/>
    </dgm:pt>
    <dgm:pt modelId="{9693AC36-358E-4EB4-86C7-2FABA16AB252}" type="pres">
      <dgm:prSet presAssocID="{CC8D10C1-3513-4656-9478-DC1F0AA6BAFE}" presName="sibTrans" presStyleLbl="sibTrans2D1" presStyleIdx="0" presStyleCnt="8"/>
      <dgm:spPr/>
    </dgm:pt>
    <dgm:pt modelId="{055A3A88-5499-49DB-8443-E0A9AE49044D}" type="pres">
      <dgm:prSet presAssocID="{1441B0FA-1CAE-4178-BF03-65F54F4F37A0}" presName="middleNode" presStyleCnt="0"/>
      <dgm:spPr/>
    </dgm:pt>
    <dgm:pt modelId="{ADB21379-B271-4F17-8A09-9E2689314B71}" type="pres">
      <dgm:prSet presAssocID="{1441B0FA-1CAE-4178-BF03-65F54F4F37A0}" presName="padding" presStyleLbl="node1" presStyleIdx="0" presStyleCnt="9"/>
      <dgm:spPr/>
    </dgm:pt>
    <dgm:pt modelId="{0FBE5316-F079-4D1B-9039-0D406A7FD440}" type="pres">
      <dgm:prSet presAssocID="{1441B0FA-1CAE-4178-BF03-65F54F4F37A0}" presName="shape" presStyleLbl="node1" presStyleIdx="1" presStyleCnt="9">
        <dgm:presLayoutVars>
          <dgm:bulletEnabled val="1"/>
        </dgm:presLayoutVars>
      </dgm:prSet>
      <dgm:spPr/>
    </dgm:pt>
    <dgm:pt modelId="{F5BA2D67-D8DA-435B-9B8A-68787C13E94A}" type="pres">
      <dgm:prSet presAssocID="{84AB4F5C-EAA4-4A09-AA5C-CA59ED3DA443}" presName="sibTrans" presStyleLbl="sibTrans2D1" presStyleIdx="1" presStyleCnt="8"/>
      <dgm:spPr/>
    </dgm:pt>
    <dgm:pt modelId="{619028B6-1BDC-41D6-87C1-7DF758210A1B}" type="pres">
      <dgm:prSet presAssocID="{6879EA76-79C3-4DB5-A2E9-B3EBDD90115F}" presName="middleNode" presStyleCnt="0"/>
      <dgm:spPr/>
    </dgm:pt>
    <dgm:pt modelId="{4FEFDBCA-12BF-47D3-BA74-B158290C470C}" type="pres">
      <dgm:prSet presAssocID="{6879EA76-79C3-4DB5-A2E9-B3EBDD90115F}" presName="padding" presStyleLbl="node1" presStyleIdx="1" presStyleCnt="9"/>
      <dgm:spPr/>
    </dgm:pt>
    <dgm:pt modelId="{926CE1AC-931C-4B73-91B2-7DE73A49D360}" type="pres">
      <dgm:prSet presAssocID="{6879EA76-79C3-4DB5-A2E9-B3EBDD90115F}" presName="shape" presStyleLbl="node1" presStyleIdx="2" presStyleCnt="9">
        <dgm:presLayoutVars>
          <dgm:bulletEnabled val="1"/>
        </dgm:presLayoutVars>
      </dgm:prSet>
      <dgm:spPr/>
    </dgm:pt>
    <dgm:pt modelId="{4863B40C-AD96-4647-BA4D-DD6094F4AA31}" type="pres">
      <dgm:prSet presAssocID="{4D7108DD-2DF7-4AE8-80E8-78AFB1CDB431}" presName="sibTrans" presStyleLbl="sibTrans2D1" presStyleIdx="2" presStyleCnt="8"/>
      <dgm:spPr/>
    </dgm:pt>
    <dgm:pt modelId="{D7A1D55B-83CC-4430-BCF5-5391D01F63BB}" type="pres">
      <dgm:prSet presAssocID="{A03AEC52-4096-4719-AA4C-07D3793E0A5B}" presName="middleNode" presStyleCnt="0"/>
      <dgm:spPr/>
    </dgm:pt>
    <dgm:pt modelId="{B1305149-0779-4FA4-8C73-323B02C4565C}" type="pres">
      <dgm:prSet presAssocID="{A03AEC52-4096-4719-AA4C-07D3793E0A5B}" presName="padding" presStyleLbl="node1" presStyleIdx="2" presStyleCnt="9"/>
      <dgm:spPr/>
    </dgm:pt>
    <dgm:pt modelId="{F1F7F69B-08FF-473C-8675-8C4113C7C8DB}" type="pres">
      <dgm:prSet presAssocID="{A03AEC52-4096-4719-AA4C-07D3793E0A5B}" presName="shape" presStyleLbl="node1" presStyleIdx="3" presStyleCnt="9">
        <dgm:presLayoutVars>
          <dgm:bulletEnabled val="1"/>
        </dgm:presLayoutVars>
      </dgm:prSet>
      <dgm:spPr/>
    </dgm:pt>
    <dgm:pt modelId="{1163A579-9BC1-4943-86E3-B8B57801E159}" type="pres">
      <dgm:prSet presAssocID="{82958029-970D-4A35-A0ED-6D86735B3A5E}" presName="sibTrans" presStyleLbl="sibTrans2D1" presStyleIdx="3" presStyleCnt="8"/>
      <dgm:spPr/>
    </dgm:pt>
    <dgm:pt modelId="{DA5A5529-FD46-498E-B001-ABC9A2E1793B}" type="pres">
      <dgm:prSet presAssocID="{2FC06161-681C-49FC-BE77-F7FD5B60EE77}" presName="middleNode" presStyleCnt="0"/>
      <dgm:spPr/>
    </dgm:pt>
    <dgm:pt modelId="{64BDA389-B948-42B4-9810-F6792F722901}" type="pres">
      <dgm:prSet presAssocID="{2FC06161-681C-49FC-BE77-F7FD5B60EE77}" presName="padding" presStyleLbl="node1" presStyleIdx="3" presStyleCnt="9"/>
      <dgm:spPr/>
    </dgm:pt>
    <dgm:pt modelId="{8B2F0DAA-4720-4676-9010-A4AC97A19B16}" type="pres">
      <dgm:prSet presAssocID="{2FC06161-681C-49FC-BE77-F7FD5B60EE77}" presName="shape" presStyleLbl="node1" presStyleIdx="4" presStyleCnt="9">
        <dgm:presLayoutVars>
          <dgm:bulletEnabled val="1"/>
        </dgm:presLayoutVars>
      </dgm:prSet>
      <dgm:spPr/>
    </dgm:pt>
    <dgm:pt modelId="{38BC3163-7AF8-47AA-B231-8080A41E4021}" type="pres">
      <dgm:prSet presAssocID="{1D22768D-007D-4ED1-9B2E-9E638D566B3D}" presName="sibTrans" presStyleLbl="sibTrans2D1" presStyleIdx="4" presStyleCnt="8"/>
      <dgm:spPr/>
    </dgm:pt>
    <dgm:pt modelId="{B730343F-A89F-4023-9450-956D949F5877}" type="pres">
      <dgm:prSet presAssocID="{4342A36D-55F7-4908-BCC2-45943EB85F11}" presName="middleNode" presStyleCnt="0"/>
      <dgm:spPr/>
    </dgm:pt>
    <dgm:pt modelId="{5D12F88F-F232-41FB-A181-B91273DD3ADE}" type="pres">
      <dgm:prSet presAssocID="{4342A36D-55F7-4908-BCC2-45943EB85F11}" presName="padding" presStyleLbl="node1" presStyleIdx="4" presStyleCnt="9"/>
      <dgm:spPr/>
    </dgm:pt>
    <dgm:pt modelId="{6393AED4-618C-45C6-826B-4072868ACAA5}" type="pres">
      <dgm:prSet presAssocID="{4342A36D-55F7-4908-BCC2-45943EB85F11}" presName="shape" presStyleLbl="node1" presStyleIdx="5" presStyleCnt="9">
        <dgm:presLayoutVars>
          <dgm:bulletEnabled val="1"/>
        </dgm:presLayoutVars>
      </dgm:prSet>
      <dgm:spPr/>
    </dgm:pt>
    <dgm:pt modelId="{C84B193F-E91B-46BC-92F9-F104F3F8990C}" type="pres">
      <dgm:prSet presAssocID="{CE814CCB-0731-4779-9591-15535B69BBF4}" presName="sibTrans" presStyleLbl="sibTrans2D1" presStyleIdx="5" presStyleCnt="8"/>
      <dgm:spPr/>
    </dgm:pt>
    <dgm:pt modelId="{C0F13A48-2744-40BB-8333-36F38E1F8FDD}" type="pres">
      <dgm:prSet presAssocID="{96360212-BBD3-4D24-B426-EB2BB7FD6FE0}" presName="middleNode" presStyleCnt="0"/>
      <dgm:spPr/>
    </dgm:pt>
    <dgm:pt modelId="{7699E420-AC96-4CFD-BD0F-6655F966D40F}" type="pres">
      <dgm:prSet presAssocID="{96360212-BBD3-4D24-B426-EB2BB7FD6FE0}" presName="padding" presStyleLbl="node1" presStyleIdx="5" presStyleCnt="9"/>
      <dgm:spPr/>
    </dgm:pt>
    <dgm:pt modelId="{0423FFC6-9C18-41BA-9BBE-15CA2DEF9553}" type="pres">
      <dgm:prSet presAssocID="{96360212-BBD3-4D24-B426-EB2BB7FD6FE0}" presName="shape" presStyleLbl="node1" presStyleIdx="6" presStyleCnt="9">
        <dgm:presLayoutVars>
          <dgm:bulletEnabled val="1"/>
        </dgm:presLayoutVars>
      </dgm:prSet>
      <dgm:spPr/>
    </dgm:pt>
    <dgm:pt modelId="{60D0E0B2-0AED-42C3-B21F-46585C6E8349}" type="pres">
      <dgm:prSet presAssocID="{BDCC1EB8-928C-4706-B8C9-1B557D05328E}" presName="sibTrans" presStyleLbl="sibTrans2D1" presStyleIdx="6" presStyleCnt="8"/>
      <dgm:spPr/>
    </dgm:pt>
    <dgm:pt modelId="{0859B969-2B7E-4194-9B12-44B81FDB5E7C}" type="pres">
      <dgm:prSet presAssocID="{09D1949D-1716-4CC0-8531-3A3EEC8A661D}" presName="middleNode" presStyleCnt="0"/>
      <dgm:spPr/>
    </dgm:pt>
    <dgm:pt modelId="{5209A913-75B8-4D1E-B74E-95AC4B4CB2B0}" type="pres">
      <dgm:prSet presAssocID="{09D1949D-1716-4CC0-8531-3A3EEC8A661D}" presName="padding" presStyleLbl="node1" presStyleIdx="6" presStyleCnt="9"/>
      <dgm:spPr/>
    </dgm:pt>
    <dgm:pt modelId="{C0E44B4E-9086-4DF8-977A-613750DA746C}" type="pres">
      <dgm:prSet presAssocID="{09D1949D-1716-4CC0-8531-3A3EEC8A661D}" presName="shape" presStyleLbl="node1" presStyleIdx="7" presStyleCnt="9">
        <dgm:presLayoutVars>
          <dgm:bulletEnabled val="1"/>
        </dgm:presLayoutVars>
      </dgm:prSet>
      <dgm:spPr/>
    </dgm:pt>
    <dgm:pt modelId="{9FB24470-3019-41AA-B315-04A8A91E2FE3}" type="pres">
      <dgm:prSet presAssocID="{D3555071-8FA0-4178-A733-84A29F938392}" presName="sibTrans" presStyleLbl="sibTrans2D1" presStyleIdx="7" presStyleCnt="8"/>
      <dgm:spPr/>
    </dgm:pt>
    <dgm:pt modelId="{578979A5-7D8B-4FE8-ACFA-A32FFD0567C1}" type="pres">
      <dgm:prSet presAssocID="{39358AB0-085A-4F2E-B89B-557D20D5CD8E}" presName="lastNode" presStyleLbl="node1" presStyleIdx="8" presStyleCnt="9">
        <dgm:presLayoutVars>
          <dgm:bulletEnabled val="1"/>
        </dgm:presLayoutVars>
      </dgm:prSet>
      <dgm:spPr/>
    </dgm:pt>
  </dgm:ptLst>
  <dgm:cxnLst>
    <dgm:cxn modelId="{17353E00-9BC2-48BF-B413-06EC72990643}" type="presOf" srcId="{09D1949D-1716-4CC0-8531-3A3EEC8A661D}" destId="{C0E44B4E-9086-4DF8-977A-613750DA746C}" srcOrd="0" destOrd="0" presId="urn:microsoft.com/office/officeart/2005/8/layout/bProcess2"/>
    <dgm:cxn modelId="{CD523F0F-D65C-4AE3-A547-234221E9CAA2}" srcId="{350A9A07-BB3E-445B-91C6-41C2A3373E39}" destId="{A03AEC52-4096-4719-AA4C-07D3793E0A5B}" srcOrd="3" destOrd="0" parTransId="{855EF6A7-FC29-46A1-8A30-F30FC1184DFB}" sibTransId="{82958029-970D-4A35-A0ED-6D86735B3A5E}"/>
    <dgm:cxn modelId="{5BE12910-CB47-4A91-B654-B6E956D2727D}" srcId="{350A9A07-BB3E-445B-91C6-41C2A3373E39}" destId="{6879EA76-79C3-4DB5-A2E9-B3EBDD90115F}" srcOrd="2" destOrd="0" parTransId="{229B07D2-DEF8-4EC5-8DFC-9E91B6997432}" sibTransId="{4D7108DD-2DF7-4AE8-80E8-78AFB1CDB431}"/>
    <dgm:cxn modelId="{2CE2F026-1363-49ED-94CD-C061B4EEFA3D}" type="presOf" srcId="{6879EA76-79C3-4DB5-A2E9-B3EBDD90115F}" destId="{926CE1AC-931C-4B73-91B2-7DE73A49D360}" srcOrd="0" destOrd="0" presId="urn:microsoft.com/office/officeart/2005/8/layout/bProcess2"/>
    <dgm:cxn modelId="{90067632-828E-4255-8E85-DB589D76394E}" type="presOf" srcId="{1441B0FA-1CAE-4178-BF03-65F54F4F37A0}" destId="{0FBE5316-F079-4D1B-9039-0D406A7FD440}" srcOrd="0" destOrd="0" presId="urn:microsoft.com/office/officeart/2005/8/layout/bProcess2"/>
    <dgm:cxn modelId="{15CAA86D-7E86-4B25-8290-34F33AAED167}" type="presOf" srcId="{3F13A0F0-0E03-4F9A-A249-7AFB50649E02}" destId="{448E60D1-8A0F-4CC1-AB3E-3BEB512CEC17}" srcOrd="0" destOrd="0" presId="urn:microsoft.com/office/officeart/2005/8/layout/bProcess2"/>
    <dgm:cxn modelId="{B78D546E-1321-41BB-B8F6-F2C0C64BB968}" type="presOf" srcId="{D3555071-8FA0-4178-A733-84A29F938392}" destId="{9FB24470-3019-41AA-B315-04A8A91E2FE3}" srcOrd="0" destOrd="0" presId="urn:microsoft.com/office/officeart/2005/8/layout/bProcess2"/>
    <dgm:cxn modelId="{0181C24E-6C4D-4BFC-93B5-E95E30B113A1}" type="presOf" srcId="{1D22768D-007D-4ED1-9B2E-9E638D566B3D}" destId="{38BC3163-7AF8-47AA-B231-8080A41E4021}" srcOrd="0" destOrd="0" presId="urn:microsoft.com/office/officeart/2005/8/layout/bProcess2"/>
    <dgm:cxn modelId="{CE9BBC6F-9211-43AD-BF00-C33B2B519B78}" type="presOf" srcId="{84AB4F5C-EAA4-4A09-AA5C-CA59ED3DA443}" destId="{F5BA2D67-D8DA-435B-9B8A-68787C13E94A}" srcOrd="0" destOrd="0" presId="urn:microsoft.com/office/officeart/2005/8/layout/bProcess2"/>
    <dgm:cxn modelId="{E093FA71-EF99-4296-A226-6A1DB9FE4990}" srcId="{350A9A07-BB3E-445B-91C6-41C2A3373E39}" destId="{09D1949D-1716-4CC0-8531-3A3EEC8A661D}" srcOrd="7" destOrd="0" parTransId="{BF841529-1540-47FC-BD19-6029983FCE05}" sibTransId="{D3555071-8FA0-4178-A733-84A29F938392}"/>
    <dgm:cxn modelId="{FD80DB53-4580-4FD3-ABC0-6BB0D56132E0}" srcId="{350A9A07-BB3E-445B-91C6-41C2A3373E39}" destId="{1441B0FA-1CAE-4178-BF03-65F54F4F37A0}" srcOrd="1" destOrd="0" parTransId="{FC907BEB-4234-44AB-B430-1513E88ABD9A}" sibTransId="{84AB4F5C-EAA4-4A09-AA5C-CA59ED3DA443}"/>
    <dgm:cxn modelId="{5BAE6E77-E31D-4FAE-A22D-11ADAFED2F1B}" type="presOf" srcId="{A03AEC52-4096-4719-AA4C-07D3793E0A5B}" destId="{F1F7F69B-08FF-473C-8675-8C4113C7C8DB}" srcOrd="0" destOrd="0" presId="urn:microsoft.com/office/officeart/2005/8/layout/bProcess2"/>
    <dgm:cxn modelId="{5CDE5E7E-1F41-47D9-AD2C-1B4C9B5CA497}" type="presOf" srcId="{4D7108DD-2DF7-4AE8-80E8-78AFB1CDB431}" destId="{4863B40C-AD96-4647-BA4D-DD6094F4AA31}" srcOrd="0" destOrd="0" presId="urn:microsoft.com/office/officeart/2005/8/layout/bProcess2"/>
    <dgm:cxn modelId="{79DCAD84-12A4-46A8-B1A9-9A0BE057A234}" type="presOf" srcId="{82958029-970D-4A35-A0ED-6D86735B3A5E}" destId="{1163A579-9BC1-4943-86E3-B8B57801E159}" srcOrd="0" destOrd="0" presId="urn:microsoft.com/office/officeart/2005/8/layout/bProcess2"/>
    <dgm:cxn modelId="{FC872485-152D-4878-BBAD-20895ACE52EC}" type="presOf" srcId="{CE814CCB-0731-4779-9591-15535B69BBF4}" destId="{C84B193F-E91B-46BC-92F9-F104F3F8990C}" srcOrd="0" destOrd="0" presId="urn:microsoft.com/office/officeart/2005/8/layout/bProcess2"/>
    <dgm:cxn modelId="{FFF7AF88-ED03-4667-8EA1-C178261A2E32}" type="presOf" srcId="{96360212-BBD3-4D24-B426-EB2BB7FD6FE0}" destId="{0423FFC6-9C18-41BA-9BBE-15CA2DEF9553}" srcOrd="0" destOrd="0" presId="urn:microsoft.com/office/officeart/2005/8/layout/bProcess2"/>
    <dgm:cxn modelId="{D0A80192-57FA-461A-8F0C-085429E02047}" type="presOf" srcId="{CC8D10C1-3513-4656-9478-DC1F0AA6BAFE}" destId="{9693AC36-358E-4EB4-86C7-2FABA16AB252}" srcOrd="0" destOrd="0" presId="urn:microsoft.com/office/officeart/2005/8/layout/bProcess2"/>
    <dgm:cxn modelId="{50B7C492-C7E9-4646-BE21-7F2722765E76}" srcId="{350A9A07-BB3E-445B-91C6-41C2A3373E39}" destId="{4342A36D-55F7-4908-BCC2-45943EB85F11}" srcOrd="5" destOrd="0" parTransId="{79698BFB-7DD2-47D6-A6CB-C87CFBF97054}" sibTransId="{CE814CCB-0731-4779-9591-15535B69BBF4}"/>
    <dgm:cxn modelId="{26C9C798-F9FC-4A34-9431-3DB3151F6CBE}" srcId="{350A9A07-BB3E-445B-91C6-41C2A3373E39}" destId="{2FC06161-681C-49FC-BE77-F7FD5B60EE77}" srcOrd="4" destOrd="0" parTransId="{D86EAD34-6A45-4CDC-AF64-0734DE0AE2EB}" sibTransId="{1D22768D-007D-4ED1-9B2E-9E638D566B3D}"/>
    <dgm:cxn modelId="{E0CBE59B-6D31-478A-84C4-D92BF46F08A2}" type="presOf" srcId="{39358AB0-085A-4F2E-B89B-557D20D5CD8E}" destId="{578979A5-7D8B-4FE8-ACFA-A32FFD0567C1}" srcOrd="0" destOrd="0" presId="urn:microsoft.com/office/officeart/2005/8/layout/bProcess2"/>
    <dgm:cxn modelId="{55820E9C-0717-4834-BBA2-D42ED2AA6024}" type="presOf" srcId="{BDCC1EB8-928C-4706-B8C9-1B557D05328E}" destId="{60D0E0B2-0AED-42C3-B21F-46585C6E8349}" srcOrd="0" destOrd="0" presId="urn:microsoft.com/office/officeart/2005/8/layout/bProcess2"/>
    <dgm:cxn modelId="{62D04EA2-A5C8-4C2B-8A32-79A4BC6D3DA2}" srcId="{350A9A07-BB3E-445B-91C6-41C2A3373E39}" destId="{39358AB0-085A-4F2E-B89B-557D20D5CD8E}" srcOrd="8" destOrd="0" parTransId="{AC720043-FF37-4C08-AA5C-72DAB710B04F}" sibTransId="{09954C5F-42CF-437C-B55B-09F8A5C7F682}"/>
    <dgm:cxn modelId="{24B30BB7-45BA-45BD-87A5-5696178C7D26}" srcId="{350A9A07-BB3E-445B-91C6-41C2A3373E39}" destId="{96360212-BBD3-4D24-B426-EB2BB7FD6FE0}" srcOrd="6" destOrd="0" parTransId="{E04CEC21-CF30-4B0D-BF08-1A4779914A82}" sibTransId="{BDCC1EB8-928C-4706-B8C9-1B557D05328E}"/>
    <dgm:cxn modelId="{40CE7ED0-A02E-47C5-92E1-51C7ED3C3BE6}" type="presOf" srcId="{350A9A07-BB3E-445B-91C6-41C2A3373E39}" destId="{4E9D658B-1961-4AFB-8B8E-0D59F6CEE530}" srcOrd="0" destOrd="0" presId="urn:microsoft.com/office/officeart/2005/8/layout/bProcess2"/>
    <dgm:cxn modelId="{99E048DA-599C-465B-B19A-7FE6C7E1FE5E}" type="presOf" srcId="{2FC06161-681C-49FC-BE77-F7FD5B60EE77}" destId="{8B2F0DAA-4720-4676-9010-A4AC97A19B16}" srcOrd="0" destOrd="0" presId="urn:microsoft.com/office/officeart/2005/8/layout/bProcess2"/>
    <dgm:cxn modelId="{D8664CF1-4514-4848-9DF8-574F9A9A621B}" srcId="{350A9A07-BB3E-445B-91C6-41C2A3373E39}" destId="{3F13A0F0-0E03-4F9A-A249-7AFB50649E02}" srcOrd="0" destOrd="0" parTransId="{CF8BC421-B4BC-421D-9306-1982F9E2E3AC}" sibTransId="{CC8D10C1-3513-4656-9478-DC1F0AA6BAFE}"/>
    <dgm:cxn modelId="{E45B42FE-D3B0-42BA-9715-BA4E5EAD59B4}" type="presOf" srcId="{4342A36D-55F7-4908-BCC2-45943EB85F11}" destId="{6393AED4-618C-45C6-826B-4072868ACAA5}" srcOrd="0" destOrd="0" presId="urn:microsoft.com/office/officeart/2005/8/layout/bProcess2"/>
    <dgm:cxn modelId="{0ACFC03A-1600-40E3-8560-1B483A75A2F9}" type="presParOf" srcId="{4E9D658B-1961-4AFB-8B8E-0D59F6CEE530}" destId="{448E60D1-8A0F-4CC1-AB3E-3BEB512CEC17}" srcOrd="0" destOrd="0" presId="urn:microsoft.com/office/officeart/2005/8/layout/bProcess2"/>
    <dgm:cxn modelId="{16F1DB68-FC04-409B-987C-E4489F357F5E}" type="presParOf" srcId="{4E9D658B-1961-4AFB-8B8E-0D59F6CEE530}" destId="{9693AC36-358E-4EB4-86C7-2FABA16AB252}" srcOrd="1" destOrd="0" presId="urn:microsoft.com/office/officeart/2005/8/layout/bProcess2"/>
    <dgm:cxn modelId="{1737F08C-5010-4F68-A77F-AF8465BD1462}" type="presParOf" srcId="{4E9D658B-1961-4AFB-8B8E-0D59F6CEE530}" destId="{055A3A88-5499-49DB-8443-E0A9AE49044D}" srcOrd="2" destOrd="0" presId="urn:microsoft.com/office/officeart/2005/8/layout/bProcess2"/>
    <dgm:cxn modelId="{E7323A7D-1106-49F4-A3F7-C336FEF609E5}" type="presParOf" srcId="{055A3A88-5499-49DB-8443-E0A9AE49044D}" destId="{ADB21379-B271-4F17-8A09-9E2689314B71}" srcOrd="0" destOrd="0" presId="urn:microsoft.com/office/officeart/2005/8/layout/bProcess2"/>
    <dgm:cxn modelId="{D5C44248-5A34-40D9-9577-44361A220E7C}" type="presParOf" srcId="{055A3A88-5499-49DB-8443-E0A9AE49044D}" destId="{0FBE5316-F079-4D1B-9039-0D406A7FD440}" srcOrd="1" destOrd="0" presId="urn:microsoft.com/office/officeart/2005/8/layout/bProcess2"/>
    <dgm:cxn modelId="{EE7FD867-7AB1-433B-BA69-5773A4A28132}" type="presParOf" srcId="{4E9D658B-1961-4AFB-8B8E-0D59F6CEE530}" destId="{F5BA2D67-D8DA-435B-9B8A-68787C13E94A}" srcOrd="3" destOrd="0" presId="urn:microsoft.com/office/officeart/2005/8/layout/bProcess2"/>
    <dgm:cxn modelId="{66D3F83D-3F6C-47DC-B2E3-25BF43F53210}" type="presParOf" srcId="{4E9D658B-1961-4AFB-8B8E-0D59F6CEE530}" destId="{619028B6-1BDC-41D6-87C1-7DF758210A1B}" srcOrd="4" destOrd="0" presId="urn:microsoft.com/office/officeart/2005/8/layout/bProcess2"/>
    <dgm:cxn modelId="{417C6A44-AFF3-49EA-B75E-2DD4CA6CA9AC}" type="presParOf" srcId="{619028B6-1BDC-41D6-87C1-7DF758210A1B}" destId="{4FEFDBCA-12BF-47D3-BA74-B158290C470C}" srcOrd="0" destOrd="0" presId="urn:microsoft.com/office/officeart/2005/8/layout/bProcess2"/>
    <dgm:cxn modelId="{211EEECE-39A5-42C5-8DBA-FF77A59737FF}" type="presParOf" srcId="{619028B6-1BDC-41D6-87C1-7DF758210A1B}" destId="{926CE1AC-931C-4B73-91B2-7DE73A49D360}" srcOrd="1" destOrd="0" presId="urn:microsoft.com/office/officeart/2005/8/layout/bProcess2"/>
    <dgm:cxn modelId="{2E43D844-0197-407E-A36F-EA5FDD64CFF3}" type="presParOf" srcId="{4E9D658B-1961-4AFB-8B8E-0D59F6CEE530}" destId="{4863B40C-AD96-4647-BA4D-DD6094F4AA31}" srcOrd="5" destOrd="0" presId="urn:microsoft.com/office/officeart/2005/8/layout/bProcess2"/>
    <dgm:cxn modelId="{71BBD785-D949-4EDB-814F-7031F54D1958}" type="presParOf" srcId="{4E9D658B-1961-4AFB-8B8E-0D59F6CEE530}" destId="{D7A1D55B-83CC-4430-BCF5-5391D01F63BB}" srcOrd="6" destOrd="0" presId="urn:microsoft.com/office/officeart/2005/8/layout/bProcess2"/>
    <dgm:cxn modelId="{03A69B39-CF58-4938-AE85-9E6080A23688}" type="presParOf" srcId="{D7A1D55B-83CC-4430-BCF5-5391D01F63BB}" destId="{B1305149-0779-4FA4-8C73-323B02C4565C}" srcOrd="0" destOrd="0" presId="urn:microsoft.com/office/officeart/2005/8/layout/bProcess2"/>
    <dgm:cxn modelId="{7B21EB64-DA19-4A4B-A7B0-86D7C25E2E91}" type="presParOf" srcId="{D7A1D55B-83CC-4430-BCF5-5391D01F63BB}" destId="{F1F7F69B-08FF-473C-8675-8C4113C7C8DB}" srcOrd="1" destOrd="0" presId="urn:microsoft.com/office/officeart/2005/8/layout/bProcess2"/>
    <dgm:cxn modelId="{1B0F364A-F0B0-4E92-9C1E-620AD722CF54}" type="presParOf" srcId="{4E9D658B-1961-4AFB-8B8E-0D59F6CEE530}" destId="{1163A579-9BC1-4943-86E3-B8B57801E159}" srcOrd="7" destOrd="0" presId="urn:microsoft.com/office/officeart/2005/8/layout/bProcess2"/>
    <dgm:cxn modelId="{07DC4F23-B3BF-4F31-B4A0-A7793DCF44FF}" type="presParOf" srcId="{4E9D658B-1961-4AFB-8B8E-0D59F6CEE530}" destId="{DA5A5529-FD46-498E-B001-ABC9A2E1793B}" srcOrd="8" destOrd="0" presId="urn:microsoft.com/office/officeart/2005/8/layout/bProcess2"/>
    <dgm:cxn modelId="{82BC161A-934C-4E03-B613-0B1AA8AA5FED}" type="presParOf" srcId="{DA5A5529-FD46-498E-B001-ABC9A2E1793B}" destId="{64BDA389-B948-42B4-9810-F6792F722901}" srcOrd="0" destOrd="0" presId="urn:microsoft.com/office/officeart/2005/8/layout/bProcess2"/>
    <dgm:cxn modelId="{33A6D5C3-7CE5-411B-AAF2-E3AB71335347}" type="presParOf" srcId="{DA5A5529-FD46-498E-B001-ABC9A2E1793B}" destId="{8B2F0DAA-4720-4676-9010-A4AC97A19B16}" srcOrd="1" destOrd="0" presId="urn:microsoft.com/office/officeart/2005/8/layout/bProcess2"/>
    <dgm:cxn modelId="{1E9D6CB7-4E10-4E97-BBA2-68D66922DEBE}" type="presParOf" srcId="{4E9D658B-1961-4AFB-8B8E-0D59F6CEE530}" destId="{38BC3163-7AF8-47AA-B231-8080A41E4021}" srcOrd="9" destOrd="0" presId="urn:microsoft.com/office/officeart/2005/8/layout/bProcess2"/>
    <dgm:cxn modelId="{03C09627-8F73-4FDD-9105-8266C360BB66}" type="presParOf" srcId="{4E9D658B-1961-4AFB-8B8E-0D59F6CEE530}" destId="{B730343F-A89F-4023-9450-956D949F5877}" srcOrd="10" destOrd="0" presId="urn:microsoft.com/office/officeart/2005/8/layout/bProcess2"/>
    <dgm:cxn modelId="{3E733F9C-06A5-48DC-86A4-A2EA9C04315B}" type="presParOf" srcId="{B730343F-A89F-4023-9450-956D949F5877}" destId="{5D12F88F-F232-41FB-A181-B91273DD3ADE}" srcOrd="0" destOrd="0" presId="urn:microsoft.com/office/officeart/2005/8/layout/bProcess2"/>
    <dgm:cxn modelId="{2165DE12-38F2-49D6-ADB7-4E122F65C7A4}" type="presParOf" srcId="{B730343F-A89F-4023-9450-956D949F5877}" destId="{6393AED4-618C-45C6-826B-4072868ACAA5}" srcOrd="1" destOrd="0" presId="urn:microsoft.com/office/officeart/2005/8/layout/bProcess2"/>
    <dgm:cxn modelId="{A6B3CCEE-BA5C-42FB-AE04-EDACEDCDA587}" type="presParOf" srcId="{4E9D658B-1961-4AFB-8B8E-0D59F6CEE530}" destId="{C84B193F-E91B-46BC-92F9-F104F3F8990C}" srcOrd="11" destOrd="0" presId="urn:microsoft.com/office/officeart/2005/8/layout/bProcess2"/>
    <dgm:cxn modelId="{31E104CA-6B49-430C-A479-81767A9BA02E}" type="presParOf" srcId="{4E9D658B-1961-4AFB-8B8E-0D59F6CEE530}" destId="{C0F13A48-2744-40BB-8333-36F38E1F8FDD}" srcOrd="12" destOrd="0" presId="urn:microsoft.com/office/officeart/2005/8/layout/bProcess2"/>
    <dgm:cxn modelId="{8FC4722D-E83D-4E54-9E7B-3ACFE5660E9E}" type="presParOf" srcId="{C0F13A48-2744-40BB-8333-36F38E1F8FDD}" destId="{7699E420-AC96-4CFD-BD0F-6655F966D40F}" srcOrd="0" destOrd="0" presId="urn:microsoft.com/office/officeart/2005/8/layout/bProcess2"/>
    <dgm:cxn modelId="{ED7FE5A5-E83B-4CB3-88A0-929D9BC513AC}" type="presParOf" srcId="{C0F13A48-2744-40BB-8333-36F38E1F8FDD}" destId="{0423FFC6-9C18-41BA-9BBE-15CA2DEF9553}" srcOrd="1" destOrd="0" presId="urn:microsoft.com/office/officeart/2005/8/layout/bProcess2"/>
    <dgm:cxn modelId="{F220EE43-7D9B-4089-ACDF-A1A5E4F9D1AB}" type="presParOf" srcId="{4E9D658B-1961-4AFB-8B8E-0D59F6CEE530}" destId="{60D0E0B2-0AED-42C3-B21F-46585C6E8349}" srcOrd="13" destOrd="0" presId="urn:microsoft.com/office/officeart/2005/8/layout/bProcess2"/>
    <dgm:cxn modelId="{99634E6E-93EE-479C-8C4D-6C4EC804D7B6}" type="presParOf" srcId="{4E9D658B-1961-4AFB-8B8E-0D59F6CEE530}" destId="{0859B969-2B7E-4194-9B12-44B81FDB5E7C}" srcOrd="14" destOrd="0" presId="urn:microsoft.com/office/officeart/2005/8/layout/bProcess2"/>
    <dgm:cxn modelId="{49D1EC20-B5D2-4914-B8A9-5CA91891D363}" type="presParOf" srcId="{0859B969-2B7E-4194-9B12-44B81FDB5E7C}" destId="{5209A913-75B8-4D1E-B74E-95AC4B4CB2B0}" srcOrd="0" destOrd="0" presId="urn:microsoft.com/office/officeart/2005/8/layout/bProcess2"/>
    <dgm:cxn modelId="{C0EEF626-F743-41D0-8246-8DD244EF9112}" type="presParOf" srcId="{0859B969-2B7E-4194-9B12-44B81FDB5E7C}" destId="{C0E44B4E-9086-4DF8-977A-613750DA746C}" srcOrd="1" destOrd="0" presId="urn:microsoft.com/office/officeart/2005/8/layout/bProcess2"/>
    <dgm:cxn modelId="{2772EBBE-01EE-4065-9910-E3E4098BE903}" type="presParOf" srcId="{4E9D658B-1961-4AFB-8B8E-0D59F6CEE530}" destId="{9FB24470-3019-41AA-B315-04A8A91E2FE3}" srcOrd="15" destOrd="0" presId="urn:microsoft.com/office/officeart/2005/8/layout/bProcess2"/>
    <dgm:cxn modelId="{7684E1BC-753C-4526-B7D3-7071C93A5E0F}" type="presParOf" srcId="{4E9D658B-1961-4AFB-8B8E-0D59F6CEE530}" destId="{578979A5-7D8B-4FE8-ACFA-A32FFD0567C1}" srcOrd="16" destOrd="0" presId="urn:microsoft.com/office/officeart/2005/8/layout/bProcess2"/>
  </dgm:cxnLst>
  <dgm:bg/>
  <dgm:whole/>
  <dgm:extLst>
    <a:ext uri="http://schemas.microsoft.com/office/drawing/2008/diagram">
      <dsp:dataModelExt xmlns:dsp="http://schemas.microsoft.com/office/drawing/2008/diagram" relId="rId6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F176381-F4D3-4B60-AFAF-0EBDEAD00444}" type="doc">
      <dgm:prSet loTypeId="urn:microsoft.com/office/officeart/2005/8/layout/pyramid2" loCatId="pyramid" qsTypeId="urn:microsoft.com/office/officeart/2005/8/quickstyle/simple1" qsCatId="simple" csTypeId="urn:microsoft.com/office/officeart/2005/8/colors/colorful3" csCatId="colorful" phldr="1"/>
      <dgm:spPr/>
    </dgm:pt>
    <dgm:pt modelId="{BEBAE8FC-2C27-4681-8267-7CC335701CCF}">
      <dgm:prSet phldrT="[Texte]" custT="1"/>
      <dgm:spPr/>
      <dgm:t>
        <a:bodyPr/>
        <a:lstStyle/>
        <a:p>
          <a:r>
            <a:rPr lang="fr-FR" sz="1700"/>
            <a:t>Accomplissement de soi</a:t>
          </a:r>
          <a:br>
            <a:rPr lang="fr-FR" sz="1100"/>
          </a:br>
          <a:r>
            <a:rPr lang="fr-FR" sz="1100" i="1"/>
            <a:t>Le travail donne sens à sa vie</a:t>
          </a:r>
        </a:p>
      </dgm:t>
    </dgm:pt>
    <dgm:pt modelId="{878580E1-3502-42D9-91E8-B0BD8B81A709}" type="parTrans" cxnId="{DD16B23D-481E-4758-B119-DC5D02BEDE16}">
      <dgm:prSet/>
      <dgm:spPr/>
      <dgm:t>
        <a:bodyPr/>
        <a:lstStyle/>
        <a:p>
          <a:endParaRPr lang="fr-FR"/>
        </a:p>
      </dgm:t>
    </dgm:pt>
    <dgm:pt modelId="{C29635CC-0A25-4C9C-9B40-855228A8096F}" type="sibTrans" cxnId="{DD16B23D-481E-4758-B119-DC5D02BEDE16}">
      <dgm:prSet/>
      <dgm:spPr/>
      <dgm:t>
        <a:bodyPr/>
        <a:lstStyle/>
        <a:p>
          <a:endParaRPr lang="fr-FR"/>
        </a:p>
      </dgm:t>
    </dgm:pt>
    <dgm:pt modelId="{59BA42F1-D39E-4DA2-AEC6-FA4A443C6D3B}">
      <dgm:prSet phldrT="[Texte]" custT="1"/>
      <dgm:spPr/>
      <dgm:t>
        <a:bodyPr/>
        <a:lstStyle/>
        <a:p>
          <a:r>
            <a:rPr lang="fr-FR" sz="1700"/>
            <a:t>Estime</a:t>
          </a:r>
          <a:br>
            <a:rPr lang="fr-FR" sz="900"/>
          </a:br>
          <a:r>
            <a:rPr lang="fr-FR" sz="1100" i="1"/>
            <a:t>Reconnaissance de ses pairs et de sa hiérarchie</a:t>
          </a:r>
        </a:p>
      </dgm:t>
    </dgm:pt>
    <dgm:pt modelId="{D128EFE2-A30A-49D5-98DB-B24B1DCD13CA}" type="parTrans" cxnId="{264339EB-CFA7-47F6-8187-A96CAD111F83}">
      <dgm:prSet/>
      <dgm:spPr/>
      <dgm:t>
        <a:bodyPr/>
        <a:lstStyle/>
        <a:p>
          <a:endParaRPr lang="fr-FR"/>
        </a:p>
      </dgm:t>
    </dgm:pt>
    <dgm:pt modelId="{CA7C1F95-C1A7-4BE2-B006-68ECFFA11A5C}" type="sibTrans" cxnId="{264339EB-CFA7-47F6-8187-A96CAD111F83}">
      <dgm:prSet/>
      <dgm:spPr/>
      <dgm:t>
        <a:bodyPr/>
        <a:lstStyle/>
        <a:p>
          <a:endParaRPr lang="fr-FR"/>
        </a:p>
      </dgm:t>
    </dgm:pt>
    <dgm:pt modelId="{52B64B09-57AC-4353-9DB4-0EAC1BED5D40}">
      <dgm:prSet phldrT="[Texte]" custT="1"/>
      <dgm:spPr/>
      <dgm:t>
        <a:bodyPr/>
        <a:lstStyle/>
        <a:p>
          <a:r>
            <a:rPr lang="fr-FR" sz="1700"/>
            <a:t>Appartenance</a:t>
          </a:r>
          <a:br>
            <a:rPr lang="fr-FR" sz="1100"/>
          </a:br>
          <a:r>
            <a:rPr lang="fr-FR" sz="1100" i="1"/>
            <a:t>Faire partie d'une communauté</a:t>
          </a:r>
        </a:p>
      </dgm:t>
    </dgm:pt>
    <dgm:pt modelId="{828CAC9D-900A-48D4-B7BF-7B914DE9DE9F}" type="parTrans" cxnId="{8E28420F-3E78-4943-B617-FF8B91780F10}">
      <dgm:prSet/>
      <dgm:spPr/>
      <dgm:t>
        <a:bodyPr/>
        <a:lstStyle/>
        <a:p>
          <a:endParaRPr lang="fr-FR"/>
        </a:p>
      </dgm:t>
    </dgm:pt>
    <dgm:pt modelId="{3D066B2F-4FA1-4FC8-988A-0E3CFEC52F7A}" type="sibTrans" cxnId="{8E28420F-3E78-4943-B617-FF8B91780F10}">
      <dgm:prSet/>
      <dgm:spPr/>
      <dgm:t>
        <a:bodyPr/>
        <a:lstStyle/>
        <a:p>
          <a:endParaRPr lang="fr-FR"/>
        </a:p>
      </dgm:t>
    </dgm:pt>
    <dgm:pt modelId="{D811BF7F-6309-43B3-BCD5-7FEB67AA948E}">
      <dgm:prSet phldrT="[Texte]" custT="1"/>
      <dgm:spPr/>
      <dgm:t>
        <a:bodyPr/>
        <a:lstStyle/>
        <a:p>
          <a:r>
            <a:rPr lang="fr-FR" sz="1700"/>
            <a:t>Sécurité</a:t>
          </a:r>
          <a:br>
            <a:rPr lang="fr-FR" sz="1100"/>
          </a:br>
          <a:r>
            <a:rPr lang="fr-FR" sz="1100" i="1"/>
            <a:t>Stabilité et autosuffisance financière</a:t>
          </a:r>
        </a:p>
      </dgm:t>
    </dgm:pt>
    <dgm:pt modelId="{0F2ED86E-6859-4D8B-B222-DF910A13A585}" type="parTrans" cxnId="{CAC7FEF6-E1A6-457F-8368-F5A8DE1C0DF1}">
      <dgm:prSet/>
      <dgm:spPr/>
      <dgm:t>
        <a:bodyPr/>
        <a:lstStyle/>
        <a:p>
          <a:endParaRPr lang="fr-FR"/>
        </a:p>
      </dgm:t>
    </dgm:pt>
    <dgm:pt modelId="{2420C19A-7D01-4E47-9738-236E2BE30CB8}" type="sibTrans" cxnId="{CAC7FEF6-E1A6-457F-8368-F5A8DE1C0DF1}">
      <dgm:prSet/>
      <dgm:spPr/>
      <dgm:t>
        <a:bodyPr/>
        <a:lstStyle/>
        <a:p>
          <a:endParaRPr lang="fr-FR"/>
        </a:p>
      </dgm:t>
    </dgm:pt>
    <dgm:pt modelId="{67DB0083-A266-440C-8C6A-D3ADD83123C3}">
      <dgm:prSet phldrT="[Texte]" custT="1"/>
      <dgm:spPr/>
      <dgm:t>
        <a:bodyPr/>
        <a:lstStyle/>
        <a:p>
          <a:r>
            <a:rPr lang="fr-FR" sz="1700"/>
            <a:t>Physiologique</a:t>
          </a:r>
          <a:br>
            <a:rPr lang="fr-FR" sz="1100"/>
          </a:br>
          <a:r>
            <a:rPr lang="fr-FR" sz="1100" i="1"/>
            <a:t>Faim, soif, séxualité, respiration, sommeil, élimination</a:t>
          </a:r>
        </a:p>
      </dgm:t>
    </dgm:pt>
    <dgm:pt modelId="{4A8F6D6A-1A7F-4FF8-9229-8D71D32AF212}" type="parTrans" cxnId="{A81F0225-94F4-448B-822D-85F1BA797998}">
      <dgm:prSet/>
      <dgm:spPr/>
      <dgm:t>
        <a:bodyPr/>
        <a:lstStyle/>
        <a:p>
          <a:endParaRPr lang="fr-FR"/>
        </a:p>
      </dgm:t>
    </dgm:pt>
    <dgm:pt modelId="{C24EE5F5-5CDE-477A-AABC-DDFA740AC295}" type="sibTrans" cxnId="{A81F0225-94F4-448B-822D-85F1BA797998}">
      <dgm:prSet/>
      <dgm:spPr/>
      <dgm:t>
        <a:bodyPr/>
        <a:lstStyle/>
        <a:p>
          <a:endParaRPr lang="fr-FR"/>
        </a:p>
      </dgm:t>
    </dgm:pt>
    <dgm:pt modelId="{FFDC3933-FCFF-41BA-B283-C76FAF4A0D7D}" type="pres">
      <dgm:prSet presAssocID="{8F176381-F4D3-4B60-AFAF-0EBDEAD00444}" presName="compositeShape" presStyleCnt="0">
        <dgm:presLayoutVars>
          <dgm:dir/>
          <dgm:resizeHandles/>
        </dgm:presLayoutVars>
      </dgm:prSet>
      <dgm:spPr/>
    </dgm:pt>
    <dgm:pt modelId="{692E6B60-4C49-4C1D-940B-DD726A07C66D}" type="pres">
      <dgm:prSet presAssocID="{8F176381-F4D3-4B60-AFAF-0EBDEAD00444}" presName="pyramid" presStyleLbl="node1" presStyleIdx="0" presStyleCnt="1"/>
      <dgm:spPr/>
    </dgm:pt>
    <dgm:pt modelId="{44805540-C64E-497A-8BB1-C475B18E16F8}" type="pres">
      <dgm:prSet presAssocID="{8F176381-F4D3-4B60-AFAF-0EBDEAD00444}" presName="theList" presStyleCnt="0"/>
      <dgm:spPr/>
    </dgm:pt>
    <dgm:pt modelId="{B27C7AAD-5504-40A5-A5D4-8E4E9DB57275}" type="pres">
      <dgm:prSet presAssocID="{BEBAE8FC-2C27-4681-8267-7CC335701CCF}" presName="aNode" presStyleLbl="fgAcc1" presStyleIdx="0" presStyleCnt="5">
        <dgm:presLayoutVars>
          <dgm:bulletEnabled val="1"/>
        </dgm:presLayoutVars>
      </dgm:prSet>
      <dgm:spPr/>
    </dgm:pt>
    <dgm:pt modelId="{5309F751-C998-401D-8C3C-2D2996476997}" type="pres">
      <dgm:prSet presAssocID="{BEBAE8FC-2C27-4681-8267-7CC335701CCF}" presName="aSpace" presStyleCnt="0"/>
      <dgm:spPr/>
    </dgm:pt>
    <dgm:pt modelId="{C0A4731A-7592-4A96-81BB-13E6EEA891BB}" type="pres">
      <dgm:prSet presAssocID="{59BA42F1-D39E-4DA2-AEC6-FA4A443C6D3B}" presName="aNode" presStyleLbl="fgAcc1" presStyleIdx="1" presStyleCnt="5">
        <dgm:presLayoutVars>
          <dgm:bulletEnabled val="1"/>
        </dgm:presLayoutVars>
      </dgm:prSet>
      <dgm:spPr/>
    </dgm:pt>
    <dgm:pt modelId="{FF4AA984-AFA2-41AA-BF8C-1ED54F35A0A1}" type="pres">
      <dgm:prSet presAssocID="{59BA42F1-D39E-4DA2-AEC6-FA4A443C6D3B}" presName="aSpace" presStyleCnt="0"/>
      <dgm:spPr/>
    </dgm:pt>
    <dgm:pt modelId="{AA4E3C21-D557-4788-B6DC-C8531E4B64EB}" type="pres">
      <dgm:prSet presAssocID="{52B64B09-57AC-4353-9DB4-0EAC1BED5D40}" presName="aNode" presStyleLbl="fgAcc1" presStyleIdx="2" presStyleCnt="5">
        <dgm:presLayoutVars>
          <dgm:bulletEnabled val="1"/>
        </dgm:presLayoutVars>
      </dgm:prSet>
      <dgm:spPr/>
    </dgm:pt>
    <dgm:pt modelId="{961A8052-F1C5-4174-ACE2-7BF6C10D61F8}" type="pres">
      <dgm:prSet presAssocID="{52B64B09-57AC-4353-9DB4-0EAC1BED5D40}" presName="aSpace" presStyleCnt="0"/>
      <dgm:spPr/>
    </dgm:pt>
    <dgm:pt modelId="{76653B6D-93B5-49BD-907C-D3AF811B3697}" type="pres">
      <dgm:prSet presAssocID="{D811BF7F-6309-43B3-BCD5-7FEB67AA948E}" presName="aNode" presStyleLbl="fgAcc1" presStyleIdx="3" presStyleCnt="5">
        <dgm:presLayoutVars>
          <dgm:bulletEnabled val="1"/>
        </dgm:presLayoutVars>
      </dgm:prSet>
      <dgm:spPr/>
    </dgm:pt>
    <dgm:pt modelId="{DFFC9D95-4192-45E9-8767-AF50BAEF30B6}" type="pres">
      <dgm:prSet presAssocID="{D811BF7F-6309-43B3-BCD5-7FEB67AA948E}" presName="aSpace" presStyleCnt="0"/>
      <dgm:spPr/>
    </dgm:pt>
    <dgm:pt modelId="{592B5A2B-3BAF-4E4D-83D3-80A18F0A01FB}" type="pres">
      <dgm:prSet presAssocID="{67DB0083-A266-440C-8C6A-D3ADD83123C3}" presName="aNode" presStyleLbl="fgAcc1" presStyleIdx="4" presStyleCnt="5">
        <dgm:presLayoutVars>
          <dgm:bulletEnabled val="1"/>
        </dgm:presLayoutVars>
      </dgm:prSet>
      <dgm:spPr/>
    </dgm:pt>
    <dgm:pt modelId="{74254729-743B-4D52-B985-40D83E885965}" type="pres">
      <dgm:prSet presAssocID="{67DB0083-A266-440C-8C6A-D3ADD83123C3}" presName="aSpace" presStyleCnt="0"/>
      <dgm:spPr/>
    </dgm:pt>
  </dgm:ptLst>
  <dgm:cxnLst>
    <dgm:cxn modelId="{8E28420F-3E78-4943-B617-FF8B91780F10}" srcId="{8F176381-F4D3-4B60-AFAF-0EBDEAD00444}" destId="{52B64B09-57AC-4353-9DB4-0EAC1BED5D40}" srcOrd="2" destOrd="0" parTransId="{828CAC9D-900A-48D4-B7BF-7B914DE9DE9F}" sibTransId="{3D066B2F-4FA1-4FC8-988A-0E3CFEC52F7A}"/>
    <dgm:cxn modelId="{A81F0225-94F4-448B-822D-85F1BA797998}" srcId="{8F176381-F4D3-4B60-AFAF-0EBDEAD00444}" destId="{67DB0083-A266-440C-8C6A-D3ADD83123C3}" srcOrd="4" destOrd="0" parTransId="{4A8F6D6A-1A7F-4FF8-9229-8D71D32AF212}" sibTransId="{C24EE5F5-5CDE-477A-AABC-DDFA740AC295}"/>
    <dgm:cxn modelId="{786B4D30-51C4-4033-B02E-A12C1951516D}" type="presOf" srcId="{59BA42F1-D39E-4DA2-AEC6-FA4A443C6D3B}" destId="{C0A4731A-7592-4A96-81BB-13E6EEA891BB}" srcOrd="0" destOrd="0" presId="urn:microsoft.com/office/officeart/2005/8/layout/pyramid2"/>
    <dgm:cxn modelId="{DD16B23D-481E-4758-B119-DC5D02BEDE16}" srcId="{8F176381-F4D3-4B60-AFAF-0EBDEAD00444}" destId="{BEBAE8FC-2C27-4681-8267-7CC335701CCF}" srcOrd="0" destOrd="0" parTransId="{878580E1-3502-42D9-91E8-B0BD8B81A709}" sibTransId="{C29635CC-0A25-4C9C-9B40-855228A8096F}"/>
    <dgm:cxn modelId="{3BB2093E-197A-4E9A-95AA-0437597F28CE}" type="presOf" srcId="{67DB0083-A266-440C-8C6A-D3ADD83123C3}" destId="{592B5A2B-3BAF-4E4D-83D3-80A18F0A01FB}" srcOrd="0" destOrd="0" presId="urn:microsoft.com/office/officeart/2005/8/layout/pyramid2"/>
    <dgm:cxn modelId="{9560ED49-0ADA-47C6-AD95-0EAB397C9492}" type="presOf" srcId="{52B64B09-57AC-4353-9DB4-0EAC1BED5D40}" destId="{AA4E3C21-D557-4788-B6DC-C8531E4B64EB}" srcOrd="0" destOrd="0" presId="urn:microsoft.com/office/officeart/2005/8/layout/pyramid2"/>
    <dgm:cxn modelId="{6EDA9087-B85F-48D1-8320-0E42356C7EFD}" type="presOf" srcId="{BEBAE8FC-2C27-4681-8267-7CC335701CCF}" destId="{B27C7AAD-5504-40A5-A5D4-8E4E9DB57275}" srcOrd="0" destOrd="0" presId="urn:microsoft.com/office/officeart/2005/8/layout/pyramid2"/>
    <dgm:cxn modelId="{886293AB-85AB-46B7-9897-A0CD0AC6CCCC}" type="presOf" srcId="{8F176381-F4D3-4B60-AFAF-0EBDEAD00444}" destId="{FFDC3933-FCFF-41BA-B283-C76FAF4A0D7D}" srcOrd="0" destOrd="0" presId="urn:microsoft.com/office/officeart/2005/8/layout/pyramid2"/>
    <dgm:cxn modelId="{42E106BD-1298-4805-8176-5EBA25A53701}" type="presOf" srcId="{D811BF7F-6309-43B3-BCD5-7FEB67AA948E}" destId="{76653B6D-93B5-49BD-907C-D3AF811B3697}" srcOrd="0" destOrd="0" presId="urn:microsoft.com/office/officeart/2005/8/layout/pyramid2"/>
    <dgm:cxn modelId="{264339EB-CFA7-47F6-8187-A96CAD111F83}" srcId="{8F176381-F4D3-4B60-AFAF-0EBDEAD00444}" destId="{59BA42F1-D39E-4DA2-AEC6-FA4A443C6D3B}" srcOrd="1" destOrd="0" parTransId="{D128EFE2-A30A-49D5-98DB-B24B1DCD13CA}" sibTransId="{CA7C1F95-C1A7-4BE2-B006-68ECFFA11A5C}"/>
    <dgm:cxn modelId="{CAC7FEF6-E1A6-457F-8368-F5A8DE1C0DF1}" srcId="{8F176381-F4D3-4B60-AFAF-0EBDEAD00444}" destId="{D811BF7F-6309-43B3-BCD5-7FEB67AA948E}" srcOrd="3" destOrd="0" parTransId="{0F2ED86E-6859-4D8B-B222-DF910A13A585}" sibTransId="{2420C19A-7D01-4E47-9738-236E2BE30CB8}"/>
    <dgm:cxn modelId="{636E0753-6BC9-468D-AD12-C99097C0D0F8}" type="presParOf" srcId="{FFDC3933-FCFF-41BA-B283-C76FAF4A0D7D}" destId="{692E6B60-4C49-4C1D-940B-DD726A07C66D}" srcOrd="0" destOrd="0" presId="urn:microsoft.com/office/officeart/2005/8/layout/pyramid2"/>
    <dgm:cxn modelId="{F637AB7A-0EF5-462D-80EF-4C8E39A9F00E}" type="presParOf" srcId="{FFDC3933-FCFF-41BA-B283-C76FAF4A0D7D}" destId="{44805540-C64E-497A-8BB1-C475B18E16F8}" srcOrd="1" destOrd="0" presId="urn:microsoft.com/office/officeart/2005/8/layout/pyramid2"/>
    <dgm:cxn modelId="{5B595CFC-DE19-4EAC-98E2-EFB5317D6BFC}" type="presParOf" srcId="{44805540-C64E-497A-8BB1-C475B18E16F8}" destId="{B27C7AAD-5504-40A5-A5D4-8E4E9DB57275}" srcOrd="0" destOrd="0" presId="urn:microsoft.com/office/officeart/2005/8/layout/pyramid2"/>
    <dgm:cxn modelId="{11D97924-76ED-47A5-BE6D-F2BF8D4AA28A}" type="presParOf" srcId="{44805540-C64E-497A-8BB1-C475B18E16F8}" destId="{5309F751-C998-401D-8C3C-2D2996476997}" srcOrd="1" destOrd="0" presId="urn:microsoft.com/office/officeart/2005/8/layout/pyramid2"/>
    <dgm:cxn modelId="{867BEB73-B0BF-4D2B-92DD-7FC263A58E0B}" type="presParOf" srcId="{44805540-C64E-497A-8BB1-C475B18E16F8}" destId="{C0A4731A-7592-4A96-81BB-13E6EEA891BB}" srcOrd="2" destOrd="0" presId="urn:microsoft.com/office/officeart/2005/8/layout/pyramid2"/>
    <dgm:cxn modelId="{C22B247C-DAFE-4078-BD37-7016ED7C18DC}" type="presParOf" srcId="{44805540-C64E-497A-8BB1-C475B18E16F8}" destId="{FF4AA984-AFA2-41AA-BF8C-1ED54F35A0A1}" srcOrd="3" destOrd="0" presId="urn:microsoft.com/office/officeart/2005/8/layout/pyramid2"/>
    <dgm:cxn modelId="{08CF9527-5177-469A-8535-83E0A0D8074C}" type="presParOf" srcId="{44805540-C64E-497A-8BB1-C475B18E16F8}" destId="{AA4E3C21-D557-4788-B6DC-C8531E4B64EB}" srcOrd="4" destOrd="0" presId="urn:microsoft.com/office/officeart/2005/8/layout/pyramid2"/>
    <dgm:cxn modelId="{136BC58B-0430-4DEE-B4EB-B02E9C199409}" type="presParOf" srcId="{44805540-C64E-497A-8BB1-C475B18E16F8}" destId="{961A8052-F1C5-4174-ACE2-7BF6C10D61F8}" srcOrd="5" destOrd="0" presId="urn:microsoft.com/office/officeart/2005/8/layout/pyramid2"/>
    <dgm:cxn modelId="{655B6C95-0BC3-4334-AB6E-5B8A4B1FD377}" type="presParOf" srcId="{44805540-C64E-497A-8BB1-C475B18E16F8}" destId="{76653B6D-93B5-49BD-907C-D3AF811B3697}" srcOrd="6" destOrd="0" presId="urn:microsoft.com/office/officeart/2005/8/layout/pyramid2"/>
    <dgm:cxn modelId="{168FAF0C-2CED-4C3F-9192-341DA6F070CD}" type="presParOf" srcId="{44805540-C64E-497A-8BB1-C475B18E16F8}" destId="{DFFC9D95-4192-45E9-8767-AF50BAEF30B6}" srcOrd="7" destOrd="0" presId="urn:microsoft.com/office/officeart/2005/8/layout/pyramid2"/>
    <dgm:cxn modelId="{70BDDF26-41E3-4155-8B4D-0426BDB922A6}" type="presParOf" srcId="{44805540-C64E-497A-8BB1-C475B18E16F8}" destId="{592B5A2B-3BAF-4E4D-83D3-80A18F0A01FB}" srcOrd="8" destOrd="0" presId="urn:microsoft.com/office/officeart/2005/8/layout/pyramid2"/>
    <dgm:cxn modelId="{0F8AE897-F23A-404A-BEDB-9B278E525DB2}" type="presParOf" srcId="{44805540-C64E-497A-8BB1-C475B18E16F8}" destId="{74254729-743B-4D52-B985-40D83E885965}" srcOrd="9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A938D8E-CB64-437C-8979-5C3DE8289505}" type="doc">
      <dgm:prSet loTypeId="urn:microsoft.com/office/officeart/2005/8/layout/matrix1" loCatId="matrix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fr-FR"/>
        </a:p>
      </dgm:t>
    </dgm:pt>
    <dgm:pt modelId="{B63933AF-FC1B-47D5-AC25-7B887F60CAD6}">
      <dgm:prSet phldrT="[Texte]" custT="1"/>
      <dgm:spPr/>
      <dgm:t>
        <a:bodyPr/>
        <a:lstStyle/>
        <a:p>
          <a:r>
            <a:rPr lang="fr-FR" sz="3200"/>
            <a:t>SOAR</a:t>
          </a:r>
        </a:p>
      </dgm:t>
    </dgm:pt>
    <dgm:pt modelId="{B8ECC939-0437-4718-8681-024C66799FF6}" type="parTrans" cxnId="{30653EE9-FE7F-4907-AF39-70542937A799}">
      <dgm:prSet/>
      <dgm:spPr/>
      <dgm:t>
        <a:bodyPr/>
        <a:lstStyle/>
        <a:p>
          <a:endParaRPr lang="fr-FR"/>
        </a:p>
      </dgm:t>
    </dgm:pt>
    <dgm:pt modelId="{08D0A72F-6570-4FC1-85FA-E66246D76ADE}" type="sibTrans" cxnId="{30653EE9-FE7F-4907-AF39-70542937A799}">
      <dgm:prSet/>
      <dgm:spPr/>
      <dgm:t>
        <a:bodyPr/>
        <a:lstStyle/>
        <a:p>
          <a:endParaRPr lang="fr-FR"/>
        </a:p>
      </dgm:t>
    </dgm:pt>
    <dgm:pt modelId="{DC65B4E5-3506-4734-B253-D4E40803F19C}">
      <dgm:prSet phldrT="[Texte]" custT="1"/>
      <dgm:spPr/>
      <dgm:t>
        <a:bodyPr/>
        <a:lstStyle/>
        <a:p>
          <a:r>
            <a:rPr lang="fr-FR" sz="1700"/>
            <a:t>Forces</a:t>
          </a:r>
          <a:br>
            <a:rPr lang="fr-FR" sz="1700"/>
          </a:br>
          <a:r>
            <a:rPr lang="fr-FR" sz="1100" i="1"/>
            <a:t>Quelles sont les forces du projet?</a:t>
          </a:r>
          <a:br>
            <a:rPr lang="fr-FR" sz="1100" i="1"/>
          </a:br>
          <a:r>
            <a:rPr lang="fr-FR" sz="1100" i="1"/>
            <a:t>De quelles ressources disposons-nous?</a:t>
          </a:r>
        </a:p>
      </dgm:t>
    </dgm:pt>
    <dgm:pt modelId="{107ED3AA-A50E-44F5-BC39-14DD47CF4AF1}" type="parTrans" cxnId="{4091E123-7B2A-4782-9163-6C7612BEB3C0}">
      <dgm:prSet/>
      <dgm:spPr/>
      <dgm:t>
        <a:bodyPr/>
        <a:lstStyle/>
        <a:p>
          <a:endParaRPr lang="fr-FR"/>
        </a:p>
      </dgm:t>
    </dgm:pt>
    <dgm:pt modelId="{C2C3086C-FC58-4131-A1E0-D9B024B41C9E}" type="sibTrans" cxnId="{4091E123-7B2A-4782-9163-6C7612BEB3C0}">
      <dgm:prSet/>
      <dgm:spPr/>
      <dgm:t>
        <a:bodyPr/>
        <a:lstStyle/>
        <a:p>
          <a:endParaRPr lang="fr-FR"/>
        </a:p>
      </dgm:t>
    </dgm:pt>
    <dgm:pt modelId="{1B7E91EF-31DE-43E6-AECE-CCA7C32CB17C}">
      <dgm:prSet phldrT="[Texte]" custT="1"/>
      <dgm:spPr/>
      <dgm:t>
        <a:bodyPr/>
        <a:lstStyle/>
        <a:p>
          <a:r>
            <a:rPr lang="fr-FR" sz="1700"/>
            <a:t>Opportunités</a:t>
          </a:r>
          <a:br>
            <a:rPr lang="fr-FR" sz="1300"/>
          </a:br>
          <a:r>
            <a:rPr lang="fr-FR" sz="1100" i="1"/>
            <a:t>Quels sont les besoins non-satisfaits?</a:t>
          </a:r>
          <a:br>
            <a:rPr lang="fr-FR" sz="1100" i="1"/>
          </a:br>
          <a:r>
            <a:rPr lang="fr-FR" sz="1100" i="1"/>
            <a:t>Qui sont les clients potentiels?</a:t>
          </a:r>
          <a:br>
            <a:rPr lang="fr-FR" sz="1100" i="1"/>
          </a:br>
          <a:r>
            <a:rPr lang="fr-FR" sz="1100" i="1"/>
            <a:t>Quels éléments externes favorisent le projet?</a:t>
          </a:r>
        </a:p>
      </dgm:t>
    </dgm:pt>
    <dgm:pt modelId="{19393999-DB6B-484B-8127-945FB67AC9B8}" type="parTrans" cxnId="{A48280C4-0697-4090-A329-5AC42CBB701B}">
      <dgm:prSet/>
      <dgm:spPr/>
      <dgm:t>
        <a:bodyPr/>
        <a:lstStyle/>
        <a:p>
          <a:endParaRPr lang="fr-FR"/>
        </a:p>
      </dgm:t>
    </dgm:pt>
    <dgm:pt modelId="{1B86C8C5-2A9A-44D3-B58C-E130512B7DE7}" type="sibTrans" cxnId="{A48280C4-0697-4090-A329-5AC42CBB701B}">
      <dgm:prSet/>
      <dgm:spPr/>
      <dgm:t>
        <a:bodyPr/>
        <a:lstStyle/>
        <a:p>
          <a:endParaRPr lang="fr-FR"/>
        </a:p>
      </dgm:t>
    </dgm:pt>
    <dgm:pt modelId="{252C3832-5000-49C0-9F5F-160577915632}">
      <dgm:prSet phldrT="[Texte]" custT="1"/>
      <dgm:spPr/>
      <dgm:t>
        <a:bodyPr/>
        <a:lstStyle/>
        <a:p>
          <a:r>
            <a:rPr lang="fr-FR" sz="1700"/>
            <a:t>Aspirations</a:t>
          </a:r>
          <a:br>
            <a:rPr lang="fr-FR" sz="1000"/>
          </a:br>
          <a:r>
            <a:rPr lang="fr-FR" sz="1000" i="1"/>
            <a:t>Quelles sont les ambitions du projet?</a:t>
          </a:r>
          <a:endParaRPr lang="fr-FR" sz="1100" i="1"/>
        </a:p>
      </dgm:t>
    </dgm:pt>
    <dgm:pt modelId="{428A4E49-D0C1-49BE-AE7F-D22EC6EA89C9}" type="parTrans" cxnId="{EB8CFC75-7EA9-48C0-B590-CF593AB44D3D}">
      <dgm:prSet/>
      <dgm:spPr/>
      <dgm:t>
        <a:bodyPr/>
        <a:lstStyle/>
        <a:p>
          <a:endParaRPr lang="fr-FR"/>
        </a:p>
      </dgm:t>
    </dgm:pt>
    <dgm:pt modelId="{3397E5D1-3C10-4466-8F66-E505053B5E20}" type="sibTrans" cxnId="{EB8CFC75-7EA9-48C0-B590-CF593AB44D3D}">
      <dgm:prSet/>
      <dgm:spPr/>
      <dgm:t>
        <a:bodyPr/>
        <a:lstStyle/>
        <a:p>
          <a:endParaRPr lang="fr-FR"/>
        </a:p>
      </dgm:t>
    </dgm:pt>
    <dgm:pt modelId="{1DD76E7E-2500-4D86-9F29-87D684168F33}">
      <dgm:prSet phldrT="[Texte]" custT="1"/>
      <dgm:spPr/>
      <dgm:t>
        <a:bodyPr/>
        <a:lstStyle/>
        <a:p>
          <a:r>
            <a:rPr lang="fr-FR" sz="1700"/>
            <a:t>Résultats</a:t>
          </a:r>
          <a:br>
            <a:rPr lang="fr-FR" sz="2900"/>
          </a:br>
          <a:r>
            <a:rPr lang="fr-FR" sz="1100" i="1"/>
            <a:t>Quels seraients les indicateurs de réussite?</a:t>
          </a:r>
          <a:br>
            <a:rPr lang="fr-FR" sz="1100" i="1"/>
          </a:br>
          <a:r>
            <a:rPr lang="fr-FR" sz="1100" i="1"/>
            <a:t>Quels retours attestent du succès du projet?</a:t>
          </a:r>
        </a:p>
      </dgm:t>
    </dgm:pt>
    <dgm:pt modelId="{7F1117A5-BF62-4CD1-A24E-889DABFE94B9}" type="parTrans" cxnId="{892A8B69-989A-4D63-89B3-28CD03C193CF}">
      <dgm:prSet/>
      <dgm:spPr/>
      <dgm:t>
        <a:bodyPr/>
        <a:lstStyle/>
        <a:p>
          <a:endParaRPr lang="fr-FR"/>
        </a:p>
      </dgm:t>
    </dgm:pt>
    <dgm:pt modelId="{E7DA8BFD-3026-4CCD-BD54-06AE7EE1FCD1}" type="sibTrans" cxnId="{892A8B69-989A-4D63-89B3-28CD03C193CF}">
      <dgm:prSet/>
      <dgm:spPr/>
      <dgm:t>
        <a:bodyPr/>
        <a:lstStyle/>
        <a:p>
          <a:endParaRPr lang="fr-FR"/>
        </a:p>
      </dgm:t>
    </dgm:pt>
    <dgm:pt modelId="{64F92C7B-9115-49B3-9D72-22493FEA300C}" type="pres">
      <dgm:prSet presAssocID="{CA938D8E-CB64-437C-8979-5C3DE8289505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9001636-624A-4918-BF18-960D5AA42697}" type="pres">
      <dgm:prSet presAssocID="{CA938D8E-CB64-437C-8979-5C3DE8289505}" presName="matrix" presStyleCnt="0"/>
      <dgm:spPr/>
    </dgm:pt>
    <dgm:pt modelId="{B6D53F73-3A7D-44E5-80B6-5C27D29980C8}" type="pres">
      <dgm:prSet presAssocID="{CA938D8E-CB64-437C-8979-5C3DE8289505}" presName="tile1" presStyleLbl="node1" presStyleIdx="0" presStyleCnt="4"/>
      <dgm:spPr/>
    </dgm:pt>
    <dgm:pt modelId="{BA372580-FC5E-436B-9BB8-A76FF81E8BF4}" type="pres">
      <dgm:prSet presAssocID="{CA938D8E-CB64-437C-8979-5C3DE8289505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2D8589B0-0F1C-4D3A-8211-C584D91EBD50}" type="pres">
      <dgm:prSet presAssocID="{CA938D8E-CB64-437C-8979-5C3DE8289505}" presName="tile2" presStyleLbl="node1" presStyleIdx="1" presStyleCnt="4"/>
      <dgm:spPr/>
    </dgm:pt>
    <dgm:pt modelId="{4B505E26-706D-41C6-824B-E1CE7F45A7B8}" type="pres">
      <dgm:prSet presAssocID="{CA938D8E-CB64-437C-8979-5C3DE8289505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13483EA3-CC22-4449-85AE-6EE84AEF2C9A}" type="pres">
      <dgm:prSet presAssocID="{CA938D8E-CB64-437C-8979-5C3DE8289505}" presName="tile3" presStyleLbl="node1" presStyleIdx="2" presStyleCnt="4"/>
      <dgm:spPr/>
    </dgm:pt>
    <dgm:pt modelId="{9C449E91-01CF-46A8-AC38-D0EDEB4EB6AC}" type="pres">
      <dgm:prSet presAssocID="{CA938D8E-CB64-437C-8979-5C3DE8289505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103B3981-E776-44DB-AE35-B184BC7D88CA}" type="pres">
      <dgm:prSet presAssocID="{CA938D8E-CB64-437C-8979-5C3DE8289505}" presName="tile4" presStyleLbl="node1" presStyleIdx="3" presStyleCnt="4"/>
      <dgm:spPr/>
    </dgm:pt>
    <dgm:pt modelId="{DD493B19-1A2C-41E7-81E2-139179D41FF1}" type="pres">
      <dgm:prSet presAssocID="{CA938D8E-CB64-437C-8979-5C3DE8289505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0549E1A2-ADFB-4D49-94DD-BC637033ADA8}" type="pres">
      <dgm:prSet presAssocID="{CA938D8E-CB64-437C-8979-5C3DE8289505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2B7BEF00-AC38-4150-A898-3704E49A1187}" type="presOf" srcId="{DC65B4E5-3506-4734-B253-D4E40803F19C}" destId="{BA372580-FC5E-436B-9BB8-A76FF81E8BF4}" srcOrd="1" destOrd="0" presId="urn:microsoft.com/office/officeart/2005/8/layout/matrix1"/>
    <dgm:cxn modelId="{2750A916-11B2-41AF-B3A1-97C190A09B9B}" type="presOf" srcId="{252C3832-5000-49C0-9F5F-160577915632}" destId="{13483EA3-CC22-4449-85AE-6EE84AEF2C9A}" srcOrd="0" destOrd="0" presId="urn:microsoft.com/office/officeart/2005/8/layout/matrix1"/>
    <dgm:cxn modelId="{4091E123-7B2A-4782-9163-6C7612BEB3C0}" srcId="{B63933AF-FC1B-47D5-AC25-7B887F60CAD6}" destId="{DC65B4E5-3506-4734-B253-D4E40803F19C}" srcOrd="0" destOrd="0" parTransId="{107ED3AA-A50E-44F5-BC39-14DD47CF4AF1}" sibTransId="{C2C3086C-FC58-4131-A1E0-D9B024B41C9E}"/>
    <dgm:cxn modelId="{4626AD65-0319-48F8-92D4-1AEBBEB4B20E}" type="presOf" srcId="{1B7E91EF-31DE-43E6-AECE-CCA7C32CB17C}" destId="{2D8589B0-0F1C-4D3A-8211-C584D91EBD50}" srcOrd="0" destOrd="0" presId="urn:microsoft.com/office/officeart/2005/8/layout/matrix1"/>
    <dgm:cxn modelId="{A57D5E67-9105-4536-B8FB-9302C71D165F}" type="presOf" srcId="{B63933AF-FC1B-47D5-AC25-7B887F60CAD6}" destId="{0549E1A2-ADFB-4D49-94DD-BC637033ADA8}" srcOrd="0" destOrd="0" presId="urn:microsoft.com/office/officeart/2005/8/layout/matrix1"/>
    <dgm:cxn modelId="{892A8B69-989A-4D63-89B3-28CD03C193CF}" srcId="{B63933AF-FC1B-47D5-AC25-7B887F60CAD6}" destId="{1DD76E7E-2500-4D86-9F29-87D684168F33}" srcOrd="3" destOrd="0" parTransId="{7F1117A5-BF62-4CD1-A24E-889DABFE94B9}" sibTransId="{E7DA8BFD-3026-4CCD-BD54-06AE7EE1FCD1}"/>
    <dgm:cxn modelId="{EB8CFC75-7EA9-48C0-B590-CF593AB44D3D}" srcId="{B63933AF-FC1B-47D5-AC25-7B887F60CAD6}" destId="{252C3832-5000-49C0-9F5F-160577915632}" srcOrd="2" destOrd="0" parTransId="{428A4E49-D0C1-49BE-AE7F-D22EC6EA89C9}" sibTransId="{3397E5D1-3C10-4466-8F66-E505053B5E20}"/>
    <dgm:cxn modelId="{E17C11A7-8469-4D17-9FA0-090901F74DD5}" type="presOf" srcId="{1B7E91EF-31DE-43E6-AECE-CCA7C32CB17C}" destId="{4B505E26-706D-41C6-824B-E1CE7F45A7B8}" srcOrd="1" destOrd="0" presId="urn:microsoft.com/office/officeart/2005/8/layout/matrix1"/>
    <dgm:cxn modelId="{47740AB4-717D-4387-8905-5D0F0D15E838}" type="presOf" srcId="{252C3832-5000-49C0-9F5F-160577915632}" destId="{9C449E91-01CF-46A8-AC38-D0EDEB4EB6AC}" srcOrd="1" destOrd="0" presId="urn:microsoft.com/office/officeart/2005/8/layout/matrix1"/>
    <dgm:cxn modelId="{A48280C4-0697-4090-A329-5AC42CBB701B}" srcId="{B63933AF-FC1B-47D5-AC25-7B887F60CAD6}" destId="{1B7E91EF-31DE-43E6-AECE-CCA7C32CB17C}" srcOrd="1" destOrd="0" parTransId="{19393999-DB6B-484B-8127-945FB67AC9B8}" sibTransId="{1B86C8C5-2A9A-44D3-B58C-E130512B7DE7}"/>
    <dgm:cxn modelId="{2130F3CA-F0A3-494D-AEE4-0E5D2E069D05}" type="presOf" srcId="{DC65B4E5-3506-4734-B253-D4E40803F19C}" destId="{B6D53F73-3A7D-44E5-80B6-5C27D29980C8}" srcOrd="0" destOrd="0" presId="urn:microsoft.com/office/officeart/2005/8/layout/matrix1"/>
    <dgm:cxn modelId="{6659BDCD-908A-41B2-969C-69D397AC30B9}" type="presOf" srcId="{1DD76E7E-2500-4D86-9F29-87D684168F33}" destId="{103B3981-E776-44DB-AE35-B184BC7D88CA}" srcOrd="0" destOrd="0" presId="urn:microsoft.com/office/officeart/2005/8/layout/matrix1"/>
    <dgm:cxn modelId="{30653EE9-FE7F-4907-AF39-70542937A799}" srcId="{CA938D8E-CB64-437C-8979-5C3DE8289505}" destId="{B63933AF-FC1B-47D5-AC25-7B887F60CAD6}" srcOrd="0" destOrd="0" parTransId="{B8ECC939-0437-4718-8681-024C66799FF6}" sibTransId="{08D0A72F-6570-4FC1-85FA-E66246D76ADE}"/>
    <dgm:cxn modelId="{73B553EA-5A44-4146-895B-A235F410ADFE}" type="presOf" srcId="{1DD76E7E-2500-4D86-9F29-87D684168F33}" destId="{DD493B19-1A2C-41E7-81E2-139179D41FF1}" srcOrd="1" destOrd="0" presId="urn:microsoft.com/office/officeart/2005/8/layout/matrix1"/>
    <dgm:cxn modelId="{053C92F1-131E-4CDB-B403-C1205DDDC0A4}" type="presOf" srcId="{CA938D8E-CB64-437C-8979-5C3DE8289505}" destId="{64F92C7B-9115-49B3-9D72-22493FEA300C}" srcOrd="0" destOrd="0" presId="urn:microsoft.com/office/officeart/2005/8/layout/matrix1"/>
    <dgm:cxn modelId="{0FE2DBF4-6BCE-4B24-8016-5FC4810D95F5}" type="presParOf" srcId="{64F92C7B-9115-49B3-9D72-22493FEA300C}" destId="{99001636-624A-4918-BF18-960D5AA42697}" srcOrd="0" destOrd="0" presId="urn:microsoft.com/office/officeart/2005/8/layout/matrix1"/>
    <dgm:cxn modelId="{D91B898B-2F54-471D-9EE5-F1E94B73E582}" type="presParOf" srcId="{99001636-624A-4918-BF18-960D5AA42697}" destId="{B6D53F73-3A7D-44E5-80B6-5C27D29980C8}" srcOrd="0" destOrd="0" presId="urn:microsoft.com/office/officeart/2005/8/layout/matrix1"/>
    <dgm:cxn modelId="{C1E3DB33-E9FE-4FB8-860E-DBB5640B02FC}" type="presParOf" srcId="{99001636-624A-4918-BF18-960D5AA42697}" destId="{BA372580-FC5E-436B-9BB8-A76FF81E8BF4}" srcOrd="1" destOrd="0" presId="urn:microsoft.com/office/officeart/2005/8/layout/matrix1"/>
    <dgm:cxn modelId="{4A971D5B-0AEC-4F64-9F8C-071F25A12E86}" type="presParOf" srcId="{99001636-624A-4918-BF18-960D5AA42697}" destId="{2D8589B0-0F1C-4D3A-8211-C584D91EBD50}" srcOrd="2" destOrd="0" presId="urn:microsoft.com/office/officeart/2005/8/layout/matrix1"/>
    <dgm:cxn modelId="{A8689E3A-21F6-4F94-804F-52E67747196A}" type="presParOf" srcId="{99001636-624A-4918-BF18-960D5AA42697}" destId="{4B505E26-706D-41C6-824B-E1CE7F45A7B8}" srcOrd="3" destOrd="0" presId="urn:microsoft.com/office/officeart/2005/8/layout/matrix1"/>
    <dgm:cxn modelId="{1E1F96DE-2F65-4F84-9B0E-F6810CE2AB93}" type="presParOf" srcId="{99001636-624A-4918-BF18-960D5AA42697}" destId="{13483EA3-CC22-4449-85AE-6EE84AEF2C9A}" srcOrd="4" destOrd="0" presId="urn:microsoft.com/office/officeart/2005/8/layout/matrix1"/>
    <dgm:cxn modelId="{E1E745EA-1969-4742-99F9-8DC8A06CFAA1}" type="presParOf" srcId="{99001636-624A-4918-BF18-960D5AA42697}" destId="{9C449E91-01CF-46A8-AC38-D0EDEB4EB6AC}" srcOrd="5" destOrd="0" presId="urn:microsoft.com/office/officeart/2005/8/layout/matrix1"/>
    <dgm:cxn modelId="{A2046F98-E3C4-415A-95A3-D7482AB1E202}" type="presParOf" srcId="{99001636-624A-4918-BF18-960D5AA42697}" destId="{103B3981-E776-44DB-AE35-B184BC7D88CA}" srcOrd="6" destOrd="0" presId="urn:microsoft.com/office/officeart/2005/8/layout/matrix1"/>
    <dgm:cxn modelId="{DB3EE353-6778-470E-B3B0-1CA9FDB7E4AB}" type="presParOf" srcId="{99001636-624A-4918-BF18-960D5AA42697}" destId="{DD493B19-1A2C-41E7-81E2-139179D41FF1}" srcOrd="7" destOrd="0" presId="urn:microsoft.com/office/officeart/2005/8/layout/matrix1"/>
    <dgm:cxn modelId="{D48AE678-2B45-4BF5-A30C-57971CF7E6BD}" type="presParOf" srcId="{64F92C7B-9115-49B3-9D72-22493FEA300C}" destId="{0549E1A2-ADFB-4D49-94DD-BC637033ADA8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A938D8E-CB64-437C-8979-5C3DE8289505}" type="doc">
      <dgm:prSet loTypeId="urn:microsoft.com/office/officeart/2005/8/layout/matrix1" loCatId="matrix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fr-FR"/>
        </a:p>
      </dgm:t>
    </dgm:pt>
    <dgm:pt modelId="{B63933AF-FC1B-47D5-AC25-7B887F60CAD6}">
      <dgm:prSet phldrT="[Texte]" custT="1"/>
      <dgm:spPr/>
      <dgm:t>
        <a:bodyPr/>
        <a:lstStyle/>
        <a:p>
          <a:r>
            <a:rPr lang="fr-FR" sz="3200"/>
            <a:t>SWOT</a:t>
          </a:r>
        </a:p>
      </dgm:t>
    </dgm:pt>
    <dgm:pt modelId="{B8ECC939-0437-4718-8681-024C66799FF6}" type="parTrans" cxnId="{30653EE9-FE7F-4907-AF39-70542937A799}">
      <dgm:prSet/>
      <dgm:spPr/>
      <dgm:t>
        <a:bodyPr/>
        <a:lstStyle/>
        <a:p>
          <a:endParaRPr lang="fr-FR"/>
        </a:p>
      </dgm:t>
    </dgm:pt>
    <dgm:pt modelId="{08D0A72F-6570-4FC1-85FA-E66246D76ADE}" type="sibTrans" cxnId="{30653EE9-FE7F-4907-AF39-70542937A799}">
      <dgm:prSet/>
      <dgm:spPr/>
      <dgm:t>
        <a:bodyPr/>
        <a:lstStyle/>
        <a:p>
          <a:endParaRPr lang="fr-FR"/>
        </a:p>
      </dgm:t>
    </dgm:pt>
    <dgm:pt modelId="{DC65B4E5-3506-4734-B253-D4E40803F19C}">
      <dgm:prSet phldrT="[Texte]" custT="1"/>
      <dgm:spPr/>
      <dgm:t>
        <a:bodyPr/>
        <a:lstStyle/>
        <a:p>
          <a:r>
            <a:rPr lang="fr-FR" sz="1700"/>
            <a:t>Forces</a:t>
          </a:r>
          <a:br>
            <a:rPr lang="fr-FR" sz="1700"/>
          </a:br>
          <a:r>
            <a:rPr lang="fr-FR" sz="1100" i="1"/>
            <a:t>Quelles sont les forces du projet?</a:t>
          </a:r>
          <a:br>
            <a:rPr lang="fr-FR" sz="1100" i="1"/>
          </a:br>
          <a:r>
            <a:rPr lang="fr-FR" sz="1100" i="1"/>
            <a:t>De quelles ressources disposons-nous?</a:t>
          </a:r>
        </a:p>
      </dgm:t>
    </dgm:pt>
    <dgm:pt modelId="{107ED3AA-A50E-44F5-BC39-14DD47CF4AF1}" type="parTrans" cxnId="{4091E123-7B2A-4782-9163-6C7612BEB3C0}">
      <dgm:prSet/>
      <dgm:spPr/>
      <dgm:t>
        <a:bodyPr/>
        <a:lstStyle/>
        <a:p>
          <a:endParaRPr lang="fr-FR"/>
        </a:p>
      </dgm:t>
    </dgm:pt>
    <dgm:pt modelId="{C2C3086C-FC58-4131-A1E0-D9B024B41C9E}" type="sibTrans" cxnId="{4091E123-7B2A-4782-9163-6C7612BEB3C0}">
      <dgm:prSet/>
      <dgm:spPr/>
      <dgm:t>
        <a:bodyPr/>
        <a:lstStyle/>
        <a:p>
          <a:endParaRPr lang="fr-FR"/>
        </a:p>
      </dgm:t>
    </dgm:pt>
    <dgm:pt modelId="{1B7E91EF-31DE-43E6-AECE-CCA7C32CB17C}">
      <dgm:prSet phldrT="[Texte]" custT="1"/>
      <dgm:spPr/>
      <dgm:t>
        <a:bodyPr/>
        <a:lstStyle/>
        <a:p>
          <a:r>
            <a:rPr lang="fr-FR" sz="1700"/>
            <a:t>Faiblesses</a:t>
          </a:r>
          <a:br>
            <a:rPr lang="fr-FR" sz="1300"/>
          </a:br>
          <a:r>
            <a:rPr lang="fr-FR" sz="1100" i="1"/>
            <a:t>Quelles sont les faiblesses du projet?</a:t>
          </a:r>
          <a:br>
            <a:rPr lang="fr-FR" sz="1100" i="1"/>
          </a:br>
          <a:r>
            <a:rPr lang="fr-FR" sz="1100" i="1"/>
            <a:t>Que nous manque-t-il?</a:t>
          </a:r>
        </a:p>
      </dgm:t>
    </dgm:pt>
    <dgm:pt modelId="{19393999-DB6B-484B-8127-945FB67AC9B8}" type="parTrans" cxnId="{A48280C4-0697-4090-A329-5AC42CBB701B}">
      <dgm:prSet/>
      <dgm:spPr/>
      <dgm:t>
        <a:bodyPr/>
        <a:lstStyle/>
        <a:p>
          <a:endParaRPr lang="fr-FR"/>
        </a:p>
      </dgm:t>
    </dgm:pt>
    <dgm:pt modelId="{1B86C8C5-2A9A-44D3-B58C-E130512B7DE7}" type="sibTrans" cxnId="{A48280C4-0697-4090-A329-5AC42CBB701B}">
      <dgm:prSet/>
      <dgm:spPr/>
      <dgm:t>
        <a:bodyPr/>
        <a:lstStyle/>
        <a:p>
          <a:endParaRPr lang="fr-FR"/>
        </a:p>
      </dgm:t>
    </dgm:pt>
    <dgm:pt modelId="{252C3832-5000-49C0-9F5F-160577915632}">
      <dgm:prSet phldrT="[Texte]" custT="1"/>
      <dgm:spPr/>
      <dgm:t>
        <a:bodyPr/>
        <a:lstStyle/>
        <a:p>
          <a:r>
            <a:rPr lang="fr-FR" sz="1700"/>
            <a:t>Opportunités</a:t>
          </a:r>
          <a:br>
            <a:rPr lang="fr-FR" sz="1000"/>
          </a:br>
          <a:r>
            <a:rPr lang="fr-FR" sz="1100" i="1"/>
            <a:t>Quels sont les besoins non-satisfaits?</a:t>
          </a:r>
          <a:br>
            <a:rPr lang="fr-FR" sz="1100" i="1"/>
          </a:br>
          <a:r>
            <a:rPr lang="fr-FR" sz="1100" i="1"/>
            <a:t>Qui sont les clients potentiels?</a:t>
          </a:r>
          <a:br>
            <a:rPr lang="fr-FR" sz="1100" i="1"/>
          </a:br>
          <a:r>
            <a:rPr lang="fr-FR" sz="1100" i="1"/>
            <a:t>Quels éléments externes favorisent le projet?</a:t>
          </a:r>
        </a:p>
      </dgm:t>
    </dgm:pt>
    <dgm:pt modelId="{428A4E49-D0C1-49BE-AE7F-D22EC6EA89C9}" type="parTrans" cxnId="{EB8CFC75-7EA9-48C0-B590-CF593AB44D3D}">
      <dgm:prSet/>
      <dgm:spPr/>
      <dgm:t>
        <a:bodyPr/>
        <a:lstStyle/>
        <a:p>
          <a:endParaRPr lang="fr-FR"/>
        </a:p>
      </dgm:t>
    </dgm:pt>
    <dgm:pt modelId="{3397E5D1-3C10-4466-8F66-E505053B5E20}" type="sibTrans" cxnId="{EB8CFC75-7EA9-48C0-B590-CF593AB44D3D}">
      <dgm:prSet/>
      <dgm:spPr/>
      <dgm:t>
        <a:bodyPr/>
        <a:lstStyle/>
        <a:p>
          <a:endParaRPr lang="fr-FR"/>
        </a:p>
      </dgm:t>
    </dgm:pt>
    <dgm:pt modelId="{1DD76E7E-2500-4D86-9F29-87D684168F33}">
      <dgm:prSet phldrT="[Texte]" custT="1"/>
      <dgm:spPr/>
      <dgm:t>
        <a:bodyPr/>
        <a:lstStyle/>
        <a:p>
          <a:r>
            <a:rPr lang="fr-FR" sz="1700"/>
            <a:t>Menaces</a:t>
          </a:r>
          <a:br>
            <a:rPr lang="fr-FR" sz="2900"/>
          </a:br>
          <a:r>
            <a:rPr lang="fr-FR" sz="1100" i="1"/>
            <a:t>Qu'est-ce qui concurrence le projet?</a:t>
          </a:r>
          <a:br>
            <a:rPr lang="fr-FR" sz="1100" i="1"/>
          </a:br>
          <a:r>
            <a:rPr lang="fr-FR" sz="1100" i="1"/>
            <a:t>Quels éléments extérieurs peuvent freiner le projet?</a:t>
          </a:r>
        </a:p>
      </dgm:t>
    </dgm:pt>
    <dgm:pt modelId="{7F1117A5-BF62-4CD1-A24E-889DABFE94B9}" type="parTrans" cxnId="{892A8B69-989A-4D63-89B3-28CD03C193CF}">
      <dgm:prSet/>
      <dgm:spPr/>
      <dgm:t>
        <a:bodyPr/>
        <a:lstStyle/>
        <a:p>
          <a:endParaRPr lang="fr-FR"/>
        </a:p>
      </dgm:t>
    </dgm:pt>
    <dgm:pt modelId="{E7DA8BFD-3026-4CCD-BD54-06AE7EE1FCD1}" type="sibTrans" cxnId="{892A8B69-989A-4D63-89B3-28CD03C193CF}">
      <dgm:prSet/>
      <dgm:spPr/>
      <dgm:t>
        <a:bodyPr/>
        <a:lstStyle/>
        <a:p>
          <a:endParaRPr lang="fr-FR"/>
        </a:p>
      </dgm:t>
    </dgm:pt>
    <dgm:pt modelId="{64F92C7B-9115-49B3-9D72-22493FEA300C}" type="pres">
      <dgm:prSet presAssocID="{CA938D8E-CB64-437C-8979-5C3DE8289505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9001636-624A-4918-BF18-960D5AA42697}" type="pres">
      <dgm:prSet presAssocID="{CA938D8E-CB64-437C-8979-5C3DE8289505}" presName="matrix" presStyleCnt="0"/>
      <dgm:spPr/>
    </dgm:pt>
    <dgm:pt modelId="{B6D53F73-3A7D-44E5-80B6-5C27D29980C8}" type="pres">
      <dgm:prSet presAssocID="{CA938D8E-CB64-437C-8979-5C3DE8289505}" presName="tile1" presStyleLbl="node1" presStyleIdx="0" presStyleCnt="4"/>
      <dgm:spPr/>
    </dgm:pt>
    <dgm:pt modelId="{BA372580-FC5E-436B-9BB8-A76FF81E8BF4}" type="pres">
      <dgm:prSet presAssocID="{CA938D8E-CB64-437C-8979-5C3DE8289505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2D8589B0-0F1C-4D3A-8211-C584D91EBD50}" type="pres">
      <dgm:prSet presAssocID="{CA938D8E-CB64-437C-8979-5C3DE8289505}" presName="tile2" presStyleLbl="node1" presStyleIdx="1" presStyleCnt="4"/>
      <dgm:spPr/>
    </dgm:pt>
    <dgm:pt modelId="{4B505E26-706D-41C6-824B-E1CE7F45A7B8}" type="pres">
      <dgm:prSet presAssocID="{CA938D8E-CB64-437C-8979-5C3DE8289505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13483EA3-CC22-4449-85AE-6EE84AEF2C9A}" type="pres">
      <dgm:prSet presAssocID="{CA938D8E-CB64-437C-8979-5C3DE8289505}" presName="tile3" presStyleLbl="node1" presStyleIdx="2" presStyleCnt="4"/>
      <dgm:spPr/>
    </dgm:pt>
    <dgm:pt modelId="{9C449E91-01CF-46A8-AC38-D0EDEB4EB6AC}" type="pres">
      <dgm:prSet presAssocID="{CA938D8E-CB64-437C-8979-5C3DE8289505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103B3981-E776-44DB-AE35-B184BC7D88CA}" type="pres">
      <dgm:prSet presAssocID="{CA938D8E-CB64-437C-8979-5C3DE8289505}" presName="tile4" presStyleLbl="node1" presStyleIdx="3" presStyleCnt="4"/>
      <dgm:spPr/>
    </dgm:pt>
    <dgm:pt modelId="{DD493B19-1A2C-41E7-81E2-139179D41FF1}" type="pres">
      <dgm:prSet presAssocID="{CA938D8E-CB64-437C-8979-5C3DE8289505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0549E1A2-ADFB-4D49-94DD-BC637033ADA8}" type="pres">
      <dgm:prSet presAssocID="{CA938D8E-CB64-437C-8979-5C3DE8289505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2B7BEF00-AC38-4150-A898-3704E49A1187}" type="presOf" srcId="{DC65B4E5-3506-4734-B253-D4E40803F19C}" destId="{BA372580-FC5E-436B-9BB8-A76FF81E8BF4}" srcOrd="1" destOrd="0" presId="urn:microsoft.com/office/officeart/2005/8/layout/matrix1"/>
    <dgm:cxn modelId="{2750A916-11B2-41AF-B3A1-97C190A09B9B}" type="presOf" srcId="{252C3832-5000-49C0-9F5F-160577915632}" destId="{13483EA3-CC22-4449-85AE-6EE84AEF2C9A}" srcOrd="0" destOrd="0" presId="urn:microsoft.com/office/officeart/2005/8/layout/matrix1"/>
    <dgm:cxn modelId="{4091E123-7B2A-4782-9163-6C7612BEB3C0}" srcId="{B63933AF-FC1B-47D5-AC25-7B887F60CAD6}" destId="{DC65B4E5-3506-4734-B253-D4E40803F19C}" srcOrd="0" destOrd="0" parTransId="{107ED3AA-A50E-44F5-BC39-14DD47CF4AF1}" sibTransId="{C2C3086C-FC58-4131-A1E0-D9B024B41C9E}"/>
    <dgm:cxn modelId="{4626AD65-0319-48F8-92D4-1AEBBEB4B20E}" type="presOf" srcId="{1B7E91EF-31DE-43E6-AECE-CCA7C32CB17C}" destId="{2D8589B0-0F1C-4D3A-8211-C584D91EBD50}" srcOrd="0" destOrd="0" presId="urn:microsoft.com/office/officeart/2005/8/layout/matrix1"/>
    <dgm:cxn modelId="{A57D5E67-9105-4536-B8FB-9302C71D165F}" type="presOf" srcId="{B63933AF-FC1B-47D5-AC25-7B887F60CAD6}" destId="{0549E1A2-ADFB-4D49-94DD-BC637033ADA8}" srcOrd="0" destOrd="0" presId="urn:microsoft.com/office/officeart/2005/8/layout/matrix1"/>
    <dgm:cxn modelId="{892A8B69-989A-4D63-89B3-28CD03C193CF}" srcId="{B63933AF-FC1B-47D5-AC25-7B887F60CAD6}" destId="{1DD76E7E-2500-4D86-9F29-87D684168F33}" srcOrd="3" destOrd="0" parTransId="{7F1117A5-BF62-4CD1-A24E-889DABFE94B9}" sibTransId="{E7DA8BFD-3026-4CCD-BD54-06AE7EE1FCD1}"/>
    <dgm:cxn modelId="{EB8CFC75-7EA9-48C0-B590-CF593AB44D3D}" srcId="{B63933AF-FC1B-47D5-AC25-7B887F60CAD6}" destId="{252C3832-5000-49C0-9F5F-160577915632}" srcOrd="2" destOrd="0" parTransId="{428A4E49-D0C1-49BE-AE7F-D22EC6EA89C9}" sibTransId="{3397E5D1-3C10-4466-8F66-E505053B5E20}"/>
    <dgm:cxn modelId="{E17C11A7-8469-4D17-9FA0-090901F74DD5}" type="presOf" srcId="{1B7E91EF-31DE-43E6-AECE-CCA7C32CB17C}" destId="{4B505E26-706D-41C6-824B-E1CE7F45A7B8}" srcOrd="1" destOrd="0" presId="urn:microsoft.com/office/officeart/2005/8/layout/matrix1"/>
    <dgm:cxn modelId="{47740AB4-717D-4387-8905-5D0F0D15E838}" type="presOf" srcId="{252C3832-5000-49C0-9F5F-160577915632}" destId="{9C449E91-01CF-46A8-AC38-D0EDEB4EB6AC}" srcOrd="1" destOrd="0" presId="urn:microsoft.com/office/officeart/2005/8/layout/matrix1"/>
    <dgm:cxn modelId="{A48280C4-0697-4090-A329-5AC42CBB701B}" srcId="{B63933AF-FC1B-47D5-AC25-7B887F60CAD6}" destId="{1B7E91EF-31DE-43E6-AECE-CCA7C32CB17C}" srcOrd="1" destOrd="0" parTransId="{19393999-DB6B-484B-8127-945FB67AC9B8}" sibTransId="{1B86C8C5-2A9A-44D3-B58C-E130512B7DE7}"/>
    <dgm:cxn modelId="{2130F3CA-F0A3-494D-AEE4-0E5D2E069D05}" type="presOf" srcId="{DC65B4E5-3506-4734-B253-D4E40803F19C}" destId="{B6D53F73-3A7D-44E5-80B6-5C27D29980C8}" srcOrd="0" destOrd="0" presId="urn:microsoft.com/office/officeart/2005/8/layout/matrix1"/>
    <dgm:cxn modelId="{6659BDCD-908A-41B2-969C-69D397AC30B9}" type="presOf" srcId="{1DD76E7E-2500-4D86-9F29-87D684168F33}" destId="{103B3981-E776-44DB-AE35-B184BC7D88CA}" srcOrd="0" destOrd="0" presId="urn:microsoft.com/office/officeart/2005/8/layout/matrix1"/>
    <dgm:cxn modelId="{30653EE9-FE7F-4907-AF39-70542937A799}" srcId="{CA938D8E-CB64-437C-8979-5C3DE8289505}" destId="{B63933AF-FC1B-47D5-AC25-7B887F60CAD6}" srcOrd="0" destOrd="0" parTransId="{B8ECC939-0437-4718-8681-024C66799FF6}" sibTransId="{08D0A72F-6570-4FC1-85FA-E66246D76ADE}"/>
    <dgm:cxn modelId="{73B553EA-5A44-4146-895B-A235F410ADFE}" type="presOf" srcId="{1DD76E7E-2500-4D86-9F29-87D684168F33}" destId="{DD493B19-1A2C-41E7-81E2-139179D41FF1}" srcOrd="1" destOrd="0" presId="urn:microsoft.com/office/officeart/2005/8/layout/matrix1"/>
    <dgm:cxn modelId="{053C92F1-131E-4CDB-B403-C1205DDDC0A4}" type="presOf" srcId="{CA938D8E-CB64-437C-8979-5C3DE8289505}" destId="{64F92C7B-9115-49B3-9D72-22493FEA300C}" srcOrd="0" destOrd="0" presId="urn:microsoft.com/office/officeart/2005/8/layout/matrix1"/>
    <dgm:cxn modelId="{0FE2DBF4-6BCE-4B24-8016-5FC4810D95F5}" type="presParOf" srcId="{64F92C7B-9115-49B3-9D72-22493FEA300C}" destId="{99001636-624A-4918-BF18-960D5AA42697}" srcOrd="0" destOrd="0" presId="urn:microsoft.com/office/officeart/2005/8/layout/matrix1"/>
    <dgm:cxn modelId="{D91B898B-2F54-471D-9EE5-F1E94B73E582}" type="presParOf" srcId="{99001636-624A-4918-BF18-960D5AA42697}" destId="{B6D53F73-3A7D-44E5-80B6-5C27D29980C8}" srcOrd="0" destOrd="0" presId="urn:microsoft.com/office/officeart/2005/8/layout/matrix1"/>
    <dgm:cxn modelId="{C1E3DB33-E9FE-4FB8-860E-DBB5640B02FC}" type="presParOf" srcId="{99001636-624A-4918-BF18-960D5AA42697}" destId="{BA372580-FC5E-436B-9BB8-A76FF81E8BF4}" srcOrd="1" destOrd="0" presId="urn:microsoft.com/office/officeart/2005/8/layout/matrix1"/>
    <dgm:cxn modelId="{4A971D5B-0AEC-4F64-9F8C-071F25A12E86}" type="presParOf" srcId="{99001636-624A-4918-BF18-960D5AA42697}" destId="{2D8589B0-0F1C-4D3A-8211-C584D91EBD50}" srcOrd="2" destOrd="0" presId="urn:microsoft.com/office/officeart/2005/8/layout/matrix1"/>
    <dgm:cxn modelId="{A8689E3A-21F6-4F94-804F-52E67747196A}" type="presParOf" srcId="{99001636-624A-4918-BF18-960D5AA42697}" destId="{4B505E26-706D-41C6-824B-E1CE7F45A7B8}" srcOrd="3" destOrd="0" presId="urn:microsoft.com/office/officeart/2005/8/layout/matrix1"/>
    <dgm:cxn modelId="{1E1F96DE-2F65-4F84-9B0E-F6810CE2AB93}" type="presParOf" srcId="{99001636-624A-4918-BF18-960D5AA42697}" destId="{13483EA3-CC22-4449-85AE-6EE84AEF2C9A}" srcOrd="4" destOrd="0" presId="urn:microsoft.com/office/officeart/2005/8/layout/matrix1"/>
    <dgm:cxn modelId="{E1E745EA-1969-4742-99F9-8DC8A06CFAA1}" type="presParOf" srcId="{99001636-624A-4918-BF18-960D5AA42697}" destId="{9C449E91-01CF-46A8-AC38-D0EDEB4EB6AC}" srcOrd="5" destOrd="0" presId="urn:microsoft.com/office/officeart/2005/8/layout/matrix1"/>
    <dgm:cxn modelId="{A2046F98-E3C4-415A-95A3-D7482AB1E202}" type="presParOf" srcId="{99001636-624A-4918-BF18-960D5AA42697}" destId="{103B3981-E776-44DB-AE35-B184BC7D88CA}" srcOrd="6" destOrd="0" presId="urn:microsoft.com/office/officeart/2005/8/layout/matrix1"/>
    <dgm:cxn modelId="{DB3EE353-6778-470E-B3B0-1CA9FDB7E4AB}" type="presParOf" srcId="{99001636-624A-4918-BF18-960D5AA42697}" destId="{DD493B19-1A2C-41E7-81E2-139179D41FF1}" srcOrd="7" destOrd="0" presId="urn:microsoft.com/office/officeart/2005/8/layout/matrix1"/>
    <dgm:cxn modelId="{D48AE678-2B45-4BF5-A30C-57971CF7E6BD}" type="presParOf" srcId="{64F92C7B-9115-49B3-9D72-22493FEA300C}" destId="{0549E1A2-ADFB-4D49-94DD-BC637033ADA8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19D3753-2D88-4C7D-A5A3-C038D6389CB5}" type="doc">
      <dgm:prSet loTypeId="urn:microsoft.com/office/officeart/2005/8/layout/chevron2" loCatId="process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fr-FR"/>
        </a:p>
      </dgm:t>
    </dgm:pt>
    <dgm:pt modelId="{EC7829D3-EA58-4E7E-B4DC-0754AA0D8D6F}">
      <dgm:prSet phldrT="[Texte]"/>
      <dgm:spPr/>
      <dgm:t>
        <a:bodyPr/>
        <a:lstStyle/>
        <a:p>
          <a:r>
            <a:rPr lang="fr-FR"/>
            <a:t>Création</a:t>
          </a:r>
        </a:p>
      </dgm:t>
    </dgm:pt>
    <dgm:pt modelId="{3209E28D-C080-4A8B-9E57-27ABC28AD9A4}" type="parTrans" cxnId="{14B2B75A-2EB9-45FF-AA69-564E50BF65C8}">
      <dgm:prSet/>
      <dgm:spPr/>
      <dgm:t>
        <a:bodyPr/>
        <a:lstStyle/>
        <a:p>
          <a:endParaRPr lang="fr-FR"/>
        </a:p>
      </dgm:t>
    </dgm:pt>
    <dgm:pt modelId="{8336AE28-9E09-45E4-8C56-4A945F76439F}" type="sibTrans" cxnId="{14B2B75A-2EB9-45FF-AA69-564E50BF65C8}">
      <dgm:prSet/>
      <dgm:spPr/>
      <dgm:t>
        <a:bodyPr/>
        <a:lstStyle/>
        <a:p>
          <a:endParaRPr lang="fr-FR"/>
        </a:p>
      </dgm:t>
    </dgm:pt>
    <dgm:pt modelId="{B579B313-0063-47FC-B675-01FB557DB452}">
      <dgm:prSet phldrT="[Texte]"/>
      <dgm:spPr/>
      <dgm:t>
        <a:bodyPr/>
        <a:lstStyle/>
        <a:p>
          <a:r>
            <a:rPr lang="fr-FR"/>
            <a:t>Les membres projettent l'image qu'ils veulent que les autres aient d'eux</a:t>
          </a:r>
        </a:p>
      </dgm:t>
    </dgm:pt>
    <dgm:pt modelId="{B7C39658-2D65-4771-8565-093AC5ED92E5}" type="parTrans" cxnId="{6A6431FE-F8A2-416E-B6EF-11816F769365}">
      <dgm:prSet/>
      <dgm:spPr/>
      <dgm:t>
        <a:bodyPr/>
        <a:lstStyle/>
        <a:p>
          <a:endParaRPr lang="fr-FR"/>
        </a:p>
      </dgm:t>
    </dgm:pt>
    <dgm:pt modelId="{C628711F-657F-4B4B-A1AF-E2F9674A51DF}" type="sibTrans" cxnId="{6A6431FE-F8A2-416E-B6EF-11816F769365}">
      <dgm:prSet/>
      <dgm:spPr/>
      <dgm:t>
        <a:bodyPr/>
        <a:lstStyle/>
        <a:p>
          <a:endParaRPr lang="fr-FR"/>
        </a:p>
      </dgm:t>
    </dgm:pt>
    <dgm:pt modelId="{0CEE3D9E-1700-40E3-B90C-596384729CA3}">
      <dgm:prSet phldrT="[Texte]"/>
      <dgm:spPr/>
      <dgm:t>
        <a:bodyPr/>
        <a:lstStyle/>
        <a:p>
          <a:r>
            <a:rPr lang="fr-FR"/>
            <a:t>Les membres sont prudents dans leurs échanges</a:t>
          </a:r>
        </a:p>
      </dgm:t>
    </dgm:pt>
    <dgm:pt modelId="{BFC1D34D-B2AB-48D8-A2D6-434BF7D03A82}" type="parTrans" cxnId="{0148063D-4884-44CB-8E34-B4B78DB114E5}">
      <dgm:prSet/>
      <dgm:spPr/>
      <dgm:t>
        <a:bodyPr/>
        <a:lstStyle/>
        <a:p>
          <a:endParaRPr lang="fr-FR"/>
        </a:p>
      </dgm:t>
    </dgm:pt>
    <dgm:pt modelId="{7070A7B5-9040-4D62-AEFB-B65D4B0E5BC0}" type="sibTrans" cxnId="{0148063D-4884-44CB-8E34-B4B78DB114E5}">
      <dgm:prSet/>
      <dgm:spPr/>
      <dgm:t>
        <a:bodyPr/>
        <a:lstStyle/>
        <a:p>
          <a:endParaRPr lang="fr-FR"/>
        </a:p>
      </dgm:t>
    </dgm:pt>
    <dgm:pt modelId="{55C45BE2-2A34-4C04-ADDA-103473C9669A}">
      <dgm:prSet phldrT="[Texte]"/>
      <dgm:spPr/>
      <dgm:t>
        <a:bodyPr/>
        <a:lstStyle/>
        <a:p>
          <a:r>
            <a:rPr lang="fr-FR"/>
            <a:t>Confrontation-Négociation</a:t>
          </a:r>
        </a:p>
      </dgm:t>
    </dgm:pt>
    <dgm:pt modelId="{D39E65B9-913E-4CBD-A6F1-1465AA588A16}" type="parTrans" cxnId="{B074BAAC-BB94-4727-B9CD-826EEC2A22CD}">
      <dgm:prSet/>
      <dgm:spPr/>
      <dgm:t>
        <a:bodyPr/>
        <a:lstStyle/>
        <a:p>
          <a:endParaRPr lang="fr-FR"/>
        </a:p>
      </dgm:t>
    </dgm:pt>
    <dgm:pt modelId="{29AC1574-BF1C-4DC4-B620-C48A75332751}" type="sibTrans" cxnId="{B074BAAC-BB94-4727-B9CD-826EEC2A22CD}">
      <dgm:prSet/>
      <dgm:spPr/>
      <dgm:t>
        <a:bodyPr/>
        <a:lstStyle/>
        <a:p>
          <a:endParaRPr lang="fr-FR"/>
        </a:p>
      </dgm:t>
    </dgm:pt>
    <dgm:pt modelId="{DFFD87E3-3B9D-4E08-B2EF-2DA0303D9F22}">
      <dgm:prSet phldrT="[Texte]"/>
      <dgm:spPr/>
      <dgm:t>
        <a:bodyPr/>
        <a:lstStyle/>
        <a:p>
          <a:r>
            <a:rPr lang="fr-FR"/>
            <a:t>Des tensions apparaissent dans l'équipe</a:t>
          </a:r>
        </a:p>
      </dgm:t>
    </dgm:pt>
    <dgm:pt modelId="{300FC019-5402-46C0-A67A-F775C398AFFD}" type="parTrans" cxnId="{FA0E81E6-16A5-4A61-AFE4-2AE52D3EEE62}">
      <dgm:prSet/>
      <dgm:spPr/>
      <dgm:t>
        <a:bodyPr/>
        <a:lstStyle/>
        <a:p>
          <a:endParaRPr lang="fr-FR"/>
        </a:p>
      </dgm:t>
    </dgm:pt>
    <dgm:pt modelId="{F214DBB1-86F9-4733-BDE8-64F04522F44E}" type="sibTrans" cxnId="{FA0E81E6-16A5-4A61-AFE4-2AE52D3EEE62}">
      <dgm:prSet/>
      <dgm:spPr/>
      <dgm:t>
        <a:bodyPr/>
        <a:lstStyle/>
        <a:p>
          <a:endParaRPr lang="fr-FR"/>
        </a:p>
      </dgm:t>
    </dgm:pt>
    <dgm:pt modelId="{33F74B41-82DA-4096-AD93-4976DE7700A0}">
      <dgm:prSet phldrT="[Texte]"/>
      <dgm:spPr/>
      <dgm:t>
        <a:bodyPr/>
        <a:lstStyle/>
        <a:p>
          <a:r>
            <a:rPr lang="fr-FR"/>
            <a:t>Les membres s'affirment, certains s'affrontent</a:t>
          </a:r>
        </a:p>
      </dgm:t>
    </dgm:pt>
    <dgm:pt modelId="{AF74DCAB-0363-4CD4-BFD7-E44840CA6EF2}" type="parTrans" cxnId="{FE27A8C6-F3B3-4B7F-AB00-46BE54027CA0}">
      <dgm:prSet/>
      <dgm:spPr/>
      <dgm:t>
        <a:bodyPr/>
        <a:lstStyle/>
        <a:p>
          <a:endParaRPr lang="fr-FR"/>
        </a:p>
      </dgm:t>
    </dgm:pt>
    <dgm:pt modelId="{AD83463C-3BB0-4014-8BC9-10F5F138015D}" type="sibTrans" cxnId="{FE27A8C6-F3B3-4B7F-AB00-46BE54027CA0}">
      <dgm:prSet/>
      <dgm:spPr/>
      <dgm:t>
        <a:bodyPr/>
        <a:lstStyle/>
        <a:p>
          <a:endParaRPr lang="fr-FR"/>
        </a:p>
      </dgm:t>
    </dgm:pt>
    <dgm:pt modelId="{AC2FEC74-335C-41E6-A3DB-12776B911367}">
      <dgm:prSet phldrT="[Texte]"/>
      <dgm:spPr/>
      <dgm:t>
        <a:bodyPr/>
        <a:lstStyle/>
        <a:p>
          <a:r>
            <a:rPr lang="fr-FR"/>
            <a:t>Cohésion</a:t>
          </a:r>
        </a:p>
      </dgm:t>
    </dgm:pt>
    <dgm:pt modelId="{E7CD51B2-DFC1-4F81-B16B-9F16DA186B4D}" type="parTrans" cxnId="{950635D4-EE5E-45A8-AF41-577C11B34B2D}">
      <dgm:prSet/>
      <dgm:spPr/>
      <dgm:t>
        <a:bodyPr/>
        <a:lstStyle/>
        <a:p>
          <a:endParaRPr lang="fr-FR"/>
        </a:p>
      </dgm:t>
    </dgm:pt>
    <dgm:pt modelId="{B46A8317-FB62-409F-9BDF-6DF5192E2CA5}" type="sibTrans" cxnId="{950635D4-EE5E-45A8-AF41-577C11B34B2D}">
      <dgm:prSet/>
      <dgm:spPr/>
      <dgm:t>
        <a:bodyPr/>
        <a:lstStyle/>
        <a:p>
          <a:endParaRPr lang="fr-FR"/>
        </a:p>
      </dgm:t>
    </dgm:pt>
    <dgm:pt modelId="{1F539907-F950-47D6-8A3C-D17D63F0801D}">
      <dgm:prSet phldrT="[Texte]"/>
      <dgm:spPr/>
      <dgm:t>
        <a:bodyPr/>
        <a:lstStyle/>
        <a:p>
          <a:r>
            <a:rPr lang="fr-FR"/>
            <a:t>Les membres se rapprochent</a:t>
          </a:r>
        </a:p>
      </dgm:t>
    </dgm:pt>
    <dgm:pt modelId="{870CFC8E-31D5-48C3-9A6E-01FA192A0ECC}" type="parTrans" cxnId="{186C9310-ED12-4109-8DDA-CE53F6E1B75A}">
      <dgm:prSet/>
      <dgm:spPr/>
      <dgm:t>
        <a:bodyPr/>
        <a:lstStyle/>
        <a:p>
          <a:endParaRPr lang="fr-FR"/>
        </a:p>
      </dgm:t>
    </dgm:pt>
    <dgm:pt modelId="{78E0E470-73D0-4BCE-A433-386A9C0D9AB4}" type="sibTrans" cxnId="{186C9310-ED12-4109-8DDA-CE53F6E1B75A}">
      <dgm:prSet/>
      <dgm:spPr/>
      <dgm:t>
        <a:bodyPr/>
        <a:lstStyle/>
        <a:p>
          <a:endParaRPr lang="fr-FR"/>
        </a:p>
      </dgm:t>
    </dgm:pt>
    <dgm:pt modelId="{9CEDDD1B-A6F0-497B-A582-63D800A1A6E3}">
      <dgm:prSet phldrT="[Texte]"/>
      <dgm:spPr/>
      <dgm:t>
        <a:bodyPr/>
        <a:lstStyle/>
        <a:p>
          <a:r>
            <a:rPr lang="fr-FR"/>
            <a:t>Performance</a:t>
          </a:r>
        </a:p>
      </dgm:t>
    </dgm:pt>
    <dgm:pt modelId="{1B1B3D83-AA79-4A27-829A-07A2309D3485}" type="parTrans" cxnId="{76AD3D3D-35E2-4BBA-82FC-1F7047524AA7}">
      <dgm:prSet/>
      <dgm:spPr/>
      <dgm:t>
        <a:bodyPr/>
        <a:lstStyle/>
        <a:p>
          <a:endParaRPr lang="fr-FR"/>
        </a:p>
      </dgm:t>
    </dgm:pt>
    <dgm:pt modelId="{F4B4B8B7-5EB5-4569-A36A-5DFCC6BDDCB2}" type="sibTrans" cxnId="{76AD3D3D-35E2-4BBA-82FC-1F7047524AA7}">
      <dgm:prSet/>
      <dgm:spPr/>
      <dgm:t>
        <a:bodyPr/>
        <a:lstStyle/>
        <a:p>
          <a:endParaRPr lang="fr-FR"/>
        </a:p>
      </dgm:t>
    </dgm:pt>
    <dgm:pt modelId="{A80D9EBA-C5C5-40BF-B186-917493A00C0D}">
      <dgm:prSet phldrT="[Texte]"/>
      <dgm:spPr/>
      <dgm:t>
        <a:bodyPr/>
        <a:lstStyle/>
        <a:p>
          <a:r>
            <a:rPr lang="fr-FR"/>
            <a:t>Les membres sont autonomes et capables de prendre des décisions</a:t>
          </a:r>
        </a:p>
      </dgm:t>
    </dgm:pt>
    <dgm:pt modelId="{764C5128-6453-42E8-9541-2E99551D82BA}" type="parTrans" cxnId="{20BD2057-0A72-4F48-B168-60FCF00907F3}">
      <dgm:prSet/>
      <dgm:spPr/>
      <dgm:t>
        <a:bodyPr/>
        <a:lstStyle/>
        <a:p>
          <a:endParaRPr lang="fr-FR"/>
        </a:p>
      </dgm:t>
    </dgm:pt>
    <dgm:pt modelId="{3363AC8C-51BC-4700-B9DD-D5E7FD6C001C}" type="sibTrans" cxnId="{20BD2057-0A72-4F48-B168-60FCF00907F3}">
      <dgm:prSet/>
      <dgm:spPr/>
      <dgm:t>
        <a:bodyPr/>
        <a:lstStyle/>
        <a:p>
          <a:endParaRPr lang="fr-FR"/>
        </a:p>
      </dgm:t>
    </dgm:pt>
    <dgm:pt modelId="{A8183CD4-A323-4A06-83E9-0B0635576EF3}">
      <dgm:prSet phldrT="[Texte]"/>
      <dgm:spPr/>
      <dgm:t>
        <a:bodyPr/>
        <a:lstStyle/>
        <a:p>
          <a:r>
            <a:rPr lang="fr-FR"/>
            <a:t>Les membres de l'équipe s'affirment dans le respect et la considération</a:t>
          </a:r>
        </a:p>
      </dgm:t>
    </dgm:pt>
    <dgm:pt modelId="{5E518387-9665-4432-A1C9-E699A5DB6AF2}" type="parTrans" cxnId="{416E1EEE-3681-4EDB-BE64-6993B23B9311}">
      <dgm:prSet/>
      <dgm:spPr/>
      <dgm:t>
        <a:bodyPr/>
        <a:lstStyle/>
        <a:p>
          <a:endParaRPr lang="fr-FR"/>
        </a:p>
      </dgm:t>
    </dgm:pt>
    <dgm:pt modelId="{8887E240-5B8D-4390-8D0F-49A3E9B49F5C}" type="sibTrans" cxnId="{416E1EEE-3681-4EDB-BE64-6993B23B9311}">
      <dgm:prSet/>
      <dgm:spPr/>
      <dgm:t>
        <a:bodyPr/>
        <a:lstStyle/>
        <a:p>
          <a:endParaRPr lang="fr-FR"/>
        </a:p>
      </dgm:t>
    </dgm:pt>
    <dgm:pt modelId="{202A20F8-932D-4586-90EF-7DD0E5BFE467}">
      <dgm:prSet phldrT="[Texte]"/>
      <dgm:spPr/>
      <dgm:t>
        <a:bodyPr/>
        <a:lstStyle/>
        <a:p>
          <a:r>
            <a:rPr lang="fr-FR"/>
            <a:t>Les membres taisent leurs divergences</a:t>
          </a:r>
        </a:p>
      </dgm:t>
    </dgm:pt>
    <dgm:pt modelId="{5D6E4094-147F-45AA-8059-D7037F2B8069}" type="parTrans" cxnId="{73660C6C-5E69-448E-A024-9CCD9AF9D332}">
      <dgm:prSet/>
      <dgm:spPr/>
      <dgm:t>
        <a:bodyPr/>
        <a:lstStyle/>
        <a:p>
          <a:endParaRPr lang="fr-FR"/>
        </a:p>
      </dgm:t>
    </dgm:pt>
    <dgm:pt modelId="{AEED14D8-EBAF-4891-9F4D-B5B05228A137}" type="sibTrans" cxnId="{73660C6C-5E69-448E-A024-9CCD9AF9D332}">
      <dgm:prSet/>
      <dgm:spPr/>
      <dgm:t>
        <a:bodyPr/>
        <a:lstStyle/>
        <a:p>
          <a:endParaRPr lang="fr-FR"/>
        </a:p>
      </dgm:t>
    </dgm:pt>
    <dgm:pt modelId="{77A2CA02-9A00-4425-A6E4-CB6964CFDA33}">
      <dgm:prSet phldrT="[Texte]"/>
      <dgm:spPr/>
      <dgm:t>
        <a:bodyPr/>
        <a:lstStyle/>
        <a:p>
          <a:r>
            <a:rPr lang="fr-FR"/>
            <a:t>Les membres font ce que le chef demande</a:t>
          </a:r>
        </a:p>
      </dgm:t>
    </dgm:pt>
    <dgm:pt modelId="{8B54B288-1713-48C0-B36F-4CA025B70EC8}" type="parTrans" cxnId="{14DFC685-C554-4BE3-9BF4-328185C02C3D}">
      <dgm:prSet/>
      <dgm:spPr/>
      <dgm:t>
        <a:bodyPr/>
        <a:lstStyle/>
        <a:p>
          <a:endParaRPr lang="fr-FR"/>
        </a:p>
      </dgm:t>
    </dgm:pt>
    <dgm:pt modelId="{48CEBAE8-D749-47C9-9958-CF807183034C}" type="sibTrans" cxnId="{14DFC685-C554-4BE3-9BF4-328185C02C3D}">
      <dgm:prSet/>
      <dgm:spPr/>
      <dgm:t>
        <a:bodyPr/>
        <a:lstStyle/>
        <a:p>
          <a:endParaRPr lang="fr-FR"/>
        </a:p>
      </dgm:t>
    </dgm:pt>
    <dgm:pt modelId="{B68EE933-D96E-41CA-A2B4-2B123F248A14}">
      <dgm:prSet phldrT="[Texte]"/>
      <dgm:spPr/>
      <dgm:t>
        <a:bodyPr/>
        <a:lstStyle/>
        <a:p>
          <a:r>
            <a:rPr lang="fr-FR"/>
            <a:t>Des sous-groupes peuvent se former</a:t>
          </a:r>
        </a:p>
      </dgm:t>
    </dgm:pt>
    <dgm:pt modelId="{C41710C2-FB99-49A4-8452-C77F1B723033}" type="parTrans" cxnId="{6AFB4745-8033-44E0-A6C8-16B42AB605A3}">
      <dgm:prSet/>
      <dgm:spPr/>
      <dgm:t>
        <a:bodyPr/>
        <a:lstStyle/>
        <a:p>
          <a:endParaRPr lang="fr-FR"/>
        </a:p>
      </dgm:t>
    </dgm:pt>
    <dgm:pt modelId="{C40094A5-4197-4B0C-B998-A71A9958A8C6}" type="sibTrans" cxnId="{6AFB4745-8033-44E0-A6C8-16B42AB605A3}">
      <dgm:prSet/>
      <dgm:spPr/>
      <dgm:t>
        <a:bodyPr/>
        <a:lstStyle/>
        <a:p>
          <a:endParaRPr lang="fr-FR"/>
        </a:p>
      </dgm:t>
    </dgm:pt>
    <dgm:pt modelId="{FE9ED287-B0EB-4239-9935-3A062CEE340A}">
      <dgm:prSet phldrT="[Texte]"/>
      <dgm:spPr/>
      <dgm:t>
        <a:bodyPr/>
        <a:lstStyle/>
        <a:p>
          <a:r>
            <a:rPr lang="fr-FR"/>
            <a:t>Des départs peuvent se produire</a:t>
          </a:r>
        </a:p>
      </dgm:t>
    </dgm:pt>
    <dgm:pt modelId="{5BA2C731-9E0A-40B7-B231-CE545489CF90}" type="parTrans" cxnId="{25137E72-F0A1-4674-BF5B-BEB2302EB070}">
      <dgm:prSet/>
      <dgm:spPr/>
      <dgm:t>
        <a:bodyPr/>
        <a:lstStyle/>
        <a:p>
          <a:endParaRPr lang="fr-FR"/>
        </a:p>
      </dgm:t>
    </dgm:pt>
    <dgm:pt modelId="{352263A1-91E0-471C-97F1-9A6119B62DF7}" type="sibTrans" cxnId="{25137E72-F0A1-4674-BF5B-BEB2302EB070}">
      <dgm:prSet/>
      <dgm:spPr/>
      <dgm:t>
        <a:bodyPr/>
        <a:lstStyle/>
        <a:p>
          <a:endParaRPr lang="fr-FR"/>
        </a:p>
      </dgm:t>
    </dgm:pt>
    <dgm:pt modelId="{8A98D0CB-5B24-408E-9783-DCC8DF6D90A0}">
      <dgm:prSet phldrT="[Texte]"/>
      <dgm:spPr/>
      <dgm:t>
        <a:bodyPr/>
        <a:lstStyle/>
        <a:p>
          <a:r>
            <a:rPr lang="fr-FR"/>
            <a:t>Les relations s'approfondissent</a:t>
          </a:r>
        </a:p>
      </dgm:t>
    </dgm:pt>
    <dgm:pt modelId="{6DFDB85C-0F36-484D-8785-6C255275DFB0}" type="parTrans" cxnId="{8A0D4BD8-CAC5-46B4-8757-A1B66301C9F5}">
      <dgm:prSet/>
      <dgm:spPr/>
      <dgm:t>
        <a:bodyPr/>
        <a:lstStyle/>
        <a:p>
          <a:endParaRPr lang="fr-FR"/>
        </a:p>
      </dgm:t>
    </dgm:pt>
    <dgm:pt modelId="{251EE375-092C-41D0-B685-D1E065DDCFE0}" type="sibTrans" cxnId="{8A0D4BD8-CAC5-46B4-8757-A1B66301C9F5}">
      <dgm:prSet/>
      <dgm:spPr/>
      <dgm:t>
        <a:bodyPr/>
        <a:lstStyle/>
        <a:p>
          <a:endParaRPr lang="fr-FR"/>
        </a:p>
      </dgm:t>
    </dgm:pt>
    <dgm:pt modelId="{4DF2A85F-3604-49FC-8275-AF9CF12E1770}">
      <dgm:prSet phldrT="[Texte]"/>
      <dgm:spPr/>
      <dgm:t>
        <a:bodyPr/>
        <a:lstStyle/>
        <a:p>
          <a:r>
            <a:rPr lang="fr-FR"/>
            <a:t>Les individus font des compromis</a:t>
          </a:r>
        </a:p>
      </dgm:t>
    </dgm:pt>
    <dgm:pt modelId="{80195691-D333-45C1-8CEB-3579ED967D85}" type="parTrans" cxnId="{F8789486-8274-4254-8C43-0BF96CD9F71C}">
      <dgm:prSet/>
      <dgm:spPr/>
      <dgm:t>
        <a:bodyPr/>
        <a:lstStyle/>
        <a:p>
          <a:endParaRPr lang="fr-FR"/>
        </a:p>
      </dgm:t>
    </dgm:pt>
    <dgm:pt modelId="{82235613-CA06-4551-8313-CC813361EBAE}" type="sibTrans" cxnId="{F8789486-8274-4254-8C43-0BF96CD9F71C}">
      <dgm:prSet/>
      <dgm:spPr/>
      <dgm:t>
        <a:bodyPr/>
        <a:lstStyle/>
        <a:p>
          <a:endParaRPr lang="fr-FR"/>
        </a:p>
      </dgm:t>
    </dgm:pt>
    <dgm:pt modelId="{ACCD0508-2C92-4EDF-AA3F-1A323223AAEE}">
      <dgm:prSet phldrT="[Texte]"/>
      <dgm:spPr/>
      <dgm:t>
        <a:bodyPr/>
        <a:lstStyle/>
        <a:p>
          <a:r>
            <a:rPr lang="fr-FR"/>
            <a:t>Les échanges sont constructifs</a:t>
          </a:r>
        </a:p>
      </dgm:t>
    </dgm:pt>
    <dgm:pt modelId="{31BE8C96-E0F3-4647-83D7-4E273AD2285D}" type="parTrans" cxnId="{5BA1ED4B-5287-45F4-8565-641DF8A3073E}">
      <dgm:prSet/>
      <dgm:spPr/>
      <dgm:t>
        <a:bodyPr/>
        <a:lstStyle/>
        <a:p>
          <a:endParaRPr lang="fr-FR"/>
        </a:p>
      </dgm:t>
    </dgm:pt>
    <dgm:pt modelId="{3DB75FDA-B273-46DB-8AEB-4781C455338C}" type="sibTrans" cxnId="{5BA1ED4B-5287-45F4-8565-641DF8A3073E}">
      <dgm:prSet/>
      <dgm:spPr/>
      <dgm:t>
        <a:bodyPr/>
        <a:lstStyle/>
        <a:p>
          <a:endParaRPr lang="fr-FR"/>
        </a:p>
      </dgm:t>
    </dgm:pt>
    <dgm:pt modelId="{1D2F9D1D-64A9-4542-BC46-0CCFF8C2F2B7}">
      <dgm:prSet phldrT="[Texte]"/>
      <dgm:spPr/>
      <dgm:t>
        <a:bodyPr/>
        <a:lstStyle/>
        <a:p>
          <a:r>
            <a:rPr lang="fr-FR"/>
            <a:t>Les individus résolvent leurs conflits entre eux</a:t>
          </a:r>
        </a:p>
      </dgm:t>
    </dgm:pt>
    <dgm:pt modelId="{F9990E44-8D5A-46AF-BE51-009727C05759}" type="parTrans" cxnId="{A75D8164-AB1F-4C85-A100-ABFB78063970}">
      <dgm:prSet/>
      <dgm:spPr/>
      <dgm:t>
        <a:bodyPr/>
        <a:lstStyle/>
        <a:p>
          <a:endParaRPr lang="fr-FR"/>
        </a:p>
      </dgm:t>
    </dgm:pt>
    <dgm:pt modelId="{5F241155-2DA5-4283-BAFD-2F014558AEB3}" type="sibTrans" cxnId="{A75D8164-AB1F-4C85-A100-ABFB78063970}">
      <dgm:prSet/>
      <dgm:spPr/>
      <dgm:t>
        <a:bodyPr/>
        <a:lstStyle/>
        <a:p>
          <a:endParaRPr lang="fr-FR"/>
        </a:p>
      </dgm:t>
    </dgm:pt>
    <dgm:pt modelId="{11C02320-B5CB-4F83-8E76-59D067B4DD06}">
      <dgm:prSet phldrT="[Texte]"/>
      <dgm:spPr/>
      <dgm:t>
        <a:bodyPr/>
        <a:lstStyle/>
        <a:p>
          <a:r>
            <a:rPr lang="fr-FR"/>
            <a:t>Chacun est convaincu que les autres sont essentiels au succès de l'équipe</a:t>
          </a:r>
        </a:p>
      </dgm:t>
    </dgm:pt>
    <dgm:pt modelId="{887C7619-C678-482C-9555-36717B985E47}" type="parTrans" cxnId="{75D6B113-00C9-4ACA-8421-A84A69A3EFFC}">
      <dgm:prSet/>
      <dgm:spPr/>
      <dgm:t>
        <a:bodyPr/>
        <a:lstStyle/>
        <a:p>
          <a:endParaRPr lang="fr-FR"/>
        </a:p>
      </dgm:t>
    </dgm:pt>
    <dgm:pt modelId="{D3470FA6-DFDF-485B-8603-3FE8352D5D3B}" type="sibTrans" cxnId="{75D6B113-00C9-4ACA-8421-A84A69A3EFFC}">
      <dgm:prSet/>
      <dgm:spPr/>
      <dgm:t>
        <a:bodyPr/>
        <a:lstStyle/>
        <a:p>
          <a:endParaRPr lang="fr-FR"/>
        </a:p>
      </dgm:t>
    </dgm:pt>
    <dgm:pt modelId="{19B67B02-A55D-41E9-9EB9-4E61AE62EF63}">
      <dgm:prSet phldrT="[Texte]"/>
      <dgm:spPr/>
      <dgm:t>
        <a:bodyPr/>
        <a:lstStyle/>
        <a:p>
          <a:r>
            <a:rPr lang="fr-FR"/>
            <a:t>Les relations sont de type "gagnant-gagnant"</a:t>
          </a:r>
        </a:p>
      </dgm:t>
    </dgm:pt>
    <dgm:pt modelId="{18F77B4E-F228-4D94-A7AC-947C14308D78}" type="parTrans" cxnId="{A44AE5FE-06E9-48F4-AED9-9A03FA707A04}">
      <dgm:prSet/>
      <dgm:spPr/>
      <dgm:t>
        <a:bodyPr/>
        <a:lstStyle/>
        <a:p>
          <a:endParaRPr lang="fr-FR"/>
        </a:p>
      </dgm:t>
    </dgm:pt>
    <dgm:pt modelId="{CB864E53-D85B-43F8-A483-FEC5D53408F2}" type="sibTrans" cxnId="{A44AE5FE-06E9-48F4-AED9-9A03FA707A04}">
      <dgm:prSet/>
      <dgm:spPr/>
      <dgm:t>
        <a:bodyPr/>
        <a:lstStyle/>
        <a:p>
          <a:endParaRPr lang="fr-FR"/>
        </a:p>
      </dgm:t>
    </dgm:pt>
    <dgm:pt modelId="{F975778C-D530-4E0D-8429-BA59D7CEA6CA}" type="pres">
      <dgm:prSet presAssocID="{619D3753-2D88-4C7D-A5A3-C038D6389CB5}" presName="linearFlow" presStyleCnt="0">
        <dgm:presLayoutVars>
          <dgm:dir/>
          <dgm:animLvl val="lvl"/>
          <dgm:resizeHandles val="exact"/>
        </dgm:presLayoutVars>
      </dgm:prSet>
      <dgm:spPr/>
    </dgm:pt>
    <dgm:pt modelId="{6CAD3F68-0497-4234-B0EE-086694EF259C}" type="pres">
      <dgm:prSet presAssocID="{EC7829D3-EA58-4E7E-B4DC-0754AA0D8D6F}" presName="composite" presStyleCnt="0"/>
      <dgm:spPr/>
    </dgm:pt>
    <dgm:pt modelId="{23E3FB83-421A-4159-B526-6F8B320D00F8}" type="pres">
      <dgm:prSet presAssocID="{EC7829D3-EA58-4E7E-B4DC-0754AA0D8D6F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1175930E-C893-49C0-9016-D4F313E9BEB2}" type="pres">
      <dgm:prSet presAssocID="{EC7829D3-EA58-4E7E-B4DC-0754AA0D8D6F}" presName="descendantText" presStyleLbl="alignAcc1" presStyleIdx="0" presStyleCnt="4">
        <dgm:presLayoutVars>
          <dgm:bulletEnabled val="1"/>
        </dgm:presLayoutVars>
      </dgm:prSet>
      <dgm:spPr/>
    </dgm:pt>
    <dgm:pt modelId="{D88ABE3F-6C6E-4C6D-8D5B-9FC6B88F1C04}" type="pres">
      <dgm:prSet presAssocID="{8336AE28-9E09-45E4-8C56-4A945F76439F}" presName="sp" presStyleCnt="0"/>
      <dgm:spPr/>
    </dgm:pt>
    <dgm:pt modelId="{58C9E989-7450-47B0-BD9A-563EBF53AD40}" type="pres">
      <dgm:prSet presAssocID="{55C45BE2-2A34-4C04-ADDA-103473C9669A}" presName="composite" presStyleCnt="0"/>
      <dgm:spPr/>
    </dgm:pt>
    <dgm:pt modelId="{69727685-6EC4-4CFF-A3F8-87AE60C5CEBF}" type="pres">
      <dgm:prSet presAssocID="{55C45BE2-2A34-4C04-ADDA-103473C9669A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F8C47240-6E74-4488-88E5-10AB1B815D8C}" type="pres">
      <dgm:prSet presAssocID="{55C45BE2-2A34-4C04-ADDA-103473C9669A}" presName="descendantText" presStyleLbl="alignAcc1" presStyleIdx="1" presStyleCnt="4">
        <dgm:presLayoutVars>
          <dgm:bulletEnabled val="1"/>
        </dgm:presLayoutVars>
      </dgm:prSet>
      <dgm:spPr/>
    </dgm:pt>
    <dgm:pt modelId="{79F3F531-0B4F-4DA6-AC8A-79F6DF255E6F}" type="pres">
      <dgm:prSet presAssocID="{29AC1574-BF1C-4DC4-B620-C48A75332751}" presName="sp" presStyleCnt="0"/>
      <dgm:spPr/>
    </dgm:pt>
    <dgm:pt modelId="{5566077E-16C1-4ABF-BB01-620AF4A3A667}" type="pres">
      <dgm:prSet presAssocID="{AC2FEC74-335C-41E6-A3DB-12776B911367}" presName="composite" presStyleCnt="0"/>
      <dgm:spPr/>
    </dgm:pt>
    <dgm:pt modelId="{642F4751-8C5A-463D-A9B2-5248B8E04D85}" type="pres">
      <dgm:prSet presAssocID="{AC2FEC74-335C-41E6-A3DB-12776B911367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D5410C3A-9E55-46E0-A66A-0C06B8BD9FD3}" type="pres">
      <dgm:prSet presAssocID="{AC2FEC74-335C-41E6-A3DB-12776B911367}" presName="descendantText" presStyleLbl="alignAcc1" presStyleIdx="2" presStyleCnt="4">
        <dgm:presLayoutVars>
          <dgm:bulletEnabled val="1"/>
        </dgm:presLayoutVars>
      </dgm:prSet>
      <dgm:spPr/>
    </dgm:pt>
    <dgm:pt modelId="{3D5207F3-A708-42FC-A4B9-78F1A914BDD9}" type="pres">
      <dgm:prSet presAssocID="{B46A8317-FB62-409F-9BDF-6DF5192E2CA5}" presName="sp" presStyleCnt="0"/>
      <dgm:spPr/>
    </dgm:pt>
    <dgm:pt modelId="{7510F0B3-CF7C-4CF7-9578-51D1431F62AC}" type="pres">
      <dgm:prSet presAssocID="{9CEDDD1B-A6F0-497B-A582-63D800A1A6E3}" presName="composite" presStyleCnt="0"/>
      <dgm:spPr/>
    </dgm:pt>
    <dgm:pt modelId="{C444FA8B-6E75-410A-B684-43DB64502B47}" type="pres">
      <dgm:prSet presAssocID="{9CEDDD1B-A6F0-497B-A582-63D800A1A6E3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ABB0CBF6-2BBD-4FB7-A0F7-2FD6B400412B}" type="pres">
      <dgm:prSet presAssocID="{9CEDDD1B-A6F0-497B-A582-63D800A1A6E3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4446BA01-A28F-402C-BE0F-C95F081946BB}" type="presOf" srcId="{1D2F9D1D-64A9-4542-BC46-0CCFF8C2F2B7}" destId="{D5410C3A-9E55-46E0-A66A-0C06B8BD9FD3}" srcOrd="0" destOrd="4" presId="urn:microsoft.com/office/officeart/2005/8/layout/chevron2"/>
    <dgm:cxn modelId="{8FD4860E-5CA9-469A-8B17-08B960A6E525}" type="presOf" srcId="{DFFD87E3-3B9D-4E08-B2EF-2DA0303D9F22}" destId="{F8C47240-6E74-4488-88E5-10AB1B815D8C}" srcOrd="0" destOrd="0" presId="urn:microsoft.com/office/officeart/2005/8/layout/chevron2"/>
    <dgm:cxn modelId="{186C9310-ED12-4109-8DDA-CE53F6E1B75A}" srcId="{AC2FEC74-335C-41E6-A3DB-12776B911367}" destId="{1F539907-F950-47D6-8A3C-D17D63F0801D}" srcOrd="0" destOrd="0" parTransId="{870CFC8E-31D5-48C3-9A6E-01FA192A0ECC}" sibTransId="{78E0E470-73D0-4BCE-A433-386A9C0D9AB4}"/>
    <dgm:cxn modelId="{75D6B113-00C9-4ACA-8421-A84A69A3EFFC}" srcId="{9CEDDD1B-A6F0-497B-A582-63D800A1A6E3}" destId="{11C02320-B5CB-4F83-8E76-59D067B4DD06}" srcOrd="2" destOrd="0" parTransId="{887C7619-C678-482C-9555-36717B985E47}" sibTransId="{D3470FA6-DFDF-485B-8603-3FE8352D5D3B}"/>
    <dgm:cxn modelId="{DD4B1415-F2AD-45A9-B394-D097E0D6839C}" type="presOf" srcId="{4DF2A85F-3604-49FC-8275-AF9CF12E1770}" destId="{D5410C3A-9E55-46E0-A66A-0C06B8BD9FD3}" srcOrd="0" destOrd="2" presId="urn:microsoft.com/office/officeart/2005/8/layout/chevron2"/>
    <dgm:cxn modelId="{0148063D-4884-44CB-8E34-B4B78DB114E5}" srcId="{EC7829D3-EA58-4E7E-B4DC-0754AA0D8D6F}" destId="{0CEE3D9E-1700-40E3-B90C-596384729CA3}" srcOrd="1" destOrd="0" parTransId="{BFC1D34D-B2AB-48D8-A2D6-434BF7D03A82}" sibTransId="{7070A7B5-9040-4D62-AEFB-B65D4B0E5BC0}"/>
    <dgm:cxn modelId="{76AD3D3D-35E2-4BBA-82FC-1F7047524AA7}" srcId="{619D3753-2D88-4C7D-A5A3-C038D6389CB5}" destId="{9CEDDD1B-A6F0-497B-A582-63D800A1A6E3}" srcOrd="3" destOrd="0" parTransId="{1B1B3D83-AA79-4A27-829A-07A2309D3485}" sibTransId="{F4B4B8B7-5EB5-4569-A36A-5DFCC6BDDCB2}"/>
    <dgm:cxn modelId="{CF3C0E61-E2B7-4E26-8524-696B10843C72}" type="presOf" srcId="{8A98D0CB-5B24-408E-9783-DCC8DF6D90A0}" destId="{D5410C3A-9E55-46E0-A66A-0C06B8BD9FD3}" srcOrd="0" destOrd="1" presId="urn:microsoft.com/office/officeart/2005/8/layout/chevron2"/>
    <dgm:cxn modelId="{AC640C42-3740-4DAC-8FCB-5BD0464A81BE}" type="presOf" srcId="{33F74B41-82DA-4096-AD93-4976DE7700A0}" destId="{F8C47240-6E74-4488-88E5-10AB1B815D8C}" srcOrd="0" destOrd="1" presId="urn:microsoft.com/office/officeart/2005/8/layout/chevron2"/>
    <dgm:cxn modelId="{D7867B62-2348-4C0B-9B07-D3E8C3AE19DF}" type="presOf" srcId="{B579B313-0063-47FC-B675-01FB557DB452}" destId="{1175930E-C893-49C0-9016-D4F313E9BEB2}" srcOrd="0" destOrd="0" presId="urn:microsoft.com/office/officeart/2005/8/layout/chevron2"/>
    <dgm:cxn modelId="{A75D8164-AB1F-4C85-A100-ABFB78063970}" srcId="{AC2FEC74-335C-41E6-A3DB-12776B911367}" destId="{1D2F9D1D-64A9-4542-BC46-0CCFF8C2F2B7}" srcOrd="4" destOrd="0" parTransId="{F9990E44-8D5A-46AF-BE51-009727C05759}" sibTransId="{5F241155-2DA5-4283-BAFD-2F014558AEB3}"/>
    <dgm:cxn modelId="{6AFB4745-8033-44E0-A6C8-16B42AB605A3}" srcId="{55C45BE2-2A34-4C04-ADDA-103473C9669A}" destId="{B68EE933-D96E-41CA-A2B4-2B123F248A14}" srcOrd="2" destOrd="0" parTransId="{C41710C2-FB99-49A4-8452-C77F1B723033}" sibTransId="{C40094A5-4197-4B0C-B998-A71A9958A8C6}"/>
    <dgm:cxn modelId="{5BA1ED4B-5287-45F4-8565-641DF8A3073E}" srcId="{AC2FEC74-335C-41E6-A3DB-12776B911367}" destId="{ACCD0508-2C92-4EDF-AA3F-1A323223AAEE}" srcOrd="3" destOrd="0" parTransId="{31BE8C96-E0F3-4647-83D7-4E273AD2285D}" sibTransId="{3DB75FDA-B273-46DB-8AEB-4781C455338C}"/>
    <dgm:cxn modelId="{73660C6C-5E69-448E-A024-9CCD9AF9D332}" srcId="{EC7829D3-EA58-4E7E-B4DC-0754AA0D8D6F}" destId="{202A20F8-932D-4586-90EF-7DD0E5BFE467}" srcOrd="2" destOrd="0" parTransId="{5D6E4094-147F-45AA-8059-D7037F2B8069}" sibTransId="{AEED14D8-EBAF-4891-9F4D-B5B05228A137}"/>
    <dgm:cxn modelId="{E62F7171-C591-4D72-8C9B-C2D25641BE81}" type="presOf" srcId="{55C45BE2-2A34-4C04-ADDA-103473C9669A}" destId="{69727685-6EC4-4CFF-A3F8-87AE60C5CEBF}" srcOrd="0" destOrd="0" presId="urn:microsoft.com/office/officeart/2005/8/layout/chevron2"/>
    <dgm:cxn modelId="{FC5CF651-C3D1-4191-BE6C-4643DFC94D48}" type="presOf" srcId="{77A2CA02-9A00-4425-A6E4-CB6964CFDA33}" destId="{1175930E-C893-49C0-9016-D4F313E9BEB2}" srcOrd="0" destOrd="3" presId="urn:microsoft.com/office/officeart/2005/8/layout/chevron2"/>
    <dgm:cxn modelId="{25137E72-F0A1-4674-BF5B-BEB2302EB070}" srcId="{55C45BE2-2A34-4C04-ADDA-103473C9669A}" destId="{FE9ED287-B0EB-4239-9935-3A062CEE340A}" srcOrd="3" destOrd="0" parTransId="{5BA2C731-9E0A-40B7-B231-CE545489CF90}" sibTransId="{352263A1-91E0-471C-97F1-9A6119B62DF7}"/>
    <dgm:cxn modelId="{B1949E56-6EF4-447E-A349-05E1D35D0ECC}" type="presOf" srcId="{A8183CD4-A323-4A06-83E9-0B0635576EF3}" destId="{ABB0CBF6-2BBD-4FB7-A0F7-2FD6B400412B}" srcOrd="0" destOrd="0" presId="urn:microsoft.com/office/officeart/2005/8/layout/chevron2"/>
    <dgm:cxn modelId="{20BD2057-0A72-4F48-B168-60FCF00907F3}" srcId="{9CEDDD1B-A6F0-497B-A582-63D800A1A6E3}" destId="{A80D9EBA-C5C5-40BF-B186-917493A00C0D}" srcOrd="1" destOrd="0" parTransId="{764C5128-6453-42E8-9541-2E99551D82BA}" sibTransId="{3363AC8C-51BC-4700-B9DD-D5E7FD6C001C}"/>
    <dgm:cxn modelId="{14B2B75A-2EB9-45FF-AA69-564E50BF65C8}" srcId="{619D3753-2D88-4C7D-A5A3-C038D6389CB5}" destId="{EC7829D3-EA58-4E7E-B4DC-0754AA0D8D6F}" srcOrd="0" destOrd="0" parTransId="{3209E28D-C080-4A8B-9E57-27ABC28AD9A4}" sibTransId="{8336AE28-9E09-45E4-8C56-4A945F76439F}"/>
    <dgm:cxn modelId="{8359147C-3BEC-4436-8BC7-61898F2AAFB9}" type="presOf" srcId="{AC2FEC74-335C-41E6-A3DB-12776B911367}" destId="{642F4751-8C5A-463D-A9B2-5248B8E04D85}" srcOrd="0" destOrd="0" presId="urn:microsoft.com/office/officeart/2005/8/layout/chevron2"/>
    <dgm:cxn modelId="{00E2BA7C-4E9A-4CFB-B569-EBA015549491}" type="presOf" srcId="{19B67B02-A55D-41E9-9EB9-4E61AE62EF63}" destId="{ABB0CBF6-2BBD-4FB7-A0F7-2FD6B400412B}" srcOrd="0" destOrd="3" presId="urn:microsoft.com/office/officeart/2005/8/layout/chevron2"/>
    <dgm:cxn modelId="{6958167F-5BAA-4731-AA1C-22C581BE7324}" type="presOf" srcId="{9CEDDD1B-A6F0-497B-A582-63D800A1A6E3}" destId="{C444FA8B-6E75-410A-B684-43DB64502B47}" srcOrd="0" destOrd="0" presId="urn:microsoft.com/office/officeart/2005/8/layout/chevron2"/>
    <dgm:cxn modelId="{14DFC685-C554-4BE3-9BF4-328185C02C3D}" srcId="{EC7829D3-EA58-4E7E-B4DC-0754AA0D8D6F}" destId="{77A2CA02-9A00-4425-A6E4-CB6964CFDA33}" srcOrd="3" destOrd="0" parTransId="{8B54B288-1713-48C0-B36F-4CA025B70EC8}" sibTransId="{48CEBAE8-D749-47C9-9958-CF807183034C}"/>
    <dgm:cxn modelId="{F8789486-8274-4254-8C43-0BF96CD9F71C}" srcId="{AC2FEC74-335C-41E6-A3DB-12776B911367}" destId="{4DF2A85F-3604-49FC-8275-AF9CF12E1770}" srcOrd="2" destOrd="0" parTransId="{80195691-D333-45C1-8CEB-3579ED967D85}" sibTransId="{82235613-CA06-4551-8313-CC813361EBAE}"/>
    <dgm:cxn modelId="{C56B3289-45C5-44C7-879B-3A7150CAD44A}" type="presOf" srcId="{A80D9EBA-C5C5-40BF-B186-917493A00C0D}" destId="{ABB0CBF6-2BBD-4FB7-A0F7-2FD6B400412B}" srcOrd="0" destOrd="1" presId="urn:microsoft.com/office/officeart/2005/8/layout/chevron2"/>
    <dgm:cxn modelId="{936AC996-1357-4E32-9392-70EB0C43F933}" type="presOf" srcId="{619D3753-2D88-4C7D-A5A3-C038D6389CB5}" destId="{F975778C-D530-4E0D-8429-BA59D7CEA6CA}" srcOrd="0" destOrd="0" presId="urn:microsoft.com/office/officeart/2005/8/layout/chevron2"/>
    <dgm:cxn modelId="{7B7941A1-39CD-47F2-8153-91B077F20D1B}" type="presOf" srcId="{202A20F8-932D-4586-90EF-7DD0E5BFE467}" destId="{1175930E-C893-49C0-9016-D4F313E9BEB2}" srcOrd="0" destOrd="2" presId="urn:microsoft.com/office/officeart/2005/8/layout/chevron2"/>
    <dgm:cxn modelId="{9130C4AA-3A82-43A4-8D3B-AE6EB4CD8995}" type="presOf" srcId="{1F539907-F950-47D6-8A3C-D17D63F0801D}" destId="{D5410C3A-9E55-46E0-A66A-0C06B8BD9FD3}" srcOrd="0" destOrd="0" presId="urn:microsoft.com/office/officeart/2005/8/layout/chevron2"/>
    <dgm:cxn modelId="{B074BAAC-BB94-4727-B9CD-826EEC2A22CD}" srcId="{619D3753-2D88-4C7D-A5A3-C038D6389CB5}" destId="{55C45BE2-2A34-4C04-ADDA-103473C9669A}" srcOrd="1" destOrd="0" parTransId="{D39E65B9-913E-4CBD-A6F1-1465AA588A16}" sibTransId="{29AC1574-BF1C-4DC4-B620-C48A75332751}"/>
    <dgm:cxn modelId="{9130CDAF-3BCD-4A8E-A6CC-E82850E37E71}" type="presOf" srcId="{B68EE933-D96E-41CA-A2B4-2B123F248A14}" destId="{F8C47240-6E74-4488-88E5-10AB1B815D8C}" srcOrd="0" destOrd="2" presId="urn:microsoft.com/office/officeart/2005/8/layout/chevron2"/>
    <dgm:cxn modelId="{E6DEB2C3-6719-4EA9-BE6B-AAF39744D88A}" type="presOf" srcId="{0CEE3D9E-1700-40E3-B90C-596384729CA3}" destId="{1175930E-C893-49C0-9016-D4F313E9BEB2}" srcOrd="0" destOrd="1" presId="urn:microsoft.com/office/officeart/2005/8/layout/chevron2"/>
    <dgm:cxn modelId="{382E54C5-6186-4A95-9540-660A7739EE64}" type="presOf" srcId="{FE9ED287-B0EB-4239-9935-3A062CEE340A}" destId="{F8C47240-6E74-4488-88E5-10AB1B815D8C}" srcOrd="0" destOrd="3" presId="urn:microsoft.com/office/officeart/2005/8/layout/chevron2"/>
    <dgm:cxn modelId="{FE27A8C6-F3B3-4B7F-AB00-46BE54027CA0}" srcId="{55C45BE2-2A34-4C04-ADDA-103473C9669A}" destId="{33F74B41-82DA-4096-AD93-4976DE7700A0}" srcOrd="1" destOrd="0" parTransId="{AF74DCAB-0363-4CD4-BFD7-E44840CA6EF2}" sibTransId="{AD83463C-3BB0-4014-8BC9-10F5F138015D}"/>
    <dgm:cxn modelId="{950635D4-EE5E-45A8-AF41-577C11B34B2D}" srcId="{619D3753-2D88-4C7D-A5A3-C038D6389CB5}" destId="{AC2FEC74-335C-41E6-A3DB-12776B911367}" srcOrd="2" destOrd="0" parTransId="{E7CD51B2-DFC1-4F81-B16B-9F16DA186B4D}" sibTransId="{B46A8317-FB62-409F-9BDF-6DF5192E2CA5}"/>
    <dgm:cxn modelId="{F9797ED5-A4A9-483F-B7FF-91E3EE86B4A1}" type="presOf" srcId="{11C02320-B5CB-4F83-8E76-59D067B4DD06}" destId="{ABB0CBF6-2BBD-4FB7-A0F7-2FD6B400412B}" srcOrd="0" destOrd="2" presId="urn:microsoft.com/office/officeart/2005/8/layout/chevron2"/>
    <dgm:cxn modelId="{8A0D4BD8-CAC5-46B4-8757-A1B66301C9F5}" srcId="{AC2FEC74-335C-41E6-A3DB-12776B911367}" destId="{8A98D0CB-5B24-408E-9783-DCC8DF6D90A0}" srcOrd="1" destOrd="0" parTransId="{6DFDB85C-0F36-484D-8785-6C255275DFB0}" sibTransId="{251EE375-092C-41D0-B685-D1E065DDCFE0}"/>
    <dgm:cxn modelId="{FA0E81E6-16A5-4A61-AFE4-2AE52D3EEE62}" srcId="{55C45BE2-2A34-4C04-ADDA-103473C9669A}" destId="{DFFD87E3-3B9D-4E08-B2EF-2DA0303D9F22}" srcOrd="0" destOrd="0" parTransId="{300FC019-5402-46C0-A67A-F775C398AFFD}" sibTransId="{F214DBB1-86F9-4733-BDE8-64F04522F44E}"/>
    <dgm:cxn modelId="{9C7B3BE8-C048-40EE-A78F-8E7CD2033599}" type="presOf" srcId="{EC7829D3-EA58-4E7E-B4DC-0754AA0D8D6F}" destId="{23E3FB83-421A-4159-B526-6F8B320D00F8}" srcOrd="0" destOrd="0" presId="urn:microsoft.com/office/officeart/2005/8/layout/chevron2"/>
    <dgm:cxn modelId="{416E1EEE-3681-4EDB-BE64-6993B23B9311}" srcId="{9CEDDD1B-A6F0-497B-A582-63D800A1A6E3}" destId="{A8183CD4-A323-4A06-83E9-0B0635576EF3}" srcOrd="0" destOrd="0" parTransId="{5E518387-9665-4432-A1C9-E699A5DB6AF2}" sibTransId="{8887E240-5B8D-4390-8D0F-49A3E9B49F5C}"/>
    <dgm:cxn modelId="{7CFD63EF-D748-4004-A35E-5CCAA290D1E3}" type="presOf" srcId="{ACCD0508-2C92-4EDF-AA3F-1A323223AAEE}" destId="{D5410C3A-9E55-46E0-A66A-0C06B8BD9FD3}" srcOrd="0" destOrd="3" presId="urn:microsoft.com/office/officeart/2005/8/layout/chevron2"/>
    <dgm:cxn modelId="{6A6431FE-F8A2-416E-B6EF-11816F769365}" srcId="{EC7829D3-EA58-4E7E-B4DC-0754AA0D8D6F}" destId="{B579B313-0063-47FC-B675-01FB557DB452}" srcOrd="0" destOrd="0" parTransId="{B7C39658-2D65-4771-8565-093AC5ED92E5}" sibTransId="{C628711F-657F-4B4B-A1AF-E2F9674A51DF}"/>
    <dgm:cxn modelId="{A44AE5FE-06E9-48F4-AED9-9A03FA707A04}" srcId="{9CEDDD1B-A6F0-497B-A582-63D800A1A6E3}" destId="{19B67B02-A55D-41E9-9EB9-4E61AE62EF63}" srcOrd="3" destOrd="0" parTransId="{18F77B4E-F228-4D94-A7AC-947C14308D78}" sibTransId="{CB864E53-D85B-43F8-A483-FEC5D53408F2}"/>
    <dgm:cxn modelId="{BE3F25E6-C7B9-438B-9E0C-ACF9DD7A7923}" type="presParOf" srcId="{F975778C-D530-4E0D-8429-BA59D7CEA6CA}" destId="{6CAD3F68-0497-4234-B0EE-086694EF259C}" srcOrd="0" destOrd="0" presId="urn:microsoft.com/office/officeart/2005/8/layout/chevron2"/>
    <dgm:cxn modelId="{F85E8C87-4B93-41A1-81BF-880C95F78D8B}" type="presParOf" srcId="{6CAD3F68-0497-4234-B0EE-086694EF259C}" destId="{23E3FB83-421A-4159-B526-6F8B320D00F8}" srcOrd="0" destOrd="0" presId="urn:microsoft.com/office/officeart/2005/8/layout/chevron2"/>
    <dgm:cxn modelId="{BAA167E4-D9D5-47AA-8170-402877FE6E6D}" type="presParOf" srcId="{6CAD3F68-0497-4234-B0EE-086694EF259C}" destId="{1175930E-C893-49C0-9016-D4F313E9BEB2}" srcOrd="1" destOrd="0" presId="urn:microsoft.com/office/officeart/2005/8/layout/chevron2"/>
    <dgm:cxn modelId="{F14BF5F8-B37B-46A2-A555-B43F246839E2}" type="presParOf" srcId="{F975778C-D530-4E0D-8429-BA59D7CEA6CA}" destId="{D88ABE3F-6C6E-4C6D-8D5B-9FC6B88F1C04}" srcOrd="1" destOrd="0" presId="urn:microsoft.com/office/officeart/2005/8/layout/chevron2"/>
    <dgm:cxn modelId="{8A9BA556-1D27-4D83-8252-D6BA24AA4D17}" type="presParOf" srcId="{F975778C-D530-4E0D-8429-BA59D7CEA6CA}" destId="{58C9E989-7450-47B0-BD9A-563EBF53AD40}" srcOrd="2" destOrd="0" presId="urn:microsoft.com/office/officeart/2005/8/layout/chevron2"/>
    <dgm:cxn modelId="{D0DF23FE-D4A2-4753-8BB8-8383FFF67C09}" type="presParOf" srcId="{58C9E989-7450-47B0-BD9A-563EBF53AD40}" destId="{69727685-6EC4-4CFF-A3F8-87AE60C5CEBF}" srcOrd="0" destOrd="0" presId="urn:microsoft.com/office/officeart/2005/8/layout/chevron2"/>
    <dgm:cxn modelId="{CB49FD24-72AA-4403-88BD-4D4BA47A8745}" type="presParOf" srcId="{58C9E989-7450-47B0-BD9A-563EBF53AD40}" destId="{F8C47240-6E74-4488-88E5-10AB1B815D8C}" srcOrd="1" destOrd="0" presId="urn:microsoft.com/office/officeart/2005/8/layout/chevron2"/>
    <dgm:cxn modelId="{8AE37A35-63B0-4D07-B704-676617708D91}" type="presParOf" srcId="{F975778C-D530-4E0D-8429-BA59D7CEA6CA}" destId="{79F3F531-0B4F-4DA6-AC8A-79F6DF255E6F}" srcOrd="3" destOrd="0" presId="urn:microsoft.com/office/officeart/2005/8/layout/chevron2"/>
    <dgm:cxn modelId="{6C41C0E0-35FF-4D59-89A5-B99E41872F33}" type="presParOf" srcId="{F975778C-D530-4E0D-8429-BA59D7CEA6CA}" destId="{5566077E-16C1-4ABF-BB01-620AF4A3A667}" srcOrd="4" destOrd="0" presId="urn:microsoft.com/office/officeart/2005/8/layout/chevron2"/>
    <dgm:cxn modelId="{ADBCAD83-7C1E-40D1-B062-D94B55867A77}" type="presParOf" srcId="{5566077E-16C1-4ABF-BB01-620AF4A3A667}" destId="{642F4751-8C5A-463D-A9B2-5248B8E04D85}" srcOrd="0" destOrd="0" presId="urn:microsoft.com/office/officeart/2005/8/layout/chevron2"/>
    <dgm:cxn modelId="{1D33BE68-DB26-484E-8AC5-A01D256C5675}" type="presParOf" srcId="{5566077E-16C1-4ABF-BB01-620AF4A3A667}" destId="{D5410C3A-9E55-46E0-A66A-0C06B8BD9FD3}" srcOrd="1" destOrd="0" presId="urn:microsoft.com/office/officeart/2005/8/layout/chevron2"/>
    <dgm:cxn modelId="{E480C548-B128-46FF-A79D-AF53AFBD66C4}" type="presParOf" srcId="{F975778C-D530-4E0D-8429-BA59D7CEA6CA}" destId="{3D5207F3-A708-42FC-A4B9-78F1A914BDD9}" srcOrd="5" destOrd="0" presId="urn:microsoft.com/office/officeart/2005/8/layout/chevron2"/>
    <dgm:cxn modelId="{194E7CFB-C0CE-4EFD-8582-2ED5D1F3F3E2}" type="presParOf" srcId="{F975778C-D530-4E0D-8429-BA59D7CEA6CA}" destId="{7510F0B3-CF7C-4CF7-9578-51D1431F62AC}" srcOrd="6" destOrd="0" presId="urn:microsoft.com/office/officeart/2005/8/layout/chevron2"/>
    <dgm:cxn modelId="{4205499A-04D7-4753-9626-6A927B2042DA}" type="presParOf" srcId="{7510F0B3-CF7C-4CF7-9578-51D1431F62AC}" destId="{C444FA8B-6E75-410A-B684-43DB64502B47}" srcOrd="0" destOrd="0" presId="urn:microsoft.com/office/officeart/2005/8/layout/chevron2"/>
    <dgm:cxn modelId="{33999363-5287-44B1-97D3-65088F6FD253}" type="presParOf" srcId="{7510F0B3-CF7C-4CF7-9578-51D1431F62AC}" destId="{ABB0CBF6-2BBD-4FB7-A0F7-2FD6B400412B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2F8328E-04E5-41C4-B5A6-8C77B41D59D5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21D9CF88-CEA0-42C9-B0E6-59D9E41DD784}">
      <dgm:prSet phldrT="[Texte]"/>
      <dgm:spPr/>
      <dgm:t>
        <a:bodyPr/>
        <a:lstStyle/>
        <a:p>
          <a:r>
            <a:rPr lang="fr-FR"/>
            <a:t>Directif</a:t>
          </a:r>
          <a:br>
            <a:rPr lang="fr-FR"/>
          </a:br>
          <a:r>
            <a:rPr lang="fr-FR" i="1"/>
            <a:t>Situation d'urgence, collaborateurs peu autonomes</a:t>
          </a:r>
        </a:p>
      </dgm:t>
    </dgm:pt>
    <dgm:pt modelId="{5C1B12D1-B4E1-458F-B684-948785035039}" type="parTrans" cxnId="{5D170281-9E6F-4FD3-B8B2-12D8BF6A887B}">
      <dgm:prSet/>
      <dgm:spPr/>
      <dgm:t>
        <a:bodyPr/>
        <a:lstStyle/>
        <a:p>
          <a:endParaRPr lang="fr-FR"/>
        </a:p>
      </dgm:t>
    </dgm:pt>
    <dgm:pt modelId="{B051E99F-2A16-4B93-85AC-4ED35D883768}" type="sibTrans" cxnId="{5D170281-9E6F-4FD3-B8B2-12D8BF6A887B}">
      <dgm:prSet/>
      <dgm:spPr/>
      <dgm:t>
        <a:bodyPr/>
        <a:lstStyle/>
        <a:p>
          <a:endParaRPr lang="fr-FR"/>
        </a:p>
      </dgm:t>
    </dgm:pt>
    <dgm:pt modelId="{1B70D716-3BA0-4F27-A3A1-190F20B37F04}">
      <dgm:prSet phldrT="[Texte]"/>
      <dgm:spPr/>
      <dgm:t>
        <a:bodyPr/>
        <a:lstStyle/>
        <a:p>
          <a:r>
            <a:rPr lang="fr-FR"/>
            <a:t>Donne les instructions</a:t>
          </a:r>
        </a:p>
      </dgm:t>
    </dgm:pt>
    <dgm:pt modelId="{B2A24E3A-ED3C-46D0-B810-2DF40E63F681}" type="parTrans" cxnId="{BB8AFB56-9253-4665-B36F-39B787F6A356}">
      <dgm:prSet/>
      <dgm:spPr/>
      <dgm:t>
        <a:bodyPr/>
        <a:lstStyle/>
        <a:p>
          <a:endParaRPr lang="fr-FR"/>
        </a:p>
      </dgm:t>
    </dgm:pt>
    <dgm:pt modelId="{27BBD01C-66FD-48BA-9B04-FB01EC31FED3}" type="sibTrans" cxnId="{BB8AFB56-9253-4665-B36F-39B787F6A356}">
      <dgm:prSet/>
      <dgm:spPr/>
      <dgm:t>
        <a:bodyPr/>
        <a:lstStyle/>
        <a:p>
          <a:endParaRPr lang="fr-FR"/>
        </a:p>
      </dgm:t>
    </dgm:pt>
    <dgm:pt modelId="{F8F91E50-95D8-42B4-AF7B-D9CF9C04E745}">
      <dgm:prSet phldrT="[Texte]"/>
      <dgm:spPr/>
      <dgm:t>
        <a:bodyPr/>
        <a:lstStyle/>
        <a:p>
          <a:r>
            <a:rPr lang="fr-FR"/>
            <a:t>Persuasif</a:t>
          </a:r>
          <a:br>
            <a:rPr lang="fr-FR"/>
          </a:br>
          <a:r>
            <a:rPr lang="fr-FR" i="1"/>
            <a:t>Recherche de solutions, conduite de projet</a:t>
          </a:r>
        </a:p>
      </dgm:t>
    </dgm:pt>
    <dgm:pt modelId="{31503BBD-5CB6-481A-BA57-B54224264092}" type="parTrans" cxnId="{4CE1874B-DAC2-4AAC-9589-C02B9066C38E}">
      <dgm:prSet/>
      <dgm:spPr/>
      <dgm:t>
        <a:bodyPr/>
        <a:lstStyle/>
        <a:p>
          <a:endParaRPr lang="fr-FR"/>
        </a:p>
      </dgm:t>
    </dgm:pt>
    <dgm:pt modelId="{8C805163-25F9-4283-8C5A-8484D306629C}" type="sibTrans" cxnId="{4CE1874B-DAC2-4AAC-9589-C02B9066C38E}">
      <dgm:prSet/>
      <dgm:spPr/>
      <dgm:t>
        <a:bodyPr/>
        <a:lstStyle/>
        <a:p>
          <a:endParaRPr lang="fr-FR"/>
        </a:p>
      </dgm:t>
    </dgm:pt>
    <dgm:pt modelId="{7AF1988D-7CD3-4123-98CA-F49973871268}">
      <dgm:prSet phldrT="[Texte]"/>
      <dgm:spPr/>
      <dgm:t>
        <a:bodyPr/>
        <a:lstStyle/>
        <a:p>
          <a:r>
            <a:rPr lang="fr-FR"/>
            <a:t>Parle et argumente, influence plus qu'il n'impose</a:t>
          </a:r>
        </a:p>
      </dgm:t>
    </dgm:pt>
    <dgm:pt modelId="{8534CD43-1620-4DD1-B3DC-CB60C850E73A}" type="parTrans" cxnId="{3EFA855B-D5C8-4BE3-8445-F3A0395BABB7}">
      <dgm:prSet/>
      <dgm:spPr/>
      <dgm:t>
        <a:bodyPr/>
        <a:lstStyle/>
        <a:p>
          <a:endParaRPr lang="fr-FR"/>
        </a:p>
      </dgm:t>
    </dgm:pt>
    <dgm:pt modelId="{DB5536FE-B8CB-4134-A2C5-55EE0ECB28DC}" type="sibTrans" cxnId="{3EFA855B-D5C8-4BE3-8445-F3A0395BABB7}">
      <dgm:prSet/>
      <dgm:spPr/>
      <dgm:t>
        <a:bodyPr/>
        <a:lstStyle/>
        <a:p>
          <a:endParaRPr lang="fr-FR"/>
        </a:p>
      </dgm:t>
    </dgm:pt>
    <dgm:pt modelId="{8C7C4D11-6755-4FB9-8586-D44A20218B21}">
      <dgm:prSet phldrT="[Texte]"/>
      <dgm:spPr/>
      <dgm:t>
        <a:bodyPr/>
        <a:lstStyle/>
        <a:p>
          <a:r>
            <a:rPr lang="fr-FR"/>
            <a:t>N'explique pas ou peu, limite les initiatives</a:t>
          </a:r>
        </a:p>
      </dgm:t>
    </dgm:pt>
    <dgm:pt modelId="{A56FB331-80CA-4FC2-9134-A56B3E682051}" type="parTrans" cxnId="{E5B03D46-6231-4C3F-A497-3FFF554F8C49}">
      <dgm:prSet/>
      <dgm:spPr/>
      <dgm:t>
        <a:bodyPr/>
        <a:lstStyle/>
        <a:p>
          <a:endParaRPr lang="fr-FR"/>
        </a:p>
      </dgm:t>
    </dgm:pt>
    <dgm:pt modelId="{09E2DDF5-1D9C-4355-AE72-BEB03EE6D7FE}" type="sibTrans" cxnId="{E5B03D46-6231-4C3F-A497-3FFF554F8C49}">
      <dgm:prSet/>
      <dgm:spPr/>
      <dgm:t>
        <a:bodyPr/>
        <a:lstStyle/>
        <a:p>
          <a:endParaRPr lang="fr-FR"/>
        </a:p>
      </dgm:t>
    </dgm:pt>
    <dgm:pt modelId="{0C9CC182-4CCC-4846-8552-E858E0B09142}">
      <dgm:prSet phldrT="[Texte]"/>
      <dgm:spPr/>
      <dgm:t>
        <a:bodyPr/>
        <a:lstStyle/>
        <a:p>
          <a:r>
            <a:rPr lang="fr-FR"/>
            <a:t>Est peu centré sur la personne</a:t>
          </a:r>
        </a:p>
      </dgm:t>
    </dgm:pt>
    <dgm:pt modelId="{68B12024-638B-4924-91D3-4E95B69FB029}" type="parTrans" cxnId="{333EFC17-035B-4BC4-84FD-E67B4773919D}">
      <dgm:prSet/>
      <dgm:spPr/>
      <dgm:t>
        <a:bodyPr/>
        <a:lstStyle/>
        <a:p>
          <a:endParaRPr lang="fr-FR"/>
        </a:p>
      </dgm:t>
    </dgm:pt>
    <dgm:pt modelId="{694E6B6B-EC4A-4522-A5E7-B5157AFE1B44}" type="sibTrans" cxnId="{333EFC17-035B-4BC4-84FD-E67B4773919D}">
      <dgm:prSet/>
      <dgm:spPr/>
      <dgm:t>
        <a:bodyPr/>
        <a:lstStyle/>
        <a:p>
          <a:endParaRPr lang="fr-FR"/>
        </a:p>
      </dgm:t>
    </dgm:pt>
    <dgm:pt modelId="{9EF689FB-F696-413F-9DAB-B0626A88549A}">
      <dgm:prSet phldrT="[Texte]"/>
      <dgm:spPr/>
      <dgm:t>
        <a:bodyPr/>
        <a:lstStyle/>
        <a:p>
          <a:r>
            <a:rPr lang="fr-FR"/>
            <a:t>Programme, planifie, indique les procédures, surveille, contrôle</a:t>
          </a:r>
        </a:p>
      </dgm:t>
    </dgm:pt>
    <dgm:pt modelId="{EF9E71EF-0C51-4382-8C19-448F1AC2CB9A}" type="parTrans" cxnId="{97DBADA2-BF97-47CE-BD6E-060971323684}">
      <dgm:prSet/>
      <dgm:spPr/>
      <dgm:t>
        <a:bodyPr/>
        <a:lstStyle/>
        <a:p>
          <a:endParaRPr lang="fr-FR"/>
        </a:p>
      </dgm:t>
    </dgm:pt>
    <dgm:pt modelId="{E1B4D028-150B-4ADD-A960-D762A2DCE969}" type="sibTrans" cxnId="{97DBADA2-BF97-47CE-BD6E-060971323684}">
      <dgm:prSet/>
      <dgm:spPr/>
      <dgm:t>
        <a:bodyPr/>
        <a:lstStyle/>
        <a:p>
          <a:endParaRPr lang="fr-FR"/>
        </a:p>
      </dgm:t>
    </dgm:pt>
    <dgm:pt modelId="{36541A09-10BC-42DD-AE1C-A03EF92D1F62}">
      <dgm:prSet phldrT="[Texte]"/>
      <dgm:spPr/>
      <dgm:t>
        <a:bodyPr/>
        <a:lstStyle/>
        <a:p>
          <a:r>
            <a:rPr lang="fr-FR"/>
            <a:t>Communication descendante</a:t>
          </a:r>
        </a:p>
      </dgm:t>
    </dgm:pt>
    <dgm:pt modelId="{C8A2873F-65CD-4E67-842A-BA66E9E34A98}" type="parTrans" cxnId="{1BB995DA-4BF9-419E-BC1D-DDC7290A7207}">
      <dgm:prSet/>
      <dgm:spPr/>
      <dgm:t>
        <a:bodyPr/>
        <a:lstStyle/>
        <a:p>
          <a:endParaRPr lang="fr-FR"/>
        </a:p>
      </dgm:t>
    </dgm:pt>
    <dgm:pt modelId="{1C47291F-21EB-4C27-92E8-276E643A2A80}" type="sibTrans" cxnId="{1BB995DA-4BF9-419E-BC1D-DDC7290A7207}">
      <dgm:prSet/>
      <dgm:spPr/>
      <dgm:t>
        <a:bodyPr/>
        <a:lstStyle/>
        <a:p>
          <a:endParaRPr lang="fr-FR"/>
        </a:p>
      </dgm:t>
    </dgm:pt>
    <dgm:pt modelId="{54A5E2EE-4375-45A4-933A-518AF52C96F5}">
      <dgm:prSet phldrT="[Texte]"/>
      <dgm:spPr/>
      <dgm:t>
        <a:bodyPr/>
        <a:lstStyle/>
        <a:p>
          <a:r>
            <a:rPr lang="fr-FR"/>
            <a:t>Apporte assistance lorsque le collaborateur est en difficulté</a:t>
          </a:r>
        </a:p>
      </dgm:t>
    </dgm:pt>
    <dgm:pt modelId="{08F29DB5-729D-47C0-B8AA-8DEB0F3036DF}" type="parTrans" cxnId="{C2BA8C34-A1AE-4AC6-99F5-7F1173E8472C}">
      <dgm:prSet/>
      <dgm:spPr/>
      <dgm:t>
        <a:bodyPr/>
        <a:lstStyle/>
        <a:p>
          <a:endParaRPr lang="fr-FR"/>
        </a:p>
      </dgm:t>
    </dgm:pt>
    <dgm:pt modelId="{D4F4D31A-C30F-4296-9D44-96A6C10A05E9}" type="sibTrans" cxnId="{C2BA8C34-A1AE-4AC6-99F5-7F1173E8472C}">
      <dgm:prSet/>
      <dgm:spPr/>
      <dgm:t>
        <a:bodyPr/>
        <a:lstStyle/>
        <a:p>
          <a:endParaRPr lang="fr-FR"/>
        </a:p>
      </dgm:t>
    </dgm:pt>
    <dgm:pt modelId="{056DA8F6-B650-4F0E-BD2C-A5858779B9FD}">
      <dgm:prSet phldrT="[Texte]"/>
      <dgm:spPr/>
      <dgm:t>
        <a:bodyPr/>
        <a:lstStyle/>
        <a:p>
          <a:r>
            <a:rPr lang="fr-FR"/>
            <a:t>Donne une légitimité aux objectifs, veille à la compréhension de ce qui est attendu</a:t>
          </a:r>
        </a:p>
      </dgm:t>
    </dgm:pt>
    <dgm:pt modelId="{3C2C258C-0C50-43C3-8C7E-9583803CDD30}" type="parTrans" cxnId="{D71675AE-E417-4476-A02D-78DD297A6FDA}">
      <dgm:prSet/>
      <dgm:spPr/>
      <dgm:t>
        <a:bodyPr/>
        <a:lstStyle/>
        <a:p>
          <a:endParaRPr lang="fr-FR"/>
        </a:p>
      </dgm:t>
    </dgm:pt>
    <dgm:pt modelId="{62A26231-88AC-45B8-B6C7-1FC1FF25EF92}" type="sibTrans" cxnId="{D71675AE-E417-4476-A02D-78DD297A6FDA}">
      <dgm:prSet/>
      <dgm:spPr/>
      <dgm:t>
        <a:bodyPr/>
        <a:lstStyle/>
        <a:p>
          <a:endParaRPr lang="fr-FR"/>
        </a:p>
      </dgm:t>
    </dgm:pt>
    <dgm:pt modelId="{E7DA4764-BDB0-449B-927E-C84AD2FC2045}">
      <dgm:prSet phldrT="[Texte]"/>
      <dgm:spPr/>
      <dgm:t>
        <a:bodyPr/>
        <a:lstStyle/>
        <a:p>
          <a:r>
            <a:rPr lang="fr-FR"/>
            <a:t>Fédère et encourage, valorise les résultats positifs</a:t>
          </a:r>
        </a:p>
      </dgm:t>
    </dgm:pt>
    <dgm:pt modelId="{0528BB07-92E9-4E9A-92EE-660C82B993F7}" type="parTrans" cxnId="{370491BB-893B-405D-8186-D09F175BD38D}">
      <dgm:prSet/>
      <dgm:spPr/>
      <dgm:t>
        <a:bodyPr/>
        <a:lstStyle/>
        <a:p>
          <a:endParaRPr lang="fr-FR"/>
        </a:p>
      </dgm:t>
    </dgm:pt>
    <dgm:pt modelId="{B4BCA132-1036-4041-8089-4081BD48A864}" type="sibTrans" cxnId="{370491BB-893B-405D-8186-D09F175BD38D}">
      <dgm:prSet/>
      <dgm:spPr/>
      <dgm:t>
        <a:bodyPr/>
        <a:lstStyle/>
        <a:p>
          <a:endParaRPr lang="fr-FR"/>
        </a:p>
      </dgm:t>
    </dgm:pt>
    <dgm:pt modelId="{4015A904-07B0-4AAC-AAD8-01A984D24AF6}">
      <dgm:prSet phldrT="[Texte]"/>
      <dgm:spPr/>
      <dgm:t>
        <a:bodyPr/>
        <a:lstStyle/>
        <a:p>
          <a:r>
            <a:rPr lang="fr-FR"/>
            <a:t>Echange, suscite la réflexion, les propositions, les questions</a:t>
          </a:r>
        </a:p>
      </dgm:t>
    </dgm:pt>
    <dgm:pt modelId="{FB09DD65-A7F9-4971-A842-AE5D3461142A}" type="parTrans" cxnId="{DA0F3390-ACA0-4B98-B51D-F8E80B4E250B}">
      <dgm:prSet/>
      <dgm:spPr/>
      <dgm:t>
        <a:bodyPr/>
        <a:lstStyle/>
        <a:p>
          <a:endParaRPr lang="fr-FR"/>
        </a:p>
      </dgm:t>
    </dgm:pt>
    <dgm:pt modelId="{7ED10E7A-B9A2-45B8-8F73-9167B707FFD6}" type="sibTrans" cxnId="{DA0F3390-ACA0-4B98-B51D-F8E80B4E250B}">
      <dgm:prSet/>
      <dgm:spPr/>
      <dgm:t>
        <a:bodyPr/>
        <a:lstStyle/>
        <a:p>
          <a:endParaRPr lang="fr-FR"/>
        </a:p>
      </dgm:t>
    </dgm:pt>
    <dgm:pt modelId="{2F728F66-26F7-4248-91D3-B2329E1A9CDE}">
      <dgm:prSet phldrT="[Texte]"/>
      <dgm:spPr/>
      <dgm:t>
        <a:bodyPr/>
        <a:lstStyle/>
        <a:p>
          <a:r>
            <a:rPr lang="fr-FR"/>
            <a:t>Est attentif à la motivation</a:t>
          </a:r>
        </a:p>
      </dgm:t>
    </dgm:pt>
    <dgm:pt modelId="{1177769D-9041-4647-A4EC-CEA44F7F9453}" type="parTrans" cxnId="{5E7614DA-84A1-4CED-9F6D-AD106726649B}">
      <dgm:prSet/>
      <dgm:spPr/>
      <dgm:t>
        <a:bodyPr/>
        <a:lstStyle/>
        <a:p>
          <a:endParaRPr lang="fr-FR"/>
        </a:p>
      </dgm:t>
    </dgm:pt>
    <dgm:pt modelId="{BDD00B07-BAB5-4F37-BA42-5B6B3765D9E8}" type="sibTrans" cxnId="{5E7614DA-84A1-4CED-9F6D-AD106726649B}">
      <dgm:prSet/>
      <dgm:spPr/>
      <dgm:t>
        <a:bodyPr/>
        <a:lstStyle/>
        <a:p>
          <a:endParaRPr lang="fr-FR"/>
        </a:p>
      </dgm:t>
    </dgm:pt>
    <dgm:pt modelId="{942F91EF-4BD0-4E97-837B-5DF9C8C8F988}">
      <dgm:prSet phldrT="[Texte]"/>
      <dgm:spPr/>
      <dgm:t>
        <a:bodyPr/>
        <a:lstStyle/>
        <a:p>
          <a:r>
            <a:rPr lang="fr-FR"/>
            <a:t>Participatif</a:t>
          </a:r>
          <a:br>
            <a:rPr lang="fr-FR"/>
          </a:br>
          <a:r>
            <a:rPr lang="fr-FR" i="1"/>
            <a:t>Création de l'esprit d'équipe</a:t>
          </a:r>
        </a:p>
      </dgm:t>
    </dgm:pt>
    <dgm:pt modelId="{054DBFA4-3F28-4CE9-B067-DA2E368FECC1}" type="parTrans" cxnId="{BF39ADAF-ABF9-43AD-83C6-E65154C8DBB5}">
      <dgm:prSet/>
      <dgm:spPr/>
      <dgm:t>
        <a:bodyPr/>
        <a:lstStyle/>
        <a:p>
          <a:endParaRPr lang="fr-FR"/>
        </a:p>
      </dgm:t>
    </dgm:pt>
    <dgm:pt modelId="{0DAF6BA9-3AAD-4F7E-B058-95F48DCC2FC3}" type="sibTrans" cxnId="{BF39ADAF-ABF9-43AD-83C6-E65154C8DBB5}">
      <dgm:prSet/>
      <dgm:spPr/>
      <dgm:t>
        <a:bodyPr/>
        <a:lstStyle/>
        <a:p>
          <a:endParaRPr lang="fr-FR"/>
        </a:p>
      </dgm:t>
    </dgm:pt>
    <dgm:pt modelId="{213CCD22-1A52-45A7-8E88-C955A6B08AFC}">
      <dgm:prSet phldrT="[Texte]"/>
      <dgm:spPr/>
      <dgm:t>
        <a:bodyPr/>
        <a:lstStyle/>
        <a:p>
          <a:r>
            <a:rPr lang="fr-FR" i="0"/>
            <a:t>Développe la participatoin active de chacun, suscite les idées, les suggestions et en tient compte</a:t>
          </a:r>
        </a:p>
      </dgm:t>
    </dgm:pt>
    <dgm:pt modelId="{A77F7543-C02F-4B6C-A502-3BA2D36ABAF6}" type="parTrans" cxnId="{993213C2-77A7-419B-B9D9-75B537F6CACB}">
      <dgm:prSet/>
      <dgm:spPr/>
      <dgm:t>
        <a:bodyPr/>
        <a:lstStyle/>
        <a:p>
          <a:endParaRPr lang="fr-FR"/>
        </a:p>
      </dgm:t>
    </dgm:pt>
    <dgm:pt modelId="{8E677F9E-8B03-4042-9F50-4453CB8865CE}" type="sibTrans" cxnId="{993213C2-77A7-419B-B9D9-75B537F6CACB}">
      <dgm:prSet/>
      <dgm:spPr/>
      <dgm:t>
        <a:bodyPr/>
        <a:lstStyle/>
        <a:p>
          <a:endParaRPr lang="fr-FR"/>
        </a:p>
      </dgm:t>
    </dgm:pt>
    <dgm:pt modelId="{A5CB13D0-D8B2-4BB5-87A7-2F4F017C61C9}">
      <dgm:prSet phldrT="[Texte]"/>
      <dgm:spPr/>
      <dgm:t>
        <a:bodyPr/>
        <a:lstStyle/>
        <a:p>
          <a:r>
            <a:rPr lang="fr-FR" i="0"/>
            <a:t>Implique l'équipe dans la prise de décision</a:t>
          </a:r>
        </a:p>
      </dgm:t>
    </dgm:pt>
    <dgm:pt modelId="{15E563E5-7912-4049-AAE8-846408349648}" type="parTrans" cxnId="{54FC446E-EFEF-42D3-AC25-B168EE62DD15}">
      <dgm:prSet/>
      <dgm:spPr/>
      <dgm:t>
        <a:bodyPr/>
        <a:lstStyle/>
        <a:p>
          <a:endParaRPr lang="fr-FR"/>
        </a:p>
      </dgm:t>
    </dgm:pt>
    <dgm:pt modelId="{2F3BD06F-B900-4384-B336-5FA0A0B56676}" type="sibTrans" cxnId="{54FC446E-EFEF-42D3-AC25-B168EE62DD15}">
      <dgm:prSet/>
      <dgm:spPr/>
      <dgm:t>
        <a:bodyPr/>
        <a:lstStyle/>
        <a:p>
          <a:endParaRPr lang="fr-FR"/>
        </a:p>
      </dgm:t>
    </dgm:pt>
    <dgm:pt modelId="{8DC15F0B-2E5E-4A1A-90C5-E9C60F36621F}">
      <dgm:prSet phldrT="[Texte]"/>
      <dgm:spPr/>
      <dgm:t>
        <a:bodyPr/>
        <a:lstStyle/>
        <a:p>
          <a:r>
            <a:rPr lang="fr-FR" i="0"/>
            <a:t>Ecoute, analyse, conseille, informe de ce qui est négociable et ce qui ne l'est pas</a:t>
          </a:r>
        </a:p>
      </dgm:t>
    </dgm:pt>
    <dgm:pt modelId="{73179943-11FD-4141-8A17-418E4A844EC6}" type="parTrans" cxnId="{A7188941-3EDE-4E42-B9A7-E40F243E333A}">
      <dgm:prSet/>
      <dgm:spPr/>
      <dgm:t>
        <a:bodyPr/>
        <a:lstStyle/>
        <a:p>
          <a:endParaRPr lang="fr-FR"/>
        </a:p>
      </dgm:t>
    </dgm:pt>
    <dgm:pt modelId="{E4625F35-609A-4816-B163-3E9E6D72EFC5}" type="sibTrans" cxnId="{A7188941-3EDE-4E42-B9A7-E40F243E333A}">
      <dgm:prSet/>
      <dgm:spPr/>
      <dgm:t>
        <a:bodyPr/>
        <a:lstStyle/>
        <a:p>
          <a:endParaRPr lang="fr-FR"/>
        </a:p>
      </dgm:t>
    </dgm:pt>
    <dgm:pt modelId="{D4E61A88-9285-4428-939A-40317A4E4F19}">
      <dgm:prSet phldrT="[Texte]"/>
      <dgm:spPr/>
      <dgm:t>
        <a:bodyPr/>
        <a:lstStyle/>
        <a:p>
          <a:r>
            <a:rPr lang="fr-FR" i="0"/>
            <a:t>Essaie de rompre le lien de subordination</a:t>
          </a:r>
        </a:p>
      </dgm:t>
    </dgm:pt>
    <dgm:pt modelId="{96847436-CB54-4E43-8DC4-09FFF401EC3F}" type="parTrans" cxnId="{29548FEC-417F-4134-8F2E-A3AE10B2E1FC}">
      <dgm:prSet/>
      <dgm:spPr/>
      <dgm:t>
        <a:bodyPr/>
        <a:lstStyle/>
        <a:p>
          <a:endParaRPr lang="fr-FR"/>
        </a:p>
      </dgm:t>
    </dgm:pt>
    <dgm:pt modelId="{57BC81E7-7464-4F8E-B098-EE46063D43E2}" type="sibTrans" cxnId="{29548FEC-417F-4134-8F2E-A3AE10B2E1FC}">
      <dgm:prSet/>
      <dgm:spPr/>
      <dgm:t>
        <a:bodyPr/>
        <a:lstStyle/>
        <a:p>
          <a:endParaRPr lang="fr-FR"/>
        </a:p>
      </dgm:t>
    </dgm:pt>
    <dgm:pt modelId="{910C30DF-5F4D-46BB-8634-843264CD580F}">
      <dgm:prSet phldrT="[Texte]"/>
      <dgm:spPr/>
      <dgm:t>
        <a:bodyPr/>
        <a:lstStyle/>
        <a:p>
          <a:r>
            <a:rPr lang="fr-FR" i="0"/>
            <a:t>Cherche l'équilibre entre intérêts généraux et particuliers</a:t>
          </a:r>
        </a:p>
      </dgm:t>
    </dgm:pt>
    <dgm:pt modelId="{F5EEB162-B8B3-4C3C-8E0C-BF9A503510F2}" type="parTrans" cxnId="{B2B31306-588B-41CE-8CF6-5A7D21DCDEC0}">
      <dgm:prSet/>
      <dgm:spPr/>
      <dgm:t>
        <a:bodyPr/>
        <a:lstStyle/>
        <a:p>
          <a:endParaRPr lang="fr-FR"/>
        </a:p>
      </dgm:t>
    </dgm:pt>
    <dgm:pt modelId="{EA2697AE-F7AE-41CF-98F8-439DAE22B2B8}" type="sibTrans" cxnId="{B2B31306-588B-41CE-8CF6-5A7D21DCDEC0}">
      <dgm:prSet/>
      <dgm:spPr/>
      <dgm:t>
        <a:bodyPr/>
        <a:lstStyle/>
        <a:p>
          <a:endParaRPr lang="fr-FR"/>
        </a:p>
      </dgm:t>
    </dgm:pt>
    <dgm:pt modelId="{ACB7A0EC-C13C-4325-9D69-BC3C34DF8581}">
      <dgm:prSet phldrT="[Texte]"/>
      <dgm:spPr/>
      <dgm:t>
        <a:bodyPr/>
        <a:lstStyle/>
        <a:p>
          <a:r>
            <a:rPr lang="fr-FR" i="0"/>
            <a:t>Délégatif</a:t>
          </a:r>
          <a:br>
            <a:rPr lang="fr-FR" i="0"/>
          </a:br>
          <a:r>
            <a:rPr lang="fr-FR" i="1"/>
            <a:t>Equipe mature et autonome</a:t>
          </a:r>
        </a:p>
      </dgm:t>
    </dgm:pt>
    <dgm:pt modelId="{90B5F1CB-F52F-4171-98D2-C645FA7FC4D0}" type="parTrans" cxnId="{D639AB1D-E62F-43A6-81E5-4F568352A6E2}">
      <dgm:prSet/>
      <dgm:spPr/>
      <dgm:t>
        <a:bodyPr/>
        <a:lstStyle/>
        <a:p>
          <a:endParaRPr lang="fr-FR"/>
        </a:p>
      </dgm:t>
    </dgm:pt>
    <dgm:pt modelId="{5334A4DF-2053-4B9C-B87F-AF593B31BAE2}" type="sibTrans" cxnId="{D639AB1D-E62F-43A6-81E5-4F568352A6E2}">
      <dgm:prSet/>
      <dgm:spPr/>
      <dgm:t>
        <a:bodyPr/>
        <a:lstStyle/>
        <a:p>
          <a:endParaRPr lang="fr-FR"/>
        </a:p>
      </dgm:t>
    </dgm:pt>
    <dgm:pt modelId="{3B7CE5EB-ACE7-4A3C-A180-D75D2AFBB3A1}">
      <dgm:prSet phldrT="[Texte]"/>
      <dgm:spPr/>
      <dgm:t>
        <a:bodyPr/>
        <a:lstStyle/>
        <a:p>
          <a:r>
            <a:rPr lang="fr-FR" i="0"/>
            <a:t>Laisse faire, indique la mission et les résultats à obtenir</a:t>
          </a:r>
        </a:p>
      </dgm:t>
    </dgm:pt>
    <dgm:pt modelId="{858FF6B5-9816-48D1-9261-279585DCC80F}" type="parTrans" cxnId="{CE7C6EB3-C29E-4100-8764-F7F71B061AA6}">
      <dgm:prSet/>
      <dgm:spPr/>
      <dgm:t>
        <a:bodyPr/>
        <a:lstStyle/>
        <a:p>
          <a:endParaRPr lang="fr-FR"/>
        </a:p>
      </dgm:t>
    </dgm:pt>
    <dgm:pt modelId="{F735A06B-6FFB-4E48-B77A-B9CA41D7FCA1}" type="sibTrans" cxnId="{CE7C6EB3-C29E-4100-8764-F7F71B061AA6}">
      <dgm:prSet/>
      <dgm:spPr/>
      <dgm:t>
        <a:bodyPr/>
        <a:lstStyle/>
        <a:p>
          <a:endParaRPr lang="fr-FR"/>
        </a:p>
      </dgm:t>
    </dgm:pt>
    <dgm:pt modelId="{EC6BEB8A-D5E7-4834-8B89-FC0FA7907D97}">
      <dgm:prSet phldrT="[Texte]"/>
      <dgm:spPr/>
      <dgm:t>
        <a:bodyPr/>
        <a:lstStyle/>
        <a:p>
          <a:r>
            <a:rPr lang="fr-FR" i="0"/>
            <a:t>Suivi et contrôle suivant un calendrier pré-établi</a:t>
          </a:r>
        </a:p>
      </dgm:t>
    </dgm:pt>
    <dgm:pt modelId="{4F2B7DC8-62F3-47B6-8FB4-4BD7C6E3F462}" type="parTrans" cxnId="{DAE82EFE-426D-4D11-B0E3-451E93F730B3}">
      <dgm:prSet/>
      <dgm:spPr/>
      <dgm:t>
        <a:bodyPr/>
        <a:lstStyle/>
        <a:p>
          <a:endParaRPr lang="fr-FR"/>
        </a:p>
      </dgm:t>
    </dgm:pt>
    <dgm:pt modelId="{0599E51A-2DEA-4BCE-8B60-AA566DE361A6}" type="sibTrans" cxnId="{DAE82EFE-426D-4D11-B0E3-451E93F730B3}">
      <dgm:prSet/>
      <dgm:spPr/>
      <dgm:t>
        <a:bodyPr/>
        <a:lstStyle/>
        <a:p>
          <a:endParaRPr lang="fr-FR"/>
        </a:p>
      </dgm:t>
    </dgm:pt>
    <dgm:pt modelId="{B454BF79-3656-4EDC-BAEE-CBD93C350594}">
      <dgm:prSet phldrT="[Texte]"/>
      <dgm:spPr/>
      <dgm:t>
        <a:bodyPr/>
        <a:lstStyle/>
        <a:p>
          <a:r>
            <a:rPr lang="fr-FR" i="0"/>
            <a:t>Soutien à la demande du collaborateur, pas nécessairement d'encouragements</a:t>
          </a:r>
        </a:p>
      </dgm:t>
    </dgm:pt>
    <dgm:pt modelId="{AD7FCF45-E942-4238-B350-E6DC634F4746}" type="parTrans" cxnId="{DA3939A5-9152-44B7-8D11-24B86E016FFD}">
      <dgm:prSet/>
      <dgm:spPr/>
      <dgm:t>
        <a:bodyPr/>
        <a:lstStyle/>
        <a:p>
          <a:endParaRPr lang="fr-FR"/>
        </a:p>
      </dgm:t>
    </dgm:pt>
    <dgm:pt modelId="{95DFE9E0-FCE0-4C3A-BBB0-F9A6E4460D81}" type="sibTrans" cxnId="{DA3939A5-9152-44B7-8D11-24B86E016FFD}">
      <dgm:prSet/>
      <dgm:spPr/>
      <dgm:t>
        <a:bodyPr/>
        <a:lstStyle/>
        <a:p>
          <a:endParaRPr lang="fr-FR"/>
        </a:p>
      </dgm:t>
    </dgm:pt>
    <dgm:pt modelId="{DEC5AF84-2EF0-48C5-9C2E-808073970AA9}">
      <dgm:prSet phldrT="[Texte]"/>
      <dgm:spPr/>
      <dgm:t>
        <a:bodyPr/>
        <a:lstStyle/>
        <a:p>
          <a:r>
            <a:rPr lang="fr-FR" i="0"/>
            <a:t>Accepte les suggestions, initiatives, propositoins</a:t>
          </a:r>
        </a:p>
      </dgm:t>
    </dgm:pt>
    <dgm:pt modelId="{1E2B2044-B204-45BC-9A13-2BEEAF602679}" type="parTrans" cxnId="{49C317E1-FEC5-4684-A0DA-33890CBA999C}">
      <dgm:prSet/>
      <dgm:spPr/>
      <dgm:t>
        <a:bodyPr/>
        <a:lstStyle/>
        <a:p>
          <a:endParaRPr lang="fr-FR"/>
        </a:p>
      </dgm:t>
    </dgm:pt>
    <dgm:pt modelId="{1A8B4618-5C01-4053-86BC-401D83F562BB}" type="sibTrans" cxnId="{49C317E1-FEC5-4684-A0DA-33890CBA999C}">
      <dgm:prSet/>
      <dgm:spPr/>
      <dgm:t>
        <a:bodyPr/>
        <a:lstStyle/>
        <a:p>
          <a:endParaRPr lang="fr-FR"/>
        </a:p>
      </dgm:t>
    </dgm:pt>
    <dgm:pt modelId="{D9785E41-0C45-47C4-BB40-908FB3A68F38}">
      <dgm:prSet phldrT="[Texte]"/>
      <dgm:spPr/>
      <dgm:t>
        <a:bodyPr/>
        <a:lstStyle/>
        <a:p>
          <a:r>
            <a:rPr lang="fr-FR" i="0"/>
            <a:t>Responsabilités partagées</a:t>
          </a:r>
        </a:p>
      </dgm:t>
    </dgm:pt>
    <dgm:pt modelId="{1B35DBCD-D9B7-4961-A144-E499B8431D20}" type="parTrans" cxnId="{31BCC67F-966E-4768-A5C6-1CBFA55F4170}">
      <dgm:prSet/>
      <dgm:spPr/>
      <dgm:t>
        <a:bodyPr/>
        <a:lstStyle/>
        <a:p>
          <a:endParaRPr lang="fr-FR"/>
        </a:p>
      </dgm:t>
    </dgm:pt>
    <dgm:pt modelId="{6533C459-7E46-4FB9-8B56-A5A5CBE752B1}" type="sibTrans" cxnId="{31BCC67F-966E-4768-A5C6-1CBFA55F4170}">
      <dgm:prSet/>
      <dgm:spPr/>
      <dgm:t>
        <a:bodyPr/>
        <a:lstStyle/>
        <a:p>
          <a:endParaRPr lang="fr-FR"/>
        </a:p>
      </dgm:t>
    </dgm:pt>
    <dgm:pt modelId="{650107BE-374A-484F-842E-EA0488839C8C}" type="pres">
      <dgm:prSet presAssocID="{42F8328E-04E5-41C4-B5A6-8C77B41D59D5}" presName="linear" presStyleCnt="0">
        <dgm:presLayoutVars>
          <dgm:animLvl val="lvl"/>
          <dgm:resizeHandles val="exact"/>
        </dgm:presLayoutVars>
      </dgm:prSet>
      <dgm:spPr/>
    </dgm:pt>
    <dgm:pt modelId="{30E6FE21-75EB-43F1-9BCF-ECF7AE45035A}" type="pres">
      <dgm:prSet presAssocID="{21D9CF88-CEA0-42C9-B0E6-59D9E41DD784}" presName="parentText" presStyleLbl="node1" presStyleIdx="0" presStyleCnt="4">
        <dgm:presLayoutVars>
          <dgm:chMax val="0"/>
          <dgm:bulletEnabled val="1"/>
        </dgm:presLayoutVars>
      </dgm:prSet>
      <dgm:spPr/>
    </dgm:pt>
    <dgm:pt modelId="{4790F044-1DA5-4795-9FF4-4F6042D55E52}" type="pres">
      <dgm:prSet presAssocID="{21D9CF88-CEA0-42C9-B0E6-59D9E41DD784}" presName="childText" presStyleLbl="revTx" presStyleIdx="0" presStyleCnt="4">
        <dgm:presLayoutVars>
          <dgm:bulletEnabled val="1"/>
        </dgm:presLayoutVars>
      </dgm:prSet>
      <dgm:spPr/>
    </dgm:pt>
    <dgm:pt modelId="{59035949-D616-4B05-A9D6-247324A2FF27}" type="pres">
      <dgm:prSet presAssocID="{F8F91E50-95D8-42B4-AF7B-D9CF9C04E745}" presName="parentText" presStyleLbl="node1" presStyleIdx="1" presStyleCnt="4">
        <dgm:presLayoutVars>
          <dgm:chMax val="0"/>
          <dgm:bulletEnabled val="1"/>
        </dgm:presLayoutVars>
      </dgm:prSet>
      <dgm:spPr/>
    </dgm:pt>
    <dgm:pt modelId="{70A8431A-C319-4BAF-84CE-517B2CA01D03}" type="pres">
      <dgm:prSet presAssocID="{F8F91E50-95D8-42B4-AF7B-D9CF9C04E745}" presName="childText" presStyleLbl="revTx" presStyleIdx="1" presStyleCnt="4">
        <dgm:presLayoutVars>
          <dgm:bulletEnabled val="1"/>
        </dgm:presLayoutVars>
      </dgm:prSet>
      <dgm:spPr/>
    </dgm:pt>
    <dgm:pt modelId="{32FC8624-01A6-4B19-AAC2-64BFEFEE475D}" type="pres">
      <dgm:prSet presAssocID="{942F91EF-4BD0-4E97-837B-5DF9C8C8F988}" presName="parentText" presStyleLbl="node1" presStyleIdx="2" presStyleCnt="4">
        <dgm:presLayoutVars>
          <dgm:chMax val="0"/>
          <dgm:bulletEnabled val="1"/>
        </dgm:presLayoutVars>
      </dgm:prSet>
      <dgm:spPr/>
    </dgm:pt>
    <dgm:pt modelId="{CCF33387-14B9-444A-8929-E3FB4E569215}" type="pres">
      <dgm:prSet presAssocID="{942F91EF-4BD0-4E97-837B-5DF9C8C8F988}" presName="childText" presStyleLbl="revTx" presStyleIdx="2" presStyleCnt="4">
        <dgm:presLayoutVars>
          <dgm:bulletEnabled val="1"/>
        </dgm:presLayoutVars>
      </dgm:prSet>
      <dgm:spPr/>
    </dgm:pt>
    <dgm:pt modelId="{0AA04710-656A-4F76-B8E1-0CCE63777C6E}" type="pres">
      <dgm:prSet presAssocID="{ACB7A0EC-C13C-4325-9D69-BC3C34DF8581}" presName="parentText" presStyleLbl="node1" presStyleIdx="3" presStyleCnt="4">
        <dgm:presLayoutVars>
          <dgm:chMax val="0"/>
          <dgm:bulletEnabled val="1"/>
        </dgm:presLayoutVars>
      </dgm:prSet>
      <dgm:spPr/>
    </dgm:pt>
    <dgm:pt modelId="{F66051B5-60EE-4AA7-97CB-870E2CA4C3EB}" type="pres">
      <dgm:prSet presAssocID="{ACB7A0EC-C13C-4325-9D69-BC3C34DF8581}" presName="childText" presStyleLbl="revTx" presStyleIdx="3" presStyleCnt="4">
        <dgm:presLayoutVars>
          <dgm:bulletEnabled val="1"/>
        </dgm:presLayoutVars>
      </dgm:prSet>
      <dgm:spPr/>
    </dgm:pt>
  </dgm:ptLst>
  <dgm:cxnLst>
    <dgm:cxn modelId="{B2B31306-588B-41CE-8CF6-5A7D21DCDEC0}" srcId="{942F91EF-4BD0-4E97-837B-5DF9C8C8F988}" destId="{910C30DF-5F4D-46BB-8634-843264CD580F}" srcOrd="4" destOrd="0" parTransId="{F5EEB162-B8B3-4C3C-8E0C-BF9A503510F2}" sibTransId="{EA2697AE-F7AE-41CF-98F8-439DAE22B2B8}"/>
    <dgm:cxn modelId="{A47DFE08-2D57-4271-A6B5-7D807E05D99F}" type="presOf" srcId="{3B7CE5EB-ACE7-4A3C-A180-D75D2AFBB3A1}" destId="{F66051B5-60EE-4AA7-97CB-870E2CA4C3EB}" srcOrd="0" destOrd="0" presId="urn:microsoft.com/office/officeart/2005/8/layout/vList2"/>
    <dgm:cxn modelId="{333EFC17-035B-4BC4-84FD-E67B4773919D}" srcId="{21D9CF88-CEA0-42C9-B0E6-59D9E41DD784}" destId="{0C9CC182-4CCC-4846-8552-E858E0B09142}" srcOrd="2" destOrd="0" parTransId="{68B12024-638B-4924-91D3-4E95B69FB029}" sibTransId="{694E6B6B-EC4A-4522-A5E7-B5157AFE1B44}"/>
    <dgm:cxn modelId="{D639AB1D-E62F-43A6-81E5-4F568352A6E2}" srcId="{42F8328E-04E5-41C4-B5A6-8C77B41D59D5}" destId="{ACB7A0EC-C13C-4325-9D69-BC3C34DF8581}" srcOrd="3" destOrd="0" parTransId="{90B5F1CB-F52F-4171-98D2-C645FA7FC4D0}" sibTransId="{5334A4DF-2053-4B9C-B87F-AF593B31BAE2}"/>
    <dgm:cxn modelId="{C4E81920-5B1A-4432-80DA-B42A3544CD73}" type="presOf" srcId="{DEC5AF84-2EF0-48C5-9C2E-808073970AA9}" destId="{F66051B5-60EE-4AA7-97CB-870E2CA4C3EB}" srcOrd="0" destOrd="2" presId="urn:microsoft.com/office/officeart/2005/8/layout/vList2"/>
    <dgm:cxn modelId="{7AF4EE26-E1FB-4398-A33A-B6998637B407}" type="presOf" srcId="{A5CB13D0-D8B2-4BB5-87A7-2F4F017C61C9}" destId="{CCF33387-14B9-444A-8929-E3FB4E569215}" srcOrd="0" destOrd="1" presId="urn:microsoft.com/office/officeart/2005/8/layout/vList2"/>
    <dgm:cxn modelId="{753EA127-A1C8-466F-99FF-5D07B41D2EF7}" type="presOf" srcId="{8C7C4D11-6755-4FB9-8586-D44A20218B21}" destId="{4790F044-1DA5-4795-9FF4-4F6042D55E52}" srcOrd="0" destOrd="1" presId="urn:microsoft.com/office/officeart/2005/8/layout/vList2"/>
    <dgm:cxn modelId="{3905812A-B4DD-468B-8475-BF8AB19A0C7B}" type="presOf" srcId="{D9785E41-0C45-47C4-BB40-908FB3A68F38}" destId="{F66051B5-60EE-4AA7-97CB-870E2CA4C3EB}" srcOrd="0" destOrd="4" presId="urn:microsoft.com/office/officeart/2005/8/layout/vList2"/>
    <dgm:cxn modelId="{8E292B2C-2B53-4E45-966B-4BCA1E373421}" type="presOf" srcId="{8DC15F0B-2E5E-4A1A-90C5-E9C60F36621F}" destId="{CCF33387-14B9-444A-8929-E3FB4E569215}" srcOrd="0" destOrd="2" presId="urn:microsoft.com/office/officeart/2005/8/layout/vList2"/>
    <dgm:cxn modelId="{C2BA8C34-A1AE-4AC6-99F5-7F1173E8472C}" srcId="{F8F91E50-95D8-42B4-AF7B-D9CF9C04E745}" destId="{54A5E2EE-4375-45A4-933A-518AF52C96F5}" srcOrd="1" destOrd="0" parTransId="{08F29DB5-729D-47C0-B8AA-8DEB0F3036DF}" sibTransId="{D4F4D31A-C30F-4296-9D44-96A6C10A05E9}"/>
    <dgm:cxn modelId="{3EFA855B-D5C8-4BE3-8445-F3A0395BABB7}" srcId="{F8F91E50-95D8-42B4-AF7B-D9CF9C04E745}" destId="{7AF1988D-7CD3-4123-98CA-F49973871268}" srcOrd="0" destOrd="0" parTransId="{8534CD43-1620-4DD1-B3DC-CB60C850E73A}" sibTransId="{DB5536FE-B8CB-4134-A2C5-55EE0ECB28DC}"/>
    <dgm:cxn modelId="{A7188941-3EDE-4E42-B9A7-E40F243E333A}" srcId="{942F91EF-4BD0-4E97-837B-5DF9C8C8F988}" destId="{8DC15F0B-2E5E-4A1A-90C5-E9C60F36621F}" srcOrd="2" destOrd="0" parTransId="{73179943-11FD-4141-8A17-418E4A844EC6}" sibTransId="{E4625F35-609A-4816-B163-3E9E6D72EFC5}"/>
    <dgm:cxn modelId="{DB499862-7318-4F22-9298-83B0D8FCE005}" type="presOf" srcId="{E7DA4764-BDB0-449B-927E-C84AD2FC2045}" destId="{70A8431A-C319-4BAF-84CE-517B2CA01D03}" srcOrd="0" destOrd="3" presId="urn:microsoft.com/office/officeart/2005/8/layout/vList2"/>
    <dgm:cxn modelId="{E5B03D46-6231-4C3F-A497-3FFF554F8C49}" srcId="{21D9CF88-CEA0-42C9-B0E6-59D9E41DD784}" destId="{8C7C4D11-6755-4FB9-8586-D44A20218B21}" srcOrd="1" destOrd="0" parTransId="{A56FB331-80CA-4FC2-9134-A56B3E682051}" sibTransId="{09E2DDF5-1D9C-4355-AE72-BEB03EE6D7FE}"/>
    <dgm:cxn modelId="{FAB12968-F288-4D30-8911-8FB1856D6066}" type="presOf" srcId="{36541A09-10BC-42DD-AE1C-A03EF92D1F62}" destId="{4790F044-1DA5-4795-9FF4-4F6042D55E52}" srcOrd="0" destOrd="4" presId="urn:microsoft.com/office/officeart/2005/8/layout/vList2"/>
    <dgm:cxn modelId="{56154A69-B34C-47FF-BEC8-1D0E53505085}" type="presOf" srcId="{4015A904-07B0-4AAC-AAD8-01A984D24AF6}" destId="{70A8431A-C319-4BAF-84CE-517B2CA01D03}" srcOrd="0" destOrd="4" presId="urn:microsoft.com/office/officeart/2005/8/layout/vList2"/>
    <dgm:cxn modelId="{4CE1874B-DAC2-4AAC-9589-C02B9066C38E}" srcId="{42F8328E-04E5-41C4-B5A6-8C77B41D59D5}" destId="{F8F91E50-95D8-42B4-AF7B-D9CF9C04E745}" srcOrd="1" destOrd="0" parTransId="{31503BBD-5CB6-481A-BA57-B54224264092}" sibTransId="{8C805163-25F9-4283-8C5A-8484D306629C}"/>
    <dgm:cxn modelId="{47F5676C-8369-4B7F-B22E-71D9C93EA538}" type="presOf" srcId="{9EF689FB-F696-413F-9DAB-B0626A88549A}" destId="{4790F044-1DA5-4795-9FF4-4F6042D55E52}" srcOrd="0" destOrd="3" presId="urn:microsoft.com/office/officeart/2005/8/layout/vList2"/>
    <dgm:cxn modelId="{54FC446E-EFEF-42D3-AC25-B168EE62DD15}" srcId="{942F91EF-4BD0-4E97-837B-5DF9C8C8F988}" destId="{A5CB13D0-D8B2-4BB5-87A7-2F4F017C61C9}" srcOrd="1" destOrd="0" parTransId="{15E563E5-7912-4049-AAE8-846408349648}" sibTransId="{2F3BD06F-B900-4384-B336-5FA0A0B56676}"/>
    <dgm:cxn modelId="{33BA2671-24B0-460E-9EE7-8AD5EAF1A554}" type="presOf" srcId="{1B70D716-3BA0-4F27-A3A1-190F20B37F04}" destId="{4790F044-1DA5-4795-9FF4-4F6042D55E52}" srcOrd="0" destOrd="0" presId="urn:microsoft.com/office/officeart/2005/8/layout/vList2"/>
    <dgm:cxn modelId="{7CF7E452-8E1F-46F7-8A4E-07888CC540EE}" type="presOf" srcId="{2F728F66-26F7-4248-91D3-B2329E1A9CDE}" destId="{70A8431A-C319-4BAF-84CE-517B2CA01D03}" srcOrd="0" destOrd="5" presId="urn:microsoft.com/office/officeart/2005/8/layout/vList2"/>
    <dgm:cxn modelId="{8BCA3973-ACFE-461A-A38C-F8AE32887F44}" type="presOf" srcId="{21D9CF88-CEA0-42C9-B0E6-59D9E41DD784}" destId="{30E6FE21-75EB-43F1-9BCF-ECF7AE45035A}" srcOrd="0" destOrd="0" presId="urn:microsoft.com/office/officeart/2005/8/layout/vList2"/>
    <dgm:cxn modelId="{BB8AFB56-9253-4665-B36F-39B787F6A356}" srcId="{21D9CF88-CEA0-42C9-B0E6-59D9E41DD784}" destId="{1B70D716-3BA0-4F27-A3A1-190F20B37F04}" srcOrd="0" destOrd="0" parTransId="{B2A24E3A-ED3C-46D0-B810-2DF40E63F681}" sibTransId="{27BBD01C-66FD-48BA-9B04-FB01EC31FED3}"/>
    <dgm:cxn modelId="{6CE89558-2E17-4DA5-A0E2-FB784C3EA867}" type="presOf" srcId="{F8F91E50-95D8-42B4-AF7B-D9CF9C04E745}" destId="{59035949-D616-4B05-A9D6-247324A2FF27}" srcOrd="0" destOrd="0" presId="urn:microsoft.com/office/officeart/2005/8/layout/vList2"/>
    <dgm:cxn modelId="{E12AC35A-0765-40FD-AAAB-9C2050DDB14A}" type="presOf" srcId="{EC6BEB8A-D5E7-4834-8B89-FC0FA7907D97}" destId="{F66051B5-60EE-4AA7-97CB-870E2CA4C3EB}" srcOrd="0" destOrd="1" presId="urn:microsoft.com/office/officeart/2005/8/layout/vList2"/>
    <dgm:cxn modelId="{31BCC67F-966E-4768-A5C6-1CBFA55F4170}" srcId="{ACB7A0EC-C13C-4325-9D69-BC3C34DF8581}" destId="{D9785E41-0C45-47C4-BB40-908FB3A68F38}" srcOrd="4" destOrd="0" parTransId="{1B35DBCD-D9B7-4961-A144-E499B8431D20}" sibTransId="{6533C459-7E46-4FB9-8B56-A5A5CBE752B1}"/>
    <dgm:cxn modelId="{A9477E80-E807-4B12-BD6F-809C09096464}" type="presOf" srcId="{ACB7A0EC-C13C-4325-9D69-BC3C34DF8581}" destId="{0AA04710-656A-4F76-B8E1-0CCE63777C6E}" srcOrd="0" destOrd="0" presId="urn:microsoft.com/office/officeart/2005/8/layout/vList2"/>
    <dgm:cxn modelId="{5D170281-9E6F-4FD3-B8B2-12D8BF6A887B}" srcId="{42F8328E-04E5-41C4-B5A6-8C77B41D59D5}" destId="{21D9CF88-CEA0-42C9-B0E6-59D9E41DD784}" srcOrd="0" destOrd="0" parTransId="{5C1B12D1-B4E1-458F-B684-948785035039}" sibTransId="{B051E99F-2A16-4B93-85AC-4ED35D883768}"/>
    <dgm:cxn modelId="{19B43081-8BED-478E-A695-C90072044B19}" type="presOf" srcId="{213CCD22-1A52-45A7-8E88-C955A6B08AFC}" destId="{CCF33387-14B9-444A-8929-E3FB4E569215}" srcOrd="0" destOrd="0" presId="urn:microsoft.com/office/officeart/2005/8/layout/vList2"/>
    <dgm:cxn modelId="{003CDA81-1E8A-4035-A769-225908CDC49C}" type="presOf" srcId="{0C9CC182-4CCC-4846-8552-E858E0B09142}" destId="{4790F044-1DA5-4795-9FF4-4F6042D55E52}" srcOrd="0" destOrd="2" presId="urn:microsoft.com/office/officeart/2005/8/layout/vList2"/>
    <dgm:cxn modelId="{DA0F3390-ACA0-4B98-B51D-F8E80B4E250B}" srcId="{F8F91E50-95D8-42B4-AF7B-D9CF9C04E745}" destId="{4015A904-07B0-4AAC-AAD8-01A984D24AF6}" srcOrd="4" destOrd="0" parTransId="{FB09DD65-A7F9-4971-A842-AE5D3461142A}" sibTransId="{7ED10E7A-B9A2-45B8-8F73-9167B707FFD6}"/>
    <dgm:cxn modelId="{97DBADA2-BF97-47CE-BD6E-060971323684}" srcId="{21D9CF88-CEA0-42C9-B0E6-59D9E41DD784}" destId="{9EF689FB-F696-413F-9DAB-B0626A88549A}" srcOrd="3" destOrd="0" parTransId="{EF9E71EF-0C51-4382-8C19-448F1AC2CB9A}" sibTransId="{E1B4D028-150B-4ADD-A960-D762A2DCE969}"/>
    <dgm:cxn modelId="{DA3939A5-9152-44B7-8D11-24B86E016FFD}" srcId="{ACB7A0EC-C13C-4325-9D69-BC3C34DF8581}" destId="{B454BF79-3656-4EDC-BAEE-CBD93C350594}" srcOrd="3" destOrd="0" parTransId="{AD7FCF45-E942-4238-B350-E6DC634F4746}" sibTransId="{95DFE9E0-FCE0-4C3A-BBB0-F9A6E4460D81}"/>
    <dgm:cxn modelId="{D71675AE-E417-4476-A02D-78DD297A6FDA}" srcId="{F8F91E50-95D8-42B4-AF7B-D9CF9C04E745}" destId="{056DA8F6-B650-4F0E-BD2C-A5858779B9FD}" srcOrd="2" destOrd="0" parTransId="{3C2C258C-0C50-43C3-8C7E-9583803CDD30}" sibTransId="{62A26231-88AC-45B8-B6C7-1FC1FF25EF92}"/>
    <dgm:cxn modelId="{BF39ADAF-ABF9-43AD-83C6-E65154C8DBB5}" srcId="{42F8328E-04E5-41C4-B5A6-8C77B41D59D5}" destId="{942F91EF-4BD0-4E97-837B-5DF9C8C8F988}" srcOrd="2" destOrd="0" parTransId="{054DBFA4-3F28-4CE9-B067-DA2E368FECC1}" sibTransId="{0DAF6BA9-3AAD-4F7E-B058-95F48DCC2FC3}"/>
    <dgm:cxn modelId="{CE7C6EB3-C29E-4100-8764-F7F71B061AA6}" srcId="{ACB7A0EC-C13C-4325-9D69-BC3C34DF8581}" destId="{3B7CE5EB-ACE7-4A3C-A180-D75D2AFBB3A1}" srcOrd="0" destOrd="0" parTransId="{858FF6B5-9816-48D1-9261-279585DCC80F}" sibTransId="{F735A06B-6FFB-4E48-B77A-B9CA41D7FCA1}"/>
    <dgm:cxn modelId="{DD67A1B3-A9C7-43C2-8EDC-CCA711365486}" type="presOf" srcId="{942F91EF-4BD0-4E97-837B-5DF9C8C8F988}" destId="{32FC8624-01A6-4B19-AAC2-64BFEFEE475D}" srcOrd="0" destOrd="0" presId="urn:microsoft.com/office/officeart/2005/8/layout/vList2"/>
    <dgm:cxn modelId="{370491BB-893B-405D-8186-D09F175BD38D}" srcId="{F8F91E50-95D8-42B4-AF7B-D9CF9C04E745}" destId="{E7DA4764-BDB0-449B-927E-C84AD2FC2045}" srcOrd="3" destOrd="0" parTransId="{0528BB07-92E9-4E9A-92EE-660C82B993F7}" sibTransId="{B4BCA132-1036-4041-8089-4081BD48A864}"/>
    <dgm:cxn modelId="{5F3C48BD-B6CB-402E-A2FB-BAA1FC310F1D}" type="presOf" srcId="{056DA8F6-B650-4F0E-BD2C-A5858779B9FD}" destId="{70A8431A-C319-4BAF-84CE-517B2CA01D03}" srcOrd="0" destOrd="2" presId="urn:microsoft.com/office/officeart/2005/8/layout/vList2"/>
    <dgm:cxn modelId="{993213C2-77A7-419B-B9D9-75B537F6CACB}" srcId="{942F91EF-4BD0-4E97-837B-5DF9C8C8F988}" destId="{213CCD22-1A52-45A7-8E88-C955A6B08AFC}" srcOrd="0" destOrd="0" parTransId="{A77F7543-C02F-4B6C-A502-3BA2D36ABAF6}" sibTransId="{8E677F9E-8B03-4042-9F50-4453CB8865CE}"/>
    <dgm:cxn modelId="{E6BE75C8-DCC4-4A29-9180-A5A488D9C0A7}" type="presOf" srcId="{D4E61A88-9285-4428-939A-40317A4E4F19}" destId="{CCF33387-14B9-444A-8929-E3FB4E569215}" srcOrd="0" destOrd="3" presId="urn:microsoft.com/office/officeart/2005/8/layout/vList2"/>
    <dgm:cxn modelId="{40CB02DA-74AD-4F2B-BCC8-5A3E10A12CCB}" type="presOf" srcId="{42F8328E-04E5-41C4-B5A6-8C77B41D59D5}" destId="{650107BE-374A-484F-842E-EA0488839C8C}" srcOrd="0" destOrd="0" presId="urn:microsoft.com/office/officeart/2005/8/layout/vList2"/>
    <dgm:cxn modelId="{5E7614DA-84A1-4CED-9F6D-AD106726649B}" srcId="{F8F91E50-95D8-42B4-AF7B-D9CF9C04E745}" destId="{2F728F66-26F7-4248-91D3-B2329E1A9CDE}" srcOrd="5" destOrd="0" parTransId="{1177769D-9041-4647-A4EC-CEA44F7F9453}" sibTransId="{BDD00B07-BAB5-4F37-BA42-5B6B3765D9E8}"/>
    <dgm:cxn modelId="{1BB995DA-4BF9-419E-BC1D-DDC7290A7207}" srcId="{21D9CF88-CEA0-42C9-B0E6-59D9E41DD784}" destId="{36541A09-10BC-42DD-AE1C-A03EF92D1F62}" srcOrd="4" destOrd="0" parTransId="{C8A2873F-65CD-4E67-842A-BA66E9E34A98}" sibTransId="{1C47291F-21EB-4C27-92E8-276E643A2A80}"/>
    <dgm:cxn modelId="{FA897EDE-495C-4693-B5AE-B76D7E5E07DA}" type="presOf" srcId="{7AF1988D-7CD3-4123-98CA-F49973871268}" destId="{70A8431A-C319-4BAF-84CE-517B2CA01D03}" srcOrd="0" destOrd="0" presId="urn:microsoft.com/office/officeart/2005/8/layout/vList2"/>
    <dgm:cxn modelId="{49C317E1-FEC5-4684-A0DA-33890CBA999C}" srcId="{ACB7A0EC-C13C-4325-9D69-BC3C34DF8581}" destId="{DEC5AF84-2EF0-48C5-9C2E-808073970AA9}" srcOrd="2" destOrd="0" parTransId="{1E2B2044-B204-45BC-9A13-2BEEAF602679}" sibTransId="{1A8B4618-5C01-4053-86BC-401D83F562BB}"/>
    <dgm:cxn modelId="{532A96E1-F59C-4EE7-9668-A7A0CBFDC3E5}" type="presOf" srcId="{910C30DF-5F4D-46BB-8634-843264CD580F}" destId="{CCF33387-14B9-444A-8929-E3FB4E569215}" srcOrd="0" destOrd="4" presId="urn:microsoft.com/office/officeart/2005/8/layout/vList2"/>
    <dgm:cxn modelId="{29548FEC-417F-4134-8F2E-A3AE10B2E1FC}" srcId="{942F91EF-4BD0-4E97-837B-5DF9C8C8F988}" destId="{D4E61A88-9285-4428-939A-40317A4E4F19}" srcOrd="3" destOrd="0" parTransId="{96847436-CB54-4E43-8DC4-09FFF401EC3F}" sibTransId="{57BC81E7-7464-4F8E-B098-EE46063D43E2}"/>
    <dgm:cxn modelId="{A1FD78F3-0078-474C-A176-9CD5A2F06DBE}" type="presOf" srcId="{B454BF79-3656-4EDC-BAEE-CBD93C350594}" destId="{F66051B5-60EE-4AA7-97CB-870E2CA4C3EB}" srcOrd="0" destOrd="3" presId="urn:microsoft.com/office/officeart/2005/8/layout/vList2"/>
    <dgm:cxn modelId="{DAE82EFE-426D-4D11-B0E3-451E93F730B3}" srcId="{ACB7A0EC-C13C-4325-9D69-BC3C34DF8581}" destId="{EC6BEB8A-D5E7-4834-8B89-FC0FA7907D97}" srcOrd="1" destOrd="0" parTransId="{4F2B7DC8-62F3-47B6-8FB4-4BD7C6E3F462}" sibTransId="{0599E51A-2DEA-4BCE-8B60-AA566DE361A6}"/>
    <dgm:cxn modelId="{23259BFE-9C8C-45A5-87BC-0875BAB26374}" type="presOf" srcId="{54A5E2EE-4375-45A4-933A-518AF52C96F5}" destId="{70A8431A-C319-4BAF-84CE-517B2CA01D03}" srcOrd="0" destOrd="1" presId="urn:microsoft.com/office/officeart/2005/8/layout/vList2"/>
    <dgm:cxn modelId="{BA338032-B30A-47B1-B81F-E40C51737F93}" type="presParOf" srcId="{650107BE-374A-484F-842E-EA0488839C8C}" destId="{30E6FE21-75EB-43F1-9BCF-ECF7AE45035A}" srcOrd="0" destOrd="0" presId="urn:microsoft.com/office/officeart/2005/8/layout/vList2"/>
    <dgm:cxn modelId="{CD5D3203-8F2B-4995-8975-957301DE04C8}" type="presParOf" srcId="{650107BE-374A-484F-842E-EA0488839C8C}" destId="{4790F044-1DA5-4795-9FF4-4F6042D55E52}" srcOrd="1" destOrd="0" presId="urn:microsoft.com/office/officeart/2005/8/layout/vList2"/>
    <dgm:cxn modelId="{9CFCF14D-8DCF-485D-954F-140A7775A61B}" type="presParOf" srcId="{650107BE-374A-484F-842E-EA0488839C8C}" destId="{59035949-D616-4B05-A9D6-247324A2FF27}" srcOrd="2" destOrd="0" presId="urn:microsoft.com/office/officeart/2005/8/layout/vList2"/>
    <dgm:cxn modelId="{44873E33-5FA5-4FE1-B3E5-46775F0E7DC4}" type="presParOf" srcId="{650107BE-374A-484F-842E-EA0488839C8C}" destId="{70A8431A-C319-4BAF-84CE-517B2CA01D03}" srcOrd="3" destOrd="0" presId="urn:microsoft.com/office/officeart/2005/8/layout/vList2"/>
    <dgm:cxn modelId="{C43B1A25-FA51-49DB-9104-B94A75BE0196}" type="presParOf" srcId="{650107BE-374A-484F-842E-EA0488839C8C}" destId="{32FC8624-01A6-4B19-AAC2-64BFEFEE475D}" srcOrd="4" destOrd="0" presId="urn:microsoft.com/office/officeart/2005/8/layout/vList2"/>
    <dgm:cxn modelId="{F0A9599C-4556-4FE7-967E-8D983C7605CF}" type="presParOf" srcId="{650107BE-374A-484F-842E-EA0488839C8C}" destId="{CCF33387-14B9-444A-8929-E3FB4E569215}" srcOrd="5" destOrd="0" presId="urn:microsoft.com/office/officeart/2005/8/layout/vList2"/>
    <dgm:cxn modelId="{46895016-AF0C-40D9-BFA9-2BD082BF310A}" type="presParOf" srcId="{650107BE-374A-484F-842E-EA0488839C8C}" destId="{0AA04710-656A-4F76-B8E1-0CCE63777C6E}" srcOrd="6" destOrd="0" presId="urn:microsoft.com/office/officeart/2005/8/layout/vList2"/>
    <dgm:cxn modelId="{3F614721-5BBB-4135-BC90-DDC41BF89120}" type="presParOf" srcId="{650107BE-374A-484F-842E-EA0488839C8C}" destId="{F66051B5-60EE-4AA7-97CB-870E2CA4C3EB}" srcOrd="7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AC85550D-C53A-47D9-BDCD-E5BE496F50C6}" type="doc">
      <dgm:prSet loTypeId="urn:microsoft.com/office/officeart/2005/8/layout/process3" loCatId="process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3B8D3506-E093-495A-BFED-45D85488B9CA}">
      <dgm:prSet phldrT="[Texte]" custT="1"/>
      <dgm:spPr/>
      <dgm:t>
        <a:bodyPr/>
        <a:lstStyle/>
        <a:p>
          <a:r>
            <a:rPr lang="fr-FR" sz="900"/>
            <a:t>Niveau 1</a:t>
          </a:r>
          <a:br>
            <a:rPr lang="fr-FR" sz="900"/>
          </a:br>
          <a:r>
            <a:rPr lang="fr-FR" sz="900"/>
            <a:t>Technicien support</a:t>
          </a:r>
        </a:p>
      </dgm:t>
    </dgm:pt>
    <dgm:pt modelId="{F1857D0F-31EA-423A-9B0A-60CB70FDFC20}" type="parTrans" cxnId="{E3F6B422-CA15-441B-93C0-5D0826806801}">
      <dgm:prSet/>
      <dgm:spPr/>
      <dgm:t>
        <a:bodyPr/>
        <a:lstStyle/>
        <a:p>
          <a:endParaRPr lang="fr-FR"/>
        </a:p>
      </dgm:t>
    </dgm:pt>
    <dgm:pt modelId="{49E7EBB9-6002-4211-A3A6-0834E1BA303E}" type="sibTrans" cxnId="{E3F6B422-CA15-441B-93C0-5D0826806801}">
      <dgm:prSet/>
      <dgm:spPr/>
      <dgm:t>
        <a:bodyPr/>
        <a:lstStyle/>
        <a:p>
          <a:endParaRPr lang="fr-FR"/>
        </a:p>
      </dgm:t>
    </dgm:pt>
    <dgm:pt modelId="{8085CE7B-5EC6-4881-A405-6C782EA07218}">
      <dgm:prSet phldrT="[Texte]" custT="1"/>
      <dgm:spPr/>
      <dgm:t>
        <a:bodyPr/>
        <a:lstStyle/>
        <a:p>
          <a:r>
            <a:rPr lang="fr-FR" sz="900"/>
            <a:t>Applique les fiches réflexes sur incident</a:t>
          </a:r>
        </a:p>
      </dgm:t>
    </dgm:pt>
    <dgm:pt modelId="{9CF6F5F7-C7BF-4918-97E6-B20D129EA91B}" type="parTrans" cxnId="{1B682CE7-8BE9-411A-A2B7-9B75ADBB6816}">
      <dgm:prSet/>
      <dgm:spPr/>
      <dgm:t>
        <a:bodyPr/>
        <a:lstStyle/>
        <a:p>
          <a:endParaRPr lang="fr-FR"/>
        </a:p>
      </dgm:t>
    </dgm:pt>
    <dgm:pt modelId="{827DF0CC-66BD-46B0-BFE8-C4932B797DE3}" type="sibTrans" cxnId="{1B682CE7-8BE9-411A-A2B7-9B75ADBB6816}">
      <dgm:prSet/>
      <dgm:spPr/>
      <dgm:t>
        <a:bodyPr/>
        <a:lstStyle/>
        <a:p>
          <a:endParaRPr lang="fr-FR"/>
        </a:p>
      </dgm:t>
    </dgm:pt>
    <dgm:pt modelId="{6D703702-B591-40C8-A5FB-1CA9E771B91F}">
      <dgm:prSet phldrT="[Texte]" custT="1"/>
      <dgm:spPr/>
      <dgm:t>
        <a:bodyPr/>
        <a:lstStyle/>
        <a:p>
          <a:r>
            <a:rPr lang="fr-FR" sz="900"/>
            <a:t>Niveau 2</a:t>
          </a:r>
          <a:br>
            <a:rPr lang="fr-FR" sz="900"/>
          </a:br>
          <a:r>
            <a:rPr lang="fr-FR" sz="900"/>
            <a:t>Administrateur</a:t>
          </a:r>
        </a:p>
      </dgm:t>
    </dgm:pt>
    <dgm:pt modelId="{A278CC75-4878-417B-8829-891F08B97A0B}" type="parTrans" cxnId="{A9EB071E-192C-4BDB-BEAF-9A7C977189EC}">
      <dgm:prSet/>
      <dgm:spPr/>
      <dgm:t>
        <a:bodyPr/>
        <a:lstStyle/>
        <a:p>
          <a:endParaRPr lang="fr-FR"/>
        </a:p>
      </dgm:t>
    </dgm:pt>
    <dgm:pt modelId="{63622AD9-255B-404B-8EA7-763E99107BD6}" type="sibTrans" cxnId="{A9EB071E-192C-4BDB-BEAF-9A7C977189EC}">
      <dgm:prSet/>
      <dgm:spPr/>
      <dgm:t>
        <a:bodyPr/>
        <a:lstStyle/>
        <a:p>
          <a:endParaRPr lang="fr-FR"/>
        </a:p>
      </dgm:t>
    </dgm:pt>
    <dgm:pt modelId="{29F1700E-B922-4698-AC97-B407F0B236AE}">
      <dgm:prSet phldrT="[Texte]" custT="1"/>
      <dgm:spPr/>
      <dgm:t>
        <a:bodyPr/>
        <a:lstStyle/>
        <a:p>
          <a:r>
            <a:rPr lang="fr-FR" sz="900"/>
            <a:t>Dépannage hors fiches réflexes</a:t>
          </a:r>
        </a:p>
      </dgm:t>
    </dgm:pt>
    <dgm:pt modelId="{0B38F77C-2EBD-46A3-A9D9-2D0550A8CB99}" type="parTrans" cxnId="{DCB947F9-08EA-49E5-9057-47DED18EF415}">
      <dgm:prSet/>
      <dgm:spPr/>
      <dgm:t>
        <a:bodyPr/>
        <a:lstStyle/>
        <a:p>
          <a:endParaRPr lang="fr-FR"/>
        </a:p>
      </dgm:t>
    </dgm:pt>
    <dgm:pt modelId="{F778C0D7-E169-4076-AFB5-F534ECC0A613}" type="sibTrans" cxnId="{DCB947F9-08EA-49E5-9057-47DED18EF415}">
      <dgm:prSet/>
      <dgm:spPr/>
      <dgm:t>
        <a:bodyPr/>
        <a:lstStyle/>
        <a:p>
          <a:endParaRPr lang="fr-FR"/>
        </a:p>
      </dgm:t>
    </dgm:pt>
    <dgm:pt modelId="{FBF3FE46-97F3-4DEB-836B-26B95F407610}">
      <dgm:prSet phldrT="[Texte]" custT="1"/>
      <dgm:spPr/>
      <dgm:t>
        <a:bodyPr/>
        <a:lstStyle/>
        <a:p>
          <a:r>
            <a:rPr lang="fr-FR" sz="900"/>
            <a:t>Niveau 3</a:t>
          </a:r>
          <a:br>
            <a:rPr lang="fr-FR" sz="900"/>
          </a:br>
          <a:r>
            <a:rPr lang="fr-FR" sz="900"/>
            <a:t>Expert</a:t>
          </a:r>
        </a:p>
      </dgm:t>
    </dgm:pt>
    <dgm:pt modelId="{806137E4-6756-45C2-A29B-88EFB8903AFC}" type="parTrans" cxnId="{E7DD2303-69DA-4B99-9456-D5E5583D5D88}">
      <dgm:prSet/>
      <dgm:spPr/>
      <dgm:t>
        <a:bodyPr/>
        <a:lstStyle/>
        <a:p>
          <a:endParaRPr lang="fr-FR"/>
        </a:p>
      </dgm:t>
    </dgm:pt>
    <dgm:pt modelId="{723F931D-8CF3-4D3C-A6C1-502F2B51254E}" type="sibTrans" cxnId="{E7DD2303-69DA-4B99-9456-D5E5583D5D88}">
      <dgm:prSet/>
      <dgm:spPr/>
      <dgm:t>
        <a:bodyPr/>
        <a:lstStyle/>
        <a:p>
          <a:endParaRPr lang="fr-FR"/>
        </a:p>
      </dgm:t>
    </dgm:pt>
    <dgm:pt modelId="{CF811F1D-5DBD-4A3A-AD65-D9DAD43A45E3}">
      <dgm:prSet phldrT="[Texte]" custT="1"/>
      <dgm:spPr/>
      <dgm:t>
        <a:bodyPr/>
        <a:lstStyle/>
        <a:p>
          <a:r>
            <a:rPr lang="fr-FR" sz="900"/>
            <a:t>Spécialiste sur un sujet/thème</a:t>
          </a:r>
        </a:p>
      </dgm:t>
    </dgm:pt>
    <dgm:pt modelId="{6E5B7350-73D7-4590-A22E-C62CA888EDE3}" type="parTrans" cxnId="{0B211471-0199-4343-B863-0B8185BB1EDE}">
      <dgm:prSet/>
      <dgm:spPr/>
      <dgm:t>
        <a:bodyPr/>
        <a:lstStyle/>
        <a:p>
          <a:endParaRPr lang="fr-FR"/>
        </a:p>
      </dgm:t>
    </dgm:pt>
    <dgm:pt modelId="{2A84957F-5A2D-4B6A-86F5-1C0E1CA93A93}" type="sibTrans" cxnId="{0B211471-0199-4343-B863-0B8185BB1EDE}">
      <dgm:prSet/>
      <dgm:spPr/>
      <dgm:t>
        <a:bodyPr/>
        <a:lstStyle/>
        <a:p>
          <a:endParaRPr lang="fr-FR"/>
        </a:p>
      </dgm:t>
    </dgm:pt>
    <dgm:pt modelId="{D7C3037A-5E2A-4657-BDB5-F903519D1A82}">
      <dgm:prSet phldrT="[Texte]" custT="1"/>
      <dgm:spPr/>
      <dgm:t>
        <a:bodyPr/>
        <a:lstStyle/>
        <a:p>
          <a:r>
            <a:rPr lang="fr-FR" sz="900"/>
            <a:t>Applique les procédures pas-à-pas</a:t>
          </a:r>
        </a:p>
      </dgm:t>
    </dgm:pt>
    <dgm:pt modelId="{2F84D96E-B30B-49C1-9573-CE8E50617351}" type="parTrans" cxnId="{AADD686E-2032-44AB-A37F-A8AACC82A15D}">
      <dgm:prSet/>
      <dgm:spPr/>
      <dgm:t>
        <a:bodyPr/>
        <a:lstStyle/>
        <a:p>
          <a:endParaRPr lang="fr-FR"/>
        </a:p>
      </dgm:t>
    </dgm:pt>
    <dgm:pt modelId="{1D786294-5798-4AA2-AB35-6A768A765A57}" type="sibTrans" cxnId="{AADD686E-2032-44AB-A37F-A8AACC82A15D}">
      <dgm:prSet/>
      <dgm:spPr/>
      <dgm:t>
        <a:bodyPr/>
        <a:lstStyle/>
        <a:p>
          <a:endParaRPr lang="fr-FR"/>
        </a:p>
      </dgm:t>
    </dgm:pt>
    <dgm:pt modelId="{C60E30EB-EFCD-4674-A664-E8C0BD15D789}">
      <dgm:prSet phldrT="[Texte]" custT="1"/>
      <dgm:spPr/>
      <dgm:t>
        <a:bodyPr/>
        <a:lstStyle/>
        <a:p>
          <a:r>
            <a:rPr lang="fr-FR" sz="900"/>
            <a:t>Analyse et recherhes sur incidents</a:t>
          </a:r>
        </a:p>
      </dgm:t>
    </dgm:pt>
    <dgm:pt modelId="{FAEB715A-C4A5-48E1-BBA2-40C346D82B4C}" type="parTrans" cxnId="{AF833779-47E1-4C1B-BA0C-61236DB53C9A}">
      <dgm:prSet/>
      <dgm:spPr/>
      <dgm:t>
        <a:bodyPr/>
        <a:lstStyle/>
        <a:p>
          <a:endParaRPr lang="fr-FR"/>
        </a:p>
      </dgm:t>
    </dgm:pt>
    <dgm:pt modelId="{7E95C8A3-7823-49CD-B91B-2684E02EBE3C}" type="sibTrans" cxnId="{AF833779-47E1-4C1B-BA0C-61236DB53C9A}">
      <dgm:prSet/>
      <dgm:spPr/>
      <dgm:t>
        <a:bodyPr/>
        <a:lstStyle/>
        <a:p>
          <a:endParaRPr lang="fr-FR"/>
        </a:p>
      </dgm:t>
    </dgm:pt>
    <dgm:pt modelId="{19B5A108-A1D4-453B-A0A1-B61A24B55162}">
      <dgm:prSet phldrT="[Texte]" custT="1"/>
      <dgm:spPr/>
      <dgm:t>
        <a:bodyPr/>
        <a:lstStyle/>
        <a:p>
          <a:r>
            <a:rPr lang="fr-FR" sz="900"/>
            <a:t>Rédige les fiches réflexes et procédures pas-à-pas</a:t>
          </a:r>
        </a:p>
      </dgm:t>
    </dgm:pt>
    <dgm:pt modelId="{AC2FE50D-8664-40AC-8CE0-021DC3BE4134}" type="parTrans" cxnId="{2529DD43-248A-495F-9846-662ED2AB0519}">
      <dgm:prSet/>
      <dgm:spPr/>
      <dgm:t>
        <a:bodyPr/>
        <a:lstStyle/>
        <a:p>
          <a:endParaRPr lang="fr-FR"/>
        </a:p>
      </dgm:t>
    </dgm:pt>
    <dgm:pt modelId="{210D193A-303B-4E1E-A5A9-2075D045120D}" type="sibTrans" cxnId="{2529DD43-248A-495F-9846-662ED2AB0519}">
      <dgm:prSet/>
      <dgm:spPr/>
      <dgm:t>
        <a:bodyPr/>
        <a:lstStyle/>
        <a:p>
          <a:endParaRPr lang="fr-FR"/>
        </a:p>
      </dgm:t>
    </dgm:pt>
    <dgm:pt modelId="{56BC53C8-8838-40C3-81B2-9CC07BE5AFD0}">
      <dgm:prSet phldrT="[Texte]" custT="1"/>
      <dgm:spPr/>
      <dgm:t>
        <a:bodyPr/>
        <a:lstStyle/>
        <a:p>
          <a:r>
            <a:rPr lang="fr-FR" sz="900"/>
            <a:t>Validation des fiches réflexes/procédures</a:t>
          </a:r>
        </a:p>
      </dgm:t>
    </dgm:pt>
    <dgm:pt modelId="{2C5F1FFE-9005-43FA-B45E-5D29A281FD87}" type="parTrans" cxnId="{934F0ACD-6B6B-4871-A3C9-9F8F9BE154C9}">
      <dgm:prSet/>
      <dgm:spPr/>
      <dgm:t>
        <a:bodyPr/>
        <a:lstStyle/>
        <a:p>
          <a:endParaRPr lang="fr-FR"/>
        </a:p>
      </dgm:t>
    </dgm:pt>
    <dgm:pt modelId="{8870F6FB-1E34-4F57-9542-E644839A04BC}" type="sibTrans" cxnId="{934F0ACD-6B6B-4871-A3C9-9F8F9BE154C9}">
      <dgm:prSet/>
      <dgm:spPr/>
      <dgm:t>
        <a:bodyPr/>
        <a:lstStyle/>
        <a:p>
          <a:endParaRPr lang="fr-FR"/>
        </a:p>
      </dgm:t>
    </dgm:pt>
    <dgm:pt modelId="{A3E26F34-8806-4715-A2D5-16458C667991}">
      <dgm:prSet phldrT="[Texte]" custT="1"/>
      <dgm:spPr/>
      <dgm:t>
        <a:bodyPr/>
        <a:lstStyle/>
        <a:p>
          <a:r>
            <a:rPr lang="fr-FR" sz="900"/>
            <a:t>Améliorations des SI</a:t>
          </a:r>
        </a:p>
      </dgm:t>
    </dgm:pt>
    <dgm:pt modelId="{42687CBB-93EC-471C-9FAB-849975A8300D}" type="parTrans" cxnId="{A23F23A7-0395-4D16-AEF9-15FCB8A245AC}">
      <dgm:prSet/>
      <dgm:spPr/>
      <dgm:t>
        <a:bodyPr/>
        <a:lstStyle/>
        <a:p>
          <a:endParaRPr lang="fr-FR"/>
        </a:p>
      </dgm:t>
    </dgm:pt>
    <dgm:pt modelId="{1F23DA36-7C1C-4764-A2E9-3506CE24C077}" type="sibTrans" cxnId="{A23F23A7-0395-4D16-AEF9-15FCB8A245AC}">
      <dgm:prSet/>
      <dgm:spPr/>
      <dgm:t>
        <a:bodyPr/>
        <a:lstStyle/>
        <a:p>
          <a:endParaRPr lang="fr-FR"/>
        </a:p>
      </dgm:t>
    </dgm:pt>
    <dgm:pt modelId="{7D6C185F-5DF9-41CB-A1CC-26B3F59E2C87}" type="pres">
      <dgm:prSet presAssocID="{AC85550D-C53A-47D9-BDCD-E5BE496F50C6}" presName="linearFlow" presStyleCnt="0">
        <dgm:presLayoutVars>
          <dgm:dir/>
          <dgm:animLvl val="lvl"/>
          <dgm:resizeHandles val="exact"/>
        </dgm:presLayoutVars>
      </dgm:prSet>
      <dgm:spPr/>
    </dgm:pt>
    <dgm:pt modelId="{C39C133E-8AC5-4414-B75F-C2F60F82A946}" type="pres">
      <dgm:prSet presAssocID="{3B8D3506-E093-495A-BFED-45D85488B9CA}" presName="composite" presStyleCnt="0"/>
      <dgm:spPr/>
    </dgm:pt>
    <dgm:pt modelId="{7EA89DB5-8BBB-4FB7-A186-34A9B272D188}" type="pres">
      <dgm:prSet presAssocID="{3B8D3506-E093-495A-BFED-45D85488B9CA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68C348C9-D081-441D-A511-7A8DE51A6A0A}" type="pres">
      <dgm:prSet presAssocID="{3B8D3506-E093-495A-BFED-45D85488B9CA}" presName="parSh" presStyleLbl="node1" presStyleIdx="0" presStyleCnt="3" custScaleY="117907" custLinFactNeighborX="-912" custLinFactNeighborY="-52988"/>
      <dgm:spPr/>
    </dgm:pt>
    <dgm:pt modelId="{0790CFE5-1CC7-403A-BD82-1DC7DA697557}" type="pres">
      <dgm:prSet presAssocID="{3B8D3506-E093-495A-BFED-45D85488B9CA}" presName="desTx" presStyleLbl="fgAcc1" presStyleIdx="0" presStyleCnt="3" custScaleX="142291">
        <dgm:presLayoutVars>
          <dgm:bulletEnabled val="1"/>
        </dgm:presLayoutVars>
      </dgm:prSet>
      <dgm:spPr/>
    </dgm:pt>
    <dgm:pt modelId="{C5C9E92D-1AC1-441C-A2E5-0D0A674CDC47}" type="pres">
      <dgm:prSet presAssocID="{49E7EBB9-6002-4211-A3A6-0834E1BA303E}" presName="sibTrans" presStyleLbl="sibTrans2D1" presStyleIdx="0" presStyleCnt="2"/>
      <dgm:spPr/>
    </dgm:pt>
    <dgm:pt modelId="{C688BB3D-4B1A-4F40-B15E-16EB9574F601}" type="pres">
      <dgm:prSet presAssocID="{49E7EBB9-6002-4211-A3A6-0834E1BA303E}" presName="connTx" presStyleLbl="sibTrans2D1" presStyleIdx="0" presStyleCnt="2"/>
      <dgm:spPr/>
    </dgm:pt>
    <dgm:pt modelId="{CFA5088F-03B6-4655-B164-29766558683A}" type="pres">
      <dgm:prSet presAssocID="{6D703702-B591-40C8-A5FB-1CA9E771B91F}" presName="composite" presStyleCnt="0"/>
      <dgm:spPr/>
    </dgm:pt>
    <dgm:pt modelId="{545A4AF4-2B58-4E45-B78B-0F8570F4778F}" type="pres">
      <dgm:prSet presAssocID="{6D703702-B591-40C8-A5FB-1CA9E771B91F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5A3DA3EF-6814-4CFE-B462-097547C29973}" type="pres">
      <dgm:prSet presAssocID="{6D703702-B591-40C8-A5FB-1CA9E771B91F}" presName="parSh" presStyleLbl="node1" presStyleIdx="1" presStyleCnt="3" custScaleY="117907" custLinFactNeighborX="-912" custLinFactNeighborY="-52988"/>
      <dgm:spPr/>
    </dgm:pt>
    <dgm:pt modelId="{6B9FA31F-8DB8-40FC-8171-E63B57B5A583}" type="pres">
      <dgm:prSet presAssocID="{6D703702-B591-40C8-A5FB-1CA9E771B91F}" presName="desTx" presStyleLbl="fgAcc1" presStyleIdx="1" presStyleCnt="3" custScaleX="142291">
        <dgm:presLayoutVars>
          <dgm:bulletEnabled val="1"/>
        </dgm:presLayoutVars>
      </dgm:prSet>
      <dgm:spPr/>
    </dgm:pt>
    <dgm:pt modelId="{E2471B78-F136-4D4E-A1A3-DADE655D5BC0}" type="pres">
      <dgm:prSet presAssocID="{63622AD9-255B-404B-8EA7-763E99107BD6}" presName="sibTrans" presStyleLbl="sibTrans2D1" presStyleIdx="1" presStyleCnt="2"/>
      <dgm:spPr/>
    </dgm:pt>
    <dgm:pt modelId="{C3D0C7A1-B24D-4950-9A87-D5A3A52A3D57}" type="pres">
      <dgm:prSet presAssocID="{63622AD9-255B-404B-8EA7-763E99107BD6}" presName="connTx" presStyleLbl="sibTrans2D1" presStyleIdx="1" presStyleCnt="2"/>
      <dgm:spPr/>
    </dgm:pt>
    <dgm:pt modelId="{FAD8B1F3-3DF4-4D7F-A464-D7A907386BBC}" type="pres">
      <dgm:prSet presAssocID="{FBF3FE46-97F3-4DEB-836B-26B95F407610}" presName="composite" presStyleCnt="0"/>
      <dgm:spPr/>
    </dgm:pt>
    <dgm:pt modelId="{0819B2D8-8049-4E81-85DF-7A657B30863E}" type="pres">
      <dgm:prSet presAssocID="{FBF3FE46-97F3-4DEB-836B-26B95F407610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3D744A27-F588-41F2-869F-3FFCA1C3FF79}" type="pres">
      <dgm:prSet presAssocID="{FBF3FE46-97F3-4DEB-836B-26B95F407610}" presName="parSh" presStyleLbl="node1" presStyleIdx="2" presStyleCnt="3" custScaleY="117907" custLinFactNeighborX="-912" custLinFactNeighborY="-52988"/>
      <dgm:spPr/>
    </dgm:pt>
    <dgm:pt modelId="{0181BAFD-675A-4B64-8004-E646F34F3930}" type="pres">
      <dgm:prSet presAssocID="{FBF3FE46-97F3-4DEB-836B-26B95F407610}" presName="desTx" presStyleLbl="fgAcc1" presStyleIdx="2" presStyleCnt="3" custScaleX="142291">
        <dgm:presLayoutVars>
          <dgm:bulletEnabled val="1"/>
        </dgm:presLayoutVars>
      </dgm:prSet>
      <dgm:spPr/>
    </dgm:pt>
  </dgm:ptLst>
  <dgm:cxnLst>
    <dgm:cxn modelId="{E7DD2303-69DA-4B99-9456-D5E5583D5D88}" srcId="{AC85550D-C53A-47D9-BDCD-E5BE496F50C6}" destId="{FBF3FE46-97F3-4DEB-836B-26B95F407610}" srcOrd="2" destOrd="0" parTransId="{806137E4-6756-45C2-A29B-88EFB8903AFC}" sibTransId="{723F931D-8CF3-4D3C-A6C1-502F2B51254E}"/>
    <dgm:cxn modelId="{66C20413-446E-43DA-9E4C-59EA08E69C5E}" type="presOf" srcId="{49E7EBB9-6002-4211-A3A6-0834E1BA303E}" destId="{C5C9E92D-1AC1-441C-A2E5-0D0A674CDC47}" srcOrd="0" destOrd="0" presId="urn:microsoft.com/office/officeart/2005/8/layout/process3"/>
    <dgm:cxn modelId="{09433116-802D-4802-9BF3-9F4A464E18C7}" type="presOf" srcId="{29F1700E-B922-4698-AC97-B407F0B236AE}" destId="{6B9FA31F-8DB8-40FC-8171-E63B57B5A583}" srcOrd="0" destOrd="0" presId="urn:microsoft.com/office/officeart/2005/8/layout/process3"/>
    <dgm:cxn modelId="{A9EB071E-192C-4BDB-BEAF-9A7C977189EC}" srcId="{AC85550D-C53A-47D9-BDCD-E5BE496F50C6}" destId="{6D703702-B591-40C8-A5FB-1CA9E771B91F}" srcOrd="1" destOrd="0" parTransId="{A278CC75-4878-417B-8829-891F08B97A0B}" sibTransId="{63622AD9-255B-404B-8EA7-763E99107BD6}"/>
    <dgm:cxn modelId="{66683D22-4FC1-4B36-8648-382F7618AA43}" type="presOf" srcId="{3B8D3506-E093-495A-BFED-45D85488B9CA}" destId="{7EA89DB5-8BBB-4FB7-A186-34A9B272D188}" srcOrd="0" destOrd="0" presId="urn:microsoft.com/office/officeart/2005/8/layout/process3"/>
    <dgm:cxn modelId="{E3F6B422-CA15-441B-93C0-5D0826806801}" srcId="{AC85550D-C53A-47D9-BDCD-E5BE496F50C6}" destId="{3B8D3506-E093-495A-BFED-45D85488B9CA}" srcOrd="0" destOrd="0" parTransId="{F1857D0F-31EA-423A-9B0A-60CB70FDFC20}" sibTransId="{49E7EBB9-6002-4211-A3A6-0834E1BA303E}"/>
    <dgm:cxn modelId="{D1F50334-C2C5-470A-BB2B-C57A84832123}" type="presOf" srcId="{63622AD9-255B-404B-8EA7-763E99107BD6}" destId="{E2471B78-F136-4D4E-A1A3-DADE655D5BC0}" srcOrd="0" destOrd="0" presId="urn:microsoft.com/office/officeart/2005/8/layout/process3"/>
    <dgm:cxn modelId="{31384C41-A201-4A2F-8575-85F3AEF79709}" type="presOf" srcId="{56BC53C8-8838-40C3-81B2-9CC07BE5AFD0}" destId="{0181BAFD-675A-4B64-8004-E646F34F3930}" srcOrd="0" destOrd="1" presId="urn:microsoft.com/office/officeart/2005/8/layout/process3"/>
    <dgm:cxn modelId="{2529DD43-248A-495F-9846-662ED2AB0519}" srcId="{6D703702-B591-40C8-A5FB-1CA9E771B91F}" destId="{19B5A108-A1D4-453B-A0A1-B61A24B55162}" srcOrd="2" destOrd="0" parTransId="{AC2FE50D-8664-40AC-8CE0-021DC3BE4134}" sibTransId="{210D193A-303B-4E1E-A5A9-2075D045120D}"/>
    <dgm:cxn modelId="{214D0644-92A7-45B7-A0F6-20758FA7248B}" type="presOf" srcId="{FBF3FE46-97F3-4DEB-836B-26B95F407610}" destId="{3D744A27-F588-41F2-869F-3FFCA1C3FF79}" srcOrd="1" destOrd="0" presId="urn:microsoft.com/office/officeart/2005/8/layout/process3"/>
    <dgm:cxn modelId="{6CBB376E-03F5-4B9B-AD96-B753ECE1F023}" type="presOf" srcId="{19B5A108-A1D4-453B-A0A1-B61A24B55162}" destId="{6B9FA31F-8DB8-40FC-8171-E63B57B5A583}" srcOrd="0" destOrd="2" presId="urn:microsoft.com/office/officeart/2005/8/layout/process3"/>
    <dgm:cxn modelId="{AADD686E-2032-44AB-A37F-A8AACC82A15D}" srcId="{3B8D3506-E093-495A-BFED-45D85488B9CA}" destId="{D7C3037A-5E2A-4657-BDB5-F903519D1A82}" srcOrd="1" destOrd="0" parTransId="{2F84D96E-B30B-49C1-9573-CE8E50617351}" sibTransId="{1D786294-5798-4AA2-AB35-6A768A765A57}"/>
    <dgm:cxn modelId="{0B211471-0199-4343-B863-0B8185BB1EDE}" srcId="{FBF3FE46-97F3-4DEB-836B-26B95F407610}" destId="{CF811F1D-5DBD-4A3A-AD65-D9DAD43A45E3}" srcOrd="0" destOrd="0" parTransId="{6E5B7350-73D7-4590-A22E-C62CA888EDE3}" sibTransId="{2A84957F-5A2D-4B6A-86F5-1C0E1CA93A93}"/>
    <dgm:cxn modelId="{C6721172-3F58-48D2-9538-F18FC5CE4653}" type="presOf" srcId="{63622AD9-255B-404B-8EA7-763E99107BD6}" destId="{C3D0C7A1-B24D-4950-9A87-D5A3A52A3D57}" srcOrd="1" destOrd="0" presId="urn:microsoft.com/office/officeart/2005/8/layout/process3"/>
    <dgm:cxn modelId="{6C740456-B38C-4157-9E10-3413DD1345A9}" type="presOf" srcId="{AC85550D-C53A-47D9-BDCD-E5BE496F50C6}" destId="{7D6C185F-5DF9-41CB-A1CC-26B3F59E2C87}" srcOrd="0" destOrd="0" presId="urn:microsoft.com/office/officeart/2005/8/layout/process3"/>
    <dgm:cxn modelId="{F5206C58-9FA6-475D-9F21-3BF6D90C4E5E}" type="presOf" srcId="{CF811F1D-5DBD-4A3A-AD65-D9DAD43A45E3}" destId="{0181BAFD-675A-4B64-8004-E646F34F3930}" srcOrd="0" destOrd="0" presId="urn:microsoft.com/office/officeart/2005/8/layout/process3"/>
    <dgm:cxn modelId="{5D305678-6460-4484-9F36-D186552FF1CE}" type="presOf" srcId="{49E7EBB9-6002-4211-A3A6-0834E1BA303E}" destId="{C688BB3D-4B1A-4F40-B15E-16EB9574F601}" srcOrd="1" destOrd="0" presId="urn:microsoft.com/office/officeart/2005/8/layout/process3"/>
    <dgm:cxn modelId="{AF833779-47E1-4C1B-BA0C-61236DB53C9A}" srcId="{6D703702-B591-40C8-A5FB-1CA9E771B91F}" destId="{C60E30EB-EFCD-4674-A664-E8C0BD15D789}" srcOrd="1" destOrd="0" parTransId="{FAEB715A-C4A5-48E1-BBA2-40C346D82B4C}" sibTransId="{7E95C8A3-7823-49CD-B91B-2684E02EBE3C}"/>
    <dgm:cxn modelId="{5876EF9B-B9C4-4C62-B48C-36C71C92618B}" type="presOf" srcId="{FBF3FE46-97F3-4DEB-836B-26B95F407610}" destId="{0819B2D8-8049-4E81-85DF-7A657B30863E}" srcOrd="0" destOrd="0" presId="urn:microsoft.com/office/officeart/2005/8/layout/process3"/>
    <dgm:cxn modelId="{A23F23A7-0395-4D16-AEF9-15FCB8A245AC}" srcId="{FBF3FE46-97F3-4DEB-836B-26B95F407610}" destId="{A3E26F34-8806-4715-A2D5-16458C667991}" srcOrd="2" destOrd="0" parTransId="{42687CBB-93EC-471C-9FAB-849975A8300D}" sibTransId="{1F23DA36-7C1C-4764-A2E9-3506CE24C077}"/>
    <dgm:cxn modelId="{AC3128B1-DEEE-4342-BAA3-740623F78A8C}" type="presOf" srcId="{D7C3037A-5E2A-4657-BDB5-F903519D1A82}" destId="{0790CFE5-1CC7-403A-BD82-1DC7DA697557}" srcOrd="0" destOrd="1" presId="urn:microsoft.com/office/officeart/2005/8/layout/process3"/>
    <dgm:cxn modelId="{4DEE07CD-319B-4CFA-8DDB-11548D0FA9AB}" type="presOf" srcId="{8085CE7B-5EC6-4881-A405-6C782EA07218}" destId="{0790CFE5-1CC7-403A-BD82-1DC7DA697557}" srcOrd="0" destOrd="0" presId="urn:microsoft.com/office/officeart/2005/8/layout/process3"/>
    <dgm:cxn modelId="{934F0ACD-6B6B-4871-A3C9-9F8F9BE154C9}" srcId="{FBF3FE46-97F3-4DEB-836B-26B95F407610}" destId="{56BC53C8-8838-40C3-81B2-9CC07BE5AFD0}" srcOrd="1" destOrd="0" parTransId="{2C5F1FFE-9005-43FA-B45E-5D29A281FD87}" sibTransId="{8870F6FB-1E34-4F57-9542-E644839A04BC}"/>
    <dgm:cxn modelId="{F2DF22CE-D048-427F-9D28-2FEC368BE4D9}" type="presOf" srcId="{3B8D3506-E093-495A-BFED-45D85488B9CA}" destId="{68C348C9-D081-441D-A511-7A8DE51A6A0A}" srcOrd="1" destOrd="0" presId="urn:microsoft.com/office/officeart/2005/8/layout/process3"/>
    <dgm:cxn modelId="{B8DA7FCF-05FD-4EE0-ACC5-3EDCABBEAE25}" type="presOf" srcId="{6D703702-B591-40C8-A5FB-1CA9E771B91F}" destId="{5A3DA3EF-6814-4CFE-B462-097547C29973}" srcOrd="1" destOrd="0" presId="urn:microsoft.com/office/officeart/2005/8/layout/process3"/>
    <dgm:cxn modelId="{1B468BD8-8004-48BC-A876-1CBB373C6344}" type="presOf" srcId="{6D703702-B591-40C8-A5FB-1CA9E771B91F}" destId="{545A4AF4-2B58-4E45-B78B-0F8570F4778F}" srcOrd="0" destOrd="0" presId="urn:microsoft.com/office/officeart/2005/8/layout/process3"/>
    <dgm:cxn modelId="{B7CE6BE6-59A6-4DB1-8295-CF6767E57614}" type="presOf" srcId="{A3E26F34-8806-4715-A2D5-16458C667991}" destId="{0181BAFD-675A-4B64-8004-E646F34F3930}" srcOrd="0" destOrd="2" presId="urn:microsoft.com/office/officeart/2005/8/layout/process3"/>
    <dgm:cxn modelId="{1B682CE7-8BE9-411A-A2B7-9B75ADBB6816}" srcId="{3B8D3506-E093-495A-BFED-45D85488B9CA}" destId="{8085CE7B-5EC6-4881-A405-6C782EA07218}" srcOrd="0" destOrd="0" parTransId="{9CF6F5F7-C7BF-4918-97E6-B20D129EA91B}" sibTransId="{827DF0CC-66BD-46B0-BFE8-C4932B797DE3}"/>
    <dgm:cxn modelId="{DCB947F9-08EA-49E5-9057-47DED18EF415}" srcId="{6D703702-B591-40C8-A5FB-1CA9E771B91F}" destId="{29F1700E-B922-4698-AC97-B407F0B236AE}" srcOrd="0" destOrd="0" parTransId="{0B38F77C-2EBD-46A3-A9D9-2D0550A8CB99}" sibTransId="{F778C0D7-E169-4076-AFB5-F534ECC0A613}"/>
    <dgm:cxn modelId="{324581FF-6502-4462-9C16-9F3F63D6EAE5}" type="presOf" srcId="{C60E30EB-EFCD-4674-A664-E8C0BD15D789}" destId="{6B9FA31F-8DB8-40FC-8171-E63B57B5A583}" srcOrd="0" destOrd="1" presId="urn:microsoft.com/office/officeart/2005/8/layout/process3"/>
    <dgm:cxn modelId="{E450C19E-B1F7-4819-9CAB-3A581668A284}" type="presParOf" srcId="{7D6C185F-5DF9-41CB-A1CC-26B3F59E2C87}" destId="{C39C133E-8AC5-4414-B75F-C2F60F82A946}" srcOrd="0" destOrd="0" presId="urn:microsoft.com/office/officeart/2005/8/layout/process3"/>
    <dgm:cxn modelId="{AF00B414-0B96-41AF-8247-76A89213934E}" type="presParOf" srcId="{C39C133E-8AC5-4414-B75F-C2F60F82A946}" destId="{7EA89DB5-8BBB-4FB7-A186-34A9B272D188}" srcOrd="0" destOrd="0" presId="urn:microsoft.com/office/officeart/2005/8/layout/process3"/>
    <dgm:cxn modelId="{98752B13-D582-47BA-8952-79B11D1767AB}" type="presParOf" srcId="{C39C133E-8AC5-4414-B75F-C2F60F82A946}" destId="{68C348C9-D081-441D-A511-7A8DE51A6A0A}" srcOrd="1" destOrd="0" presId="urn:microsoft.com/office/officeart/2005/8/layout/process3"/>
    <dgm:cxn modelId="{2083939A-D4AA-4007-8CE9-8F6D1E7010C5}" type="presParOf" srcId="{C39C133E-8AC5-4414-B75F-C2F60F82A946}" destId="{0790CFE5-1CC7-403A-BD82-1DC7DA697557}" srcOrd="2" destOrd="0" presId="urn:microsoft.com/office/officeart/2005/8/layout/process3"/>
    <dgm:cxn modelId="{BF64155B-927E-4F2D-89CB-B091B9FB4487}" type="presParOf" srcId="{7D6C185F-5DF9-41CB-A1CC-26B3F59E2C87}" destId="{C5C9E92D-1AC1-441C-A2E5-0D0A674CDC47}" srcOrd="1" destOrd="0" presId="urn:microsoft.com/office/officeart/2005/8/layout/process3"/>
    <dgm:cxn modelId="{A2CC50C1-1181-4777-88FB-826056BB7BDB}" type="presParOf" srcId="{C5C9E92D-1AC1-441C-A2E5-0D0A674CDC47}" destId="{C688BB3D-4B1A-4F40-B15E-16EB9574F601}" srcOrd="0" destOrd="0" presId="urn:microsoft.com/office/officeart/2005/8/layout/process3"/>
    <dgm:cxn modelId="{915DB68F-D83D-472B-A70F-34DAFB3F4C96}" type="presParOf" srcId="{7D6C185F-5DF9-41CB-A1CC-26B3F59E2C87}" destId="{CFA5088F-03B6-4655-B164-29766558683A}" srcOrd="2" destOrd="0" presId="urn:microsoft.com/office/officeart/2005/8/layout/process3"/>
    <dgm:cxn modelId="{E02A7BD4-7C3B-4BF5-8BF2-3F432F2F2734}" type="presParOf" srcId="{CFA5088F-03B6-4655-B164-29766558683A}" destId="{545A4AF4-2B58-4E45-B78B-0F8570F4778F}" srcOrd="0" destOrd="0" presId="urn:microsoft.com/office/officeart/2005/8/layout/process3"/>
    <dgm:cxn modelId="{679DA897-AC1A-4D40-B1A9-4BEE9BA8CFE0}" type="presParOf" srcId="{CFA5088F-03B6-4655-B164-29766558683A}" destId="{5A3DA3EF-6814-4CFE-B462-097547C29973}" srcOrd="1" destOrd="0" presId="urn:microsoft.com/office/officeart/2005/8/layout/process3"/>
    <dgm:cxn modelId="{7E183908-81FA-4DF7-A0C5-12DE41E93426}" type="presParOf" srcId="{CFA5088F-03B6-4655-B164-29766558683A}" destId="{6B9FA31F-8DB8-40FC-8171-E63B57B5A583}" srcOrd="2" destOrd="0" presId="urn:microsoft.com/office/officeart/2005/8/layout/process3"/>
    <dgm:cxn modelId="{91B73118-5C60-4436-99C0-91FB53CBB417}" type="presParOf" srcId="{7D6C185F-5DF9-41CB-A1CC-26B3F59E2C87}" destId="{E2471B78-F136-4D4E-A1A3-DADE655D5BC0}" srcOrd="3" destOrd="0" presId="urn:microsoft.com/office/officeart/2005/8/layout/process3"/>
    <dgm:cxn modelId="{E28959FD-0943-4ACB-AFDD-B12C0A8E7F55}" type="presParOf" srcId="{E2471B78-F136-4D4E-A1A3-DADE655D5BC0}" destId="{C3D0C7A1-B24D-4950-9A87-D5A3A52A3D57}" srcOrd="0" destOrd="0" presId="urn:microsoft.com/office/officeart/2005/8/layout/process3"/>
    <dgm:cxn modelId="{4DBE856D-C1F4-455F-940E-7125FAD772DB}" type="presParOf" srcId="{7D6C185F-5DF9-41CB-A1CC-26B3F59E2C87}" destId="{FAD8B1F3-3DF4-4D7F-A464-D7A907386BBC}" srcOrd="4" destOrd="0" presId="urn:microsoft.com/office/officeart/2005/8/layout/process3"/>
    <dgm:cxn modelId="{09FD81DA-DFC5-4CFE-BF86-D722147A8FB9}" type="presParOf" srcId="{FAD8B1F3-3DF4-4D7F-A464-D7A907386BBC}" destId="{0819B2D8-8049-4E81-85DF-7A657B30863E}" srcOrd="0" destOrd="0" presId="urn:microsoft.com/office/officeart/2005/8/layout/process3"/>
    <dgm:cxn modelId="{152E5215-C869-47A5-8524-C8E93C9D3840}" type="presParOf" srcId="{FAD8B1F3-3DF4-4D7F-A464-D7A907386BBC}" destId="{3D744A27-F588-41F2-869F-3FFCA1C3FF79}" srcOrd="1" destOrd="0" presId="urn:microsoft.com/office/officeart/2005/8/layout/process3"/>
    <dgm:cxn modelId="{809AA4C6-1D63-4562-8480-1315A529B5A4}" type="presParOf" srcId="{FAD8B1F3-3DF4-4D7F-A464-D7A907386BBC}" destId="{0181BAFD-675A-4B64-8004-E646F34F3930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619D3753-2D88-4C7D-A5A3-C038D6389CB5}" type="doc">
      <dgm:prSet loTypeId="urn:microsoft.com/office/officeart/2005/8/layout/chevron2" loCatId="process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fr-FR"/>
        </a:p>
      </dgm:t>
    </dgm:pt>
    <dgm:pt modelId="{EC7829D3-EA58-4E7E-B4DC-0754AA0D8D6F}">
      <dgm:prSet phldrT="[Texte]"/>
      <dgm:spPr/>
      <dgm:t>
        <a:bodyPr/>
        <a:lstStyle/>
        <a:p>
          <a:r>
            <a:rPr lang="fr-FR"/>
            <a:t>Pratique informelle</a:t>
          </a:r>
        </a:p>
      </dgm:t>
    </dgm:pt>
    <dgm:pt modelId="{3209E28D-C080-4A8B-9E57-27ABC28AD9A4}" type="parTrans" cxnId="{14B2B75A-2EB9-45FF-AA69-564E50BF65C8}">
      <dgm:prSet/>
      <dgm:spPr/>
      <dgm:t>
        <a:bodyPr/>
        <a:lstStyle/>
        <a:p>
          <a:endParaRPr lang="fr-FR"/>
        </a:p>
      </dgm:t>
    </dgm:pt>
    <dgm:pt modelId="{8336AE28-9E09-45E4-8C56-4A945F76439F}" type="sibTrans" cxnId="{14B2B75A-2EB9-45FF-AA69-564E50BF65C8}">
      <dgm:prSet/>
      <dgm:spPr/>
      <dgm:t>
        <a:bodyPr/>
        <a:lstStyle/>
        <a:p>
          <a:endParaRPr lang="fr-FR"/>
        </a:p>
      </dgm:t>
    </dgm:pt>
    <dgm:pt modelId="{B579B313-0063-47FC-B675-01FB557DB452}">
      <dgm:prSet phldrT="[Texte]"/>
      <dgm:spPr/>
      <dgm:t>
        <a:bodyPr/>
        <a:lstStyle/>
        <a:p>
          <a:r>
            <a:rPr lang="fr-FR"/>
            <a:t>Pratiques de base mises en oeuvre de manière informelle</a:t>
          </a:r>
        </a:p>
      </dgm:t>
    </dgm:pt>
    <dgm:pt modelId="{B7C39658-2D65-4771-8565-093AC5ED92E5}" type="parTrans" cxnId="{6A6431FE-F8A2-416E-B6EF-11816F769365}">
      <dgm:prSet/>
      <dgm:spPr/>
      <dgm:t>
        <a:bodyPr/>
        <a:lstStyle/>
        <a:p>
          <a:endParaRPr lang="fr-FR"/>
        </a:p>
      </dgm:t>
    </dgm:pt>
    <dgm:pt modelId="{C628711F-657F-4B4B-A1AF-E2F9674A51DF}" type="sibTrans" cxnId="{6A6431FE-F8A2-416E-B6EF-11816F769365}">
      <dgm:prSet/>
      <dgm:spPr/>
      <dgm:t>
        <a:bodyPr/>
        <a:lstStyle/>
        <a:p>
          <a:endParaRPr lang="fr-FR"/>
        </a:p>
      </dgm:t>
    </dgm:pt>
    <dgm:pt modelId="{55C45BE2-2A34-4C04-ADDA-103473C9669A}">
      <dgm:prSet phldrT="[Texte]"/>
      <dgm:spPr/>
      <dgm:t>
        <a:bodyPr/>
        <a:lstStyle/>
        <a:p>
          <a:r>
            <a:rPr lang="fr-FR"/>
            <a:t>Pratique répétable et suivie</a:t>
          </a:r>
        </a:p>
      </dgm:t>
    </dgm:pt>
    <dgm:pt modelId="{D39E65B9-913E-4CBD-A6F1-1465AA588A16}" type="parTrans" cxnId="{B074BAAC-BB94-4727-B9CD-826EEC2A22CD}">
      <dgm:prSet/>
      <dgm:spPr/>
      <dgm:t>
        <a:bodyPr/>
        <a:lstStyle/>
        <a:p>
          <a:endParaRPr lang="fr-FR"/>
        </a:p>
      </dgm:t>
    </dgm:pt>
    <dgm:pt modelId="{29AC1574-BF1C-4DC4-B620-C48A75332751}" type="sibTrans" cxnId="{B074BAAC-BB94-4727-B9CD-826EEC2A22CD}">
      <dgm:prSet/>
      <dgm:spPr/>
      <dgm:t>
        <a:bodyPr/>
        <a:lstStyle/>
        <a:p>
          <a:endParaRPr lang="fr-FR"/>
        </a:p>
      </dgm:t>
    </dgm:pt>
    <dgm:pt modelId="{DFFD87E3-3B9D-4E08-B2EF-2DA0303D9F22}">
      <dgm:prSet phldrT="[Texte]"/>
      <dgm:spPr/>
      <dgm:t>
        <a:bodyPr/>
        <a:lstStyle/>
        <a:p>
          <a:r>
            <a:rPr lang="fr-FR"/>
            <a:t>Pratiques de mises en oeuvre de façon planifiée</a:t>
          </a:r>
        </a:p>
      </dgm:t>
    </dgm:pt>
    <dgm:pt modelId="{300FC019-5402-46C0-A67A-F775C398AFFD}" type="parTrans" cxnId="{FA0E81E6-16A5-4A61-AFE4-2AE52D3EEE62}">
      <dgm:prSet/>
      <dgm:spPr/>
      <dgm:t>
        <a:bodyPr/>
        <a:lstStyle/>
        <a:p>
          <a:endParaRPr lang="fr-FR"/>
        </a:p>
      </dgm:t>
    </dgm:pt>
    <dgm:pt modelId="{F214DBB1-86F9-4733-BDE8-64F04522F44E}" type="sibTrans" cxnId="{FA0E81E6-16A5-4A61-AFE4-2AE52D3EEE62}">
      <dgm:prSet/>
      <dgm:spPr/>
      <dgm:t>
        <a:bodyPr/>
        <a:lstStyle/>
        <a:p>
          <a:endParaRPr lang="fr-FR"/>
        </a:p>
      </dgm:t>
    </dgm:pt>
    <dgm:pt modelId="{AC2FEC74-335C-41E6-A3DB-12776B911367}">
      <dgm:prSet phldrT="[Texte]"/>
      <dgm:spPr/>
      <dgm:t>
        <a:bodyPr/>
        <a:lstStyle/>
        <a:p>
          <a:r>
            <a:rPr lang="fr-FR"/>
            <a:t>Processus défini</a:t>
          </a:r>
        </a:p>
      </dgm:t>
    </dgm:pt>
    <dgm:pt modelId="{E7CD51B2-DFC1-4F81-B16B-9F16DA186B4D}" type="parTrans" cxnId="{950635D4-EE5E-45A8-AF41-577C11B34B2D}">
      <dgm:prSet/>
      <dgm:spPr/>
      <dgm:t>
        <a:bodyPr/>
        <a:lstStyle/>
        <a:p>
          <a:endParaRPr lang="fr-FR"/>
        </a:p>
      </dgm:t>
    </dgm:pt>
    <dgm:pt modelId="{B46A8317-FB62-409F-9BDF-6DF5192E2CA5}" type="sibTrans" cxnId="{950635D4-EE5E-45A8-AF41-577C11B34B2D}">
      <dgm:prSet/>
      <dgm:spPr/>
      <dgm:t>
        <a:bodyPr/>
        <a:lstStyle/>
        <a:p>
          <a:endParaRPr lang="fr-FR"/>
        </a:p>
      </dgm:t>
    </dgm:pt>
    <dgm:pt modelId="{1F539907-F950-47D6-8A3C-D17D63F0801D}">
      <dgm:prSet phldrT="[Texte]"/>
      <dgm:spPr/>
      <dgm:t>
        <a:bodyPr/>
        <a:lstStyle/>
        <a:p>
          <a:r>
            <a:rPr lang="fr-FR"/>
            <a:t>Mise en oeuvre d'un processus décrit</a:t>
          </a:r>
        </a:p>
      </dgm:t>
    </dgm:pt>
    <dgm:pt modelId="{870CFC8E-31D5-48C3-9A6E-01FA192A0ECC}" type="parTrans" cxnId="{186C9310-ED12-4109-8DDA-CE53F6E1B75A}">
      <dgm:prSet/>
      <dgm:spPr/>
      <dgm:t>
        <a:bodyPr/>
        <a:lstStyle/>
        <a:p>
          <a:endParaRPr lang="fr-FR"/>
        </a:p>
      </dgm:t>
    </dgm:pt>
    <dgm:pt modelId="{78E0E470-73D0-4BCE-A433-386A9C0D9AB4}" type="sibTrans" cxnId="{186C9310-ED12-4109-8DDA-CE53F6E1B75A}">
      <dgm:prSet/>
      <dgm:spPr/>
      <dgm:t>
        <a:bodyPr/>
        <a:lstStyle/>
        <a:p>
          <a:endParaRPr lang="fr-FR"/>
        </a:p>
      </dgm:t>
    </dgm:pt>
    <dgm:pt modelId="{9CEDDD1B-A6F0-497B-A582-63D800A1A6E3}">
      <dgm:prSet phldrT="[Texte]"/>
      <dgm:spPr/>
      <dgm:t>
        <a:bodyPr/>
        <a:lstStyle/>
        <a:p>
          <a:r>
            <a:rPr lang="fr-FR"/>
            <a:t>Processus contrôlé</a:t>
          </a:r>
        </a:p>
      </dgm:t>
    </dgm:pt>
    <dgm:pt modelId="{1B1B3D83-AA79-4A27-829A-07A2309D3485}" type="parTrans" cxnId="{76AD3D3D-35E2-4BBA-82FC-1F7047524AA7}">
      <dgm:prSet/>
      <dgm:spPr/>
      <dgm:t>
        <a:bodyPr/>
        <a:lstStyle/>
        <a:p>
          <a:endParaRPr lang="fr-FR"/>
        </a:p>
      </dgm:t>
    </dgm:pt>
    <dgm:pt modelId="{F4B4B8B7-5EB5-4569-A36A-5DFCC6BDDCB2}" type="sibTrans" cxnId="{76AD3D3D-35E2-4BBA-82FC-1F7047524AA7}">
      <dgm:prSet/>
      <dgm:spPr/>
      <dgm:t>
        <a:bodyPr/>
        <a:lstStyle/>
        <a:p>
          <a:endParaRPr lang="fr-FR"/>
        </a:p>
      </dgm:t>
    </dgm:pt>
    <dgm:pt modelId="{A8183CD4-A323-4A06-83E9-0B0635576EF3}">
      <dgm:prSet phldrT="[Texte]"/>
      <dgm:spPr/>
      <dgm:t>
        <a:bodyPr/>
        <a:lstStyle/>
        <a:p>
          <a:r>
            <a:rPr lang="fr-FR"/>
            <a:t>Processus coordonné et contrôlé à l'aide d'indicateurs</a:t>
          </a:r>
        </a:p>
      </dgm:t>
    </dgm:pt>
    <dgm:pt modelId="{5E518387-9665-4432-A1C9-E699A5DB6AF2}" type="parTrans" cxnId="{416E1EEE-3681-4EDB-BE64-6993B23B9311}">
      <dgm:prSet/>
      <dgm:spPr/>
      <dgm:t>
        <a:bodyPr/>
        <a:lstStyle/>
        <a:p>
          <a:endParaRPr lang="fr-FR"/>
        </a:p>
      </dgm:t>
    </dgm:pt>
    <dgm:pt modelId="{8887E240-5B8D-4390-8D0F-49A3E9B49F5C}" type="sibTrans" cxnId="{416E1EEE-3681-4EDB-BE64-6993B23B9311}">
      <dgm:prSet/>
      <dgm:spPr/>
      <dgm:t>
        <a:bodyPr/>
        <a:lstStyle/>
        <a:p>
          <a:endParaRPr lang="fr-FR"/>
        </a:p>
      </dgm:t>
    </dgm:pt>
    <dgm:pt modelId="{FA0A061A-6F69-4096-9487-30F0FF6F13F7}">
      <dgm:prSet phldrT="[Texte]"/>
      <dgm:spPr/>
      <dgm:t>
        <a:bodyPr/>
        <a:lstStyle/>
        <a:p>
          <a:r>
            <a:rPr lang="fr-FR"/>
            <a:t>Interventions réactives, pas de préventif</a:t>
          </a:r>
        </a:p>
      </dgm:t>
    </dgm:pt>
    <dgm:pt modelId="{AC886C7C-C67B-49CA-BA39-B30C6CD72F9B}" type="parTrans" cxnId="{22720244-A1A4-43D3-BDB9-E66D6E643251}">
      <dgm:prSet/>
      <dgm:spPr/>
      <dgm:t>
        <a:bodyPr/>
        <a:lstStyle/>
        <a:p>
          <a:endParaRPr lang="fr-FR"/>
        </a:p>
      </dgm:t>
    </dgm:pt>
    <dgm:pt modelId="{E3E31B09-B8BE-4173-B5B8-40712F7807BF}" type="sibTrans" cxnId="{22720244-A1A4-43D3-BDB9-E66D6E643251}">
      <dgm:prSet/>
      <dgm:spPr/>
      <dgm:t>
        <a:bodyPr/>
        <a:lstStyle/>
        <a:p>
          <a:endParaRPr lang="fr-FR"/>
        </a:p>
      </dgm:t>
    </dgm:pt>
    <dgm:pt modelId="{C4AFCD93-2536-46BB-B0E8-740B20DE28C6}">
      <dgm:prSet phldrT="[Texte]"/>
      <dgm:spPr/>
      <dgm:t>
        <a:bodyPr/>
        <a:lstStyle/>
        <a:p>
          <a:r>
            <a:rPr lang="fr-FR"/>
            <a:t>Interventions sur initiative de ceux qui estiment en avoir le besoin</a:t>
          </a:r>
        </a:p>
      </dgm:t>
    </dgm:pt>
    <dgm:pt modelId="{638858CE-31E6-45B1-8136-95D07BBAB32B}" type="parTrans" cxnId="{B06F92B9-7ABC-425B-9CC0-41B2653A674B}">
      <dgm:prSet/>
      <dgm:spPr/>
      <dgm:t>
        <a:bodyPr/>
        <a:lstStyle/>
        <a:p>
          <a:endParaRPr lang="fr-FR"/>
        </a:p>
      </dgm:t>
    </dgm:pt>
    <dgm:pt modelId="{E7B2434E-280F-4462-84AB-0732806490E3}" type="sibTrans" cxnId="{B06F92B9-7ABC-425B-9CC0-41B2653A674B}">
      <dgm:prSet/>
      <dgm:spPr/>
      <dgm:t>
        <a:bodyPr/>
        <a:lstStyle/>
        <a:p>
          <a:endParaRPr lang="fr-FR"/>
        </a:p>
      </dgm:t>
    </dgm:pt>
    <dgm:pt modelId="{8C978BF5-B02D-40E7-9904-91E5426150A6}">
      <dgm:prSet phldrT="[Texte]"/>
      <dgm:spPr/>
      <dgm:t>
        <a:bodyPr/>
        <a:lstStyle/>
        <a:p>
          <a:r>
            <a:rPr lang="fr-FR"/>
            <a:t>Pratiques de base tracées</a:t>
          </a:r>
        </a:p>
      </dgm:t>
    </dgm:pt>
    <dgm:pt modelId="{DE6986F2-D4F3-40AF-8613-F87AC178A047}" type="parTrans" cxnId="{15AAFC5F-6CD5-4657-A21A-AC2586E5BAE1}">
      <dgm:prSet/>
      <dgm:spPr/>
      <dgm:t>
        <a:bodyPr/>
        <a:lstStyle/>
        <a:p>
          <a:endParaRPr lang="fr-FR"/>
        </a:p>
      </dgm:t>
    </dgm:pt>
    <dgm:pt modelId="{B77D50B5-26FA-4430-AFBA-3FFECF81FA20}" type="sibTrans" cxnId="{15AAFC5F-6CD5-4657-A21A-AC2586E5BAE1}">
      <dgm:prSet/>
      <dgm:spPr/>
      <dgm:t>
        <a:bodyPr/>
        <a:lstStyle/>
        <a:p>
          <a:endParaRPr lang="fr-FR"/>
        </a:p>
      </dgm:t>
    </dgm:pt>
    <dgm:pt modelId="{EC516B4C-8465-41C6-B2B8-400398F1197E}">
      <dgm:prSet phldrT="[Texte]"/>
      <dgm:spPr/>
      <dgm:t>
        <a:bodyPr/>
        <a:lstStyle/>
        <a:p>
          <a:r>
            <a:rPr lang="fr-FR"/>
            <a:t>Support relatif auprès de l'organisme soutenu</a:t>
          </a:r>
        </a:p>
      </dgm:t>
    </dgm:pt>
    <dgm:pt modelId="{17FE84F5-FAC5-4E0B-A309-1F74AACD8581}" type="parTrans" cxnId="{8735D5D7-75AF-4862-996D-EBDD2C2BD2C8}">
      <dgm:prSet/>
      <dgm:spPr/>
      <dgm:t>
        <a:bodyPr/>
        <a:lstStyle/>
        <a:p>
          <a:endParaRPr lang="fr-FR"/>
        </a:p>
      </dgm:t>
    </dgm:pt>
    <dgm:pt modelId="{B2D71B0A-CAEB-4FCB-BF21-BA079F143686}" type="sibTrans" cxnId="{8735D5D7-75AF-4862-996D-EBDD2C2BD2C8}">
      <dgm:prSet/>
      <dgm:spPr/>
      <dgm:t>
        <a:bodyPr/>
        <a:lstStyle/>
        <a:p>
          <a:endParaRPr lang="fr-FR"/>
        </a:p>
      </dgm:t>
    </dgm:pt>
    <dgm:pt modelId="{C80F0161-C73E-4838-98DE-DACCAB3BAF48}">
      <dgm:prSet phldrT="[Texte]"/>
      <dgm:spPr/>
      <dgm:t>
        <a:bodyPr/>
        <a:lstStyle/>
        <a:p>
          <a:r>
            <a:rPr lang="fr-FR"/>
            <a:t>Adaptation des processus à l'organisme soutenu</a:t>
          </a:r>
        </a:p>
      </dgm:t>
    </dgm:pt>
    <dgm:pt modelId="{77212F44-B781-4F5B-AF86-39F02A459F31}" type="parTrans" cxnId="{D066581E-022D-439F-9435-AD6C1288F2C3}">
      <dgm:prSet/>
      <dgm:spPr/>
      <dgm:t>
        <a:bodyPr/>
        <a:lstStyle/>
        <a:p>
          <a:endParaRPr lang="fr-FR"/>
        </a:p>
      </dgm:t>
    </dgm:pt>
    <dgm:pt modelId="{7E9E33EA-3A49-42C0-B25A-C7E2F6E0F801}" type="sibTrans" cxnId="{D066581E-022D-439F-9435-AD6C1288F2C3}">
      <dgm:prSet/>
      <dgm:spPr/>
      <dgm:t>
        <a:bodyPr/>
        <a:lstStyle/>
        <a:p>
          <a:endParaRPr lang="fr-FR"/>
        </a:p>
      </dgm:t>
    </dgm:pt>
    <dgm:pt modelId="{8597F2DB-4A59-408C-A951-DBAB60FFD193}">
      <dgm:prSet phldrT="[Texte]"/>
      <dgm:spPr/>
      <dgm:t>
        <a:bodyPr/>
        <a:lstStyle/>
        <a:p>
          <a:r>
            <a:rPr lang="fr-FR"/>
            <a:t>Processus généralisé et compris par le ma,agement et par les exécutants</a:t>
          </a:r>
        </a:p>
      </dgm:t>
    </dgm:pt>
    <dgm:pt modelId="{8D1AD7D6-8536-49FF-A875-42EF7080C83C}" type="parTrans" cxnId="{CA331896-E638-4A41-B092-6E6B008C3FCB}">
      <dgm:prSet/>
      <dgm:spPr/>
      <dgm:t>
        <a:bodyPr/>
        <a:lstStyle/>
        <a:p>
          <a:endParaRPr lang="fr-FR"/>
        </a:p>
      </dgm:t>
    </dgm:pt>
    <dgm:pt modelId="{D683F132-3CF0-4179-89DD-EF584DCD3749}" type="sibTrans" cxnId="{CA331896-E638-4A41-B092-6E6B008C3FCB}">
      <dgm:prSet/>
      <dgm:spPr/>
      <dgm:t>
        <a:bodyPr/>
        <a:lstStyle/>
        <a:p>
          <a:endParaRPr lang="fr-FR"/>
        </a:p>
      </dgm:t>
    </dgm:pt>
    <dgm:pt modelId="{2247BB79-EE03-4C96-BC15-019AF53875AA}">
      <dgm:prSet phldrT="[Texte]"/>
      <dgm:spPr/>
      <dgm:t>
        <a:bodyPr/>
        <a:lstStyle/>
        <a:p>
          <a:r>
            <a:rPr lang="fr-FR"/>
            <a:t>Correction des défauts constatés</a:t>
          </a:r>
        </a:p>
      </dgm:t>
    </dgm:pt>
    <dgm:pt modelId="{B75B99A8-4164-4C07-B91D-D701D78BCD8E}" type="parTrans" cxnId="{F4610837-8831-497B-8058-8249A439A70A}">
      <dgm:prSet/>
      <dgm:spPr/>
      <dgm:t>
        <a:bodyPr/>
        <a:lstStyle/>
        <a:p>
          <a:endParaRPr lang="fr-FR"/>
        </a:p>
      </dgm:t>
    </dgm:pt>
    <dgm:pt modelId="{10221B59-4198-431B-AAF7-7A6425741E1F}" type="sibTrans" cxnId="{F4610837-8831-497B-8058-8249A439A70A}">
      <dgm:prSet/>
      <dgm:spPr/>
      <dgm:t>
        <a:bodyPr/>
        <a:lstStyle/>
        <a:p>
          <a:endParaRPr lang="fr-FR"/>
        </a:p>
      </dgm:t>
    </dgm:pt>
    <dgm:pt modelId="{055571DA-1935-493C-9F33-7057DF27A1FB}">
      <dgm:prSet phldrT="[Texte]"/>
      <dgm:spPr/>
      <dgm:t>
        <a:bodyPr/>
        <a:lstStyle/>
        <a:p>
          <a:r>
            <a:rPr lang="fr-FR"/>
            <a:t>Processus optimisé</a:t>
          </a:r>
        </a:p>
      </dgm:t>
    </dgm:pt>
    <dgm:pt modelId="{3C64FD4E-6119-4567-96D3-31AA33E13B4E}" type="parTrans" cxnId="{909D2DDB-9C47-4EE0-9113-EBAF58061905}">
      <dgm:prSet/>
      <dgm:spPr/>
      <dgm:t>
        <a:bodyPr/>
        <a:lstStyle/>
        <a:p>
          <a:endParaRPr lang="fr-FR"/>
        </a:p>
      </dgm:t>
    </dgm:pt>
    <dgm:pt modelId="{D17C1592-786B-460B-B600-17CFB18833D5}" type="sibTrans" cxnId="{909D2DDB-9C47-4EE0-9113-EBAF58061905}">
      <dgm:prSet/>
      <dgm:spPr/>
      <dgm:t>
        <a:bodyPr/>
        <a:lstStyle/>
        <a:p>
          <a:endParaRPr lang="fr-FR"/>
        </a:p>
      </dgm:t>
    </dgm:pt>
    <dgm:pt modelId="{C722E539-3AE1-4606-9FE7-798E39FEFA08}">
      <dgm:prSet phldrT="[Texte]"/>
      <dgm:spPr/>
      <dgm:t>
        <a:bodyPr/>
        <a:lstStyle/>
        <a:p>
          <a:r>
            <a:rPr lang="fr-FR"/>
            <a:t>Amélioration dynamique et institutionalisé des processus</a:t>
          </a:r>
        </a:p>
      </dgm:t>
    </dgm:pt>
    <dgm:pt modelId="{FB4E704F-EFBA-4619-B7F7-5247F5C84090}" type="parTrans" cxnId="{B674B33F-57F1-40D5-A4F9-BE9F9CBA2635}">
      <dgm:prSet/>
      <dgm:spPr/>
      <dgm:t>
        <a:bodyPr/>
        <a:lstStyle/>
        <a:p>
          <a:endParaRPr lang="fr-FR"/>
        </a:p>
      </dgm:t>
    </dgm:pt>
    <dgm:pt modelId="{A457F727-8FF8-4D34-AA0B-E71B912884D0}" type="sibTrans" cxnId="{B674B33F-57F1-40D5-A4F9-BE9F9CBA2635}">
      <dgm:prSet/>
      <dgm:spPr/>
      <dgm:t>
        <a:bodyPr/>
        <a:lstStyle/>
        <a:p>
          <a:endParaRPr lang="fr-FR"/>
        </a:p>
      </dgm:t>
    </dgm:pt>
    <dgm:pt modelId="{F1EF8ED6-ACEB-46B1-9B7C-A6B31D0D7F2D}">
      <dgm:prSet phldrT="[Texte]"/>
      <dgm:spPr/>
      <dgm:t>
        <a:bodyPr/>
        <a:lstStyle/>
        <a:p>
          <a:r>
            <a:rPr lang="fr-FR"/>
            <a:t>Prise en compte de l'évolution du contexte</a:t>
          </a:r>
        </a:p>
      </dgm:t>
    </dgm:pt>
    <dgm:pt modelId="{049EA51E-DD5D-4E93-9EFE-38CCD14BFFFC}" type="parTrans" cxnId="{6BDDDB13-21AA-46A9-82DE-AAF26D7C6024}">
      <dgm:prSet/>
      <dgm:spPr/>
      <dgm:t>
        <a:bodyPr/>
        <a:lstStyle/>
        <a:p>
          <a:endParaRPr lang="fr-FR"/>
        </a:p>
      </dgm:t>
    </dgm:pt>
    <dgm:pt modelId="{98D645BA-2C36-4A5A-B742-645CB4C2A0E6}" type="sibTrans" cxnId="{6BDDDB13-21AA-46A9-82DE-AAF26D7C6024}">
      <dgm:prSet/>
      <dgm:spPr/>
      <dgm:t>
        <a:bodyPr/>
        <a:lstStyle/>
        <a:p>
          <a:endParaRPr lang="fr-FR"/>
        </a:p>
      </dgm:t>
    </dgm:pt>
    <dgm:pt modelId="{F975778C-D530-4E0D-8429-BA59D7CEA6CA}" type="pres">
      <dgm:prSet presAssocID="{619D3753-2D88-4C7D-A5A3-C038D6389CB5}" presName="linearFlow" presStyleCnt="0">
        <dgm:presLayoutVars>
          <dgm:dir/>
          <dgm:animLvl val="lvl"/>
          <dgm:resizeHandles val="exact"/>
        </dgm:presLayoutVars>
      </dgm:prSet>
      <dgm:spPr/>
    </dgm:pt>
    <dgm:pt modelId="{6CAD3F68-0497-4234-B0EE-086694EF259C}" type="pres">
      <dgm:prSet presAssocID="{EC7829D3-EA58-4E7E-B4DC-0754AA0D8D6F}" presName="composite" presStyleCnt="0"/>
      <dgm:spPr/>
    </dgm:pt>
    <dgm:pt modelId="{23E3FB83-421A-4159-B526-6F8B320D00F8}" type="pres">
      <dgm:prSet presAssocID="{EC7829D3-EA58-4E7E-B4DC-0754AA0D8D6F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1175930E-C893-49C0-9016-D4F313E9BEB2}" type="pres">
      <dgm:prSet presAssocID="{EC7829D3-EA58-4E7E-B4DC-0754AA0D8D6F}" presName="descendantText" presStyleLbl="alignAcc1" presStyleIdx="0" presStyleCnt="5">
        <dgm:presLayoutVars>
          <dgm:bulletEnabled val="1"/>
        </dgm:presLayoutVars>
      </dgm:prSet>
      <dgm:spPr/>
    </dgm:pt>
    <dgm:pt modelId="{D88ABE3F-6C6E-4C6D-8D5B-9FC6B88F1C04}" type="pres">
      <dgm:prSet presAssocID="{8336AE28-9E09-45E4-8C56-4A945F76439F}" presName="sp" presStyleCnt="0"/>
      <dgm:spPr/>
    </dgm:pt>
    <dgm:pt modelId="{58C9E989-7450-47B0-BD9A-563EBF53AD40}" type="pres">
      <dgm:prSet presAssocID="{55C45BE2-2A34-4C04-ADDA-103473C9669A}" presName="composite" presStyleCnt="0"/>
      <dgm:spPr/>
    </dgm:pt>
    <dgm:pt modelId="{69727685-6EC4-4CFF-A3F8-87AE60C5CEBF}" type="pres">
      <dgm:prSet presAssocID="{55C45BE2-2A34-4C04-ADDA-103473C9669A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F8C47240-6E74-4488-88E5-10AB1B815D8C}" type="pres">
      <dgm:prSet presAssocID="{55C45BE2-2A34-4C04-ADDA-103473C9669A}" presName="descendantText" presStyleLbl="alignAcc1" presStyleIdx="1" presStyleCnt="5">
        <dgm:presLayoutVars>
          <dgm:bulletEnabled val="1"/>
        </dgm:presLayoutVars>
      </dgm:prSet>
      <dgm:spPr/>
    </dgm:pt>
    <dgm:pt modelId="{79F3F531-0B4F-4DA6-AC8A-79F6DF255E6F}" type="pres">
      <dgm:prSet presAssocID="{29AC1574-BF1C-4DC4-B620-C48A75332751}" presName="sp" presStyleCnt="0"/>
      <dgm:spPr/>
    </dgm:pt>
    <dgm:pt modelId="{5566077E-16C1-4ABF-BB01-620AF4A3A667}" type="pres">
      <dgm:prSet presAssocID="{AC2FEC74-335C-41E6-A3DB-12776B911367}" presName="composite" presStyleCnt="0"/>
      <dgm:spPr/>
    </dgm:pt>
    <dgm:pt modelId="{642F4751-8C5A-463D-A9B2-5248B8E04D85}" type="pres">
      <dgm:prSet presAssocID="{AC2FEC74-335C-41E6-A3DB-12776B911367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D5410C3A-9E55-46E0-A66A-0C06B8BD9FD3}" type="pres">
      <dgm:prSet presAssocID="{AC2FEC74-335C-41E6-A3DB-12776B911367}" presName="descendantText" presStyleLbl="alignAcc1" presStyleIdx="2" presStyleCnt="5">
        <dgm:presLayoutVars>
          <dgm:bulletEnabled val="1"/>
        </dgm:presLayoutVars>
      </dgm:prSet>
      <dgm:spPr/>
    </dgm:pt>
    <dgm:pt modelId="{3D5207F3-A708-42FC-A4B9-78F1A914BDD9}" type="pres">
      <dgm:prSet presAssocID="{B46A8317-FB62-409F-9BDF-6DF5192E2CA5}" presName="sp" presStyleCnt="0"/>
      <dgm:spPr/>
    </dgm:pt>
    <dgm:pt modelId="{7510F0B3-CF7C-4CF7-9578-51D1431F62AC}" type="pres">
      <dgm:prSet presAssocID="{9CEDDD1B-A6F0-497B-A582-63D800A1A6E3}" presName="composite" presStyleCnt="0"/>
      <dgm:spPr/>
    </dgm:pt>
    <dgm:pt modelId="{C444FA8B-6E75-410A-B684-43DB64502B47}" type="pres">
      <dgm:prSet presAssocID="{9CEDDD1B-A6F0-497B-A582-63D800A1A6E3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ABB0CBF6-2BBD-4FB7-A0F7-2FD6B400412B}" type="pres">
      <dgm:prSet presAssocID="{9CEDDD1B-A6F0-497B-A582-63D800A1A6E3}" presName="descendantText" presStyleLbl="alignAcc1" presStyleIdx="3" presStyleCnt="5">
        <dgm:presLayoutVars>
          <dgm:bulletEnabled val="1"/>
        </dgm:presLayoutVars>
      </dgm:prSet>
      <dgm:spPr/>
    </dgm:pt>
    <dgm:pt modelId="{6FA91139-60B1-420F-8558-27003A3280E2}" type="pres">
      <dgm:prSet presAssocID="{F4B4B8B7-5EB5-4569-A36A-5DFCC6BDDCB2}" presName="sp" presStyleCnt="0"/>
      <dgm:spPr/>
    </dgm:pt>
    <dgm:pt modelId="{13C529E8-2910-4D2E-881F-E5D1D7FE2E75}" type="pres">
      <dgm:prSet presAssocID="{055571DA-1935-493C-9F33-7057DF27A1FB}" presName="composite" presStyleCnt="0"/>
      <dgm:spPr/>
    </dgm:pt>
    <dgm:pt modelId="{9399D6BC-2D3C-445F-BA68-580875731176}" type="pres">
      <dgm:prSet presAssocID="{055571DA-1935-493C-9F33-7057DF27A1FB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3E87823B-66B7-436A-B3D3-29B2AF983100}" type="pres">
      <dgm:prSet presAssocID="{055571DA-1935-493C-9F33-7057DF27A1FB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8FD4860E-5CA9-469A-8B17-08B960A6E525}" type="presOf" srcId="{DFFD87E3-3B9D-4E08-B2EF-2DA0303D9F22}" destId="{F8C47240-6E74-4488-88E5-10AB1B815D8C}" srcOrd="0" destOrd="0" presId="urn:microsoft.com/office/officeart/2005/8/layout/chevron2"/>
    <dgm:cxn modelId="{186C9310-ED12-4109-8DDA-CE53F6E1B75A}" srcId="{AC2FEC74-335C-41E6-A3DB-12776B911367}" destId="{1F539907-F950-47D6-8A3C-D17D63F0801D}" srcOrd="0" destOrd="0" parTransId="{870CFC8E-31D5-48C3-9A6E-01FA192A0ECC}" sibTransId="{78E0E470-73D0-4BCE-A433-386A9C0D9AB4}"/>
    <dgm:cxn modelId="{6BDDDB13-21AA-46A9-82DE-AAF26D7C6024}" srcId="{055571DA-1935-493C-9F33-7057DF27A1FB}" destId="{F1EF8ED6-ACEB-46B1-9B7C-A6B31D0D7F2D}" srcOrd="1" destOrd="0" parTransId="{049EA51E-DD5D-4E93-9EFE-38CCD14BFFFC}" sibTransId="{98D645BA-2C36-4A5A-B742-645CB4C2A0E6}"/>
    <dgm:cxn modelId="{D066581E-022D-439F-9435-AD6C1288F2C3}" srcId="{AC2FEC74-335C-41E6-A3DB-12776B911367}" destId="{C80F0161-C73E-4838-98DE-DACCAB3BAF48}" srcOrd="1" destOrd="0" parTransId="{77212F44-B781-4F5B-AF86-39F02A459F31}" sibTransId="{7E9E33EA-3A49-42C0-B25A-C7E2F6E0F801}"/>
    <dgm:cxn modelId="{F4610837-8831-497B-8058-8249A439A70A}" srcId="{9CEDDD1B-A6F0-497B-A582-63D800A1A6E3}" destId="{2247BB79-EE03-4C96-BC15-019AF53875AA}" srcOrd="1" destOrd="0" parTransId="{B75B99A8-4164-4C07-B91D-D701D78BCD8E}" sibTransId="{10221B59-4198-431B-AAF7-7A6425741E1F}"/>
    <dgm:cxn modelId="{76AD3D3D-35E2-4BBA-82FC-1F7047524AA7}" srcId="{619D3753-2D88-4C7D-A5A3-C038D6389CB5}" destId="{9CEDDD1B-A6F0-497B-A582-63D800A1A6E3}" srcOrd="3" destOrd="0" parTransId="{1B1B3D83-AA79-4A27-829A-07A2309D3485}" sibTransId="{F4B4B8B7-5EB5-4569-A36A-5DFCC6BDDCB2}"/>
    <dgm:cxn modelId="{B674B33F-57F1-40D5-A4F9-BE9F9CBA2635}" srcId="{055571DA-1935-493C-9F33-7057DF27A1FB}" destId="{C722E539-3AE1-4606-9FE7-798E39FEFA08}" srcOrd="0" destOrd="0" parTransId="{FB4E704F-EFBA-4619-B7F7-5247F5C84090}" sibTransId="{A457F727-8FF8-4D34-AA0B-E71B912884D0}"/>
    <dgm:cxn modelId="{2F466440-2047-445A-A9A9-E8896D8EB696}" type="presOf" srcId="{EC516B4C-8465-41C6-B2B8-400398F1197E}" destId="{F8C47240-6E74-4488-88E5-10AB1B815D8C}" srcOrd="0" destOrd="2" presId="urn:microsoft.com/office/officeart/2005/8/layout/chevron2"/>
    <dgm:cxn modelId="{15AAFC5F-6CD5-4657-A21A-AC2586E5BAE1}" srcId="{55C45BE2-2A34-4C04-ADDA-103473C9669A}" destId="{8C978BF5-B02D-40E7-9904-91E5426150A6}" srcOrd="1" destOrd="0" parTransId="{DE6986F2-D4F3-40AF-8613-F87AC178A047}" sibTransId="{B77D50B5-26FA-4430-AFBA-3FFECF81FA20}"/>
    <dgm:cxn modelId="{D7867B62-2348-4C0B-9B07-D3E8C3AE19DF}" type="presOf" srcId="{B579B313-0063-47FC-B675-01FB557DB452}" destId="{1175930E-C893-49C0-9016-D4F313E9BEB2}" srcOrd="0" destOrd="0" presId="urn:microsoft.com/office/officeart/2005/8/layout/chevron2"/>
    <dgm:cxn modelId="{FFBEA163-9050-4A50-85AA-D65B23CA19F2}" type="presOf" srcId="{FA0A061A-6F69-4096-9487-30F0FF6F13F7}" destId="{1175930E-C893-49C0-9016-D4F313E9BEB2}" srcOrd="0" destOrd="1" presId="urn:microsoft.com/office/officeart/2005/8/layout/chevron2"/>
    <dgm:cxn modelId="{22720244-A1A4-43D3-BDB9-E66D6E643251}" srcId="{EC7829D3-EA58-4E7E-B4DC-0754AA0D8D6F}" destId="{FA0A061A-6F69-4096-9487-30F0FF6F13F7}" srcOrd="1" destOrd="0" parTransId="{AC886C7C-C67B-49CA-BA39-B30C6CD72F9B}" sibTransId="{E3E31B09-B8BE-4173-B5B8-40712F7807BF}"/>
    <dgm:cxn modelId="{CD693046-D4E9-4872-A0AF-8D2C95B5CF8A}" type="presOf" srcId="{C722E539-3AE1-4606-9FE7-798E39FEFA08}" destId="{3E87823B-66B7-436A-B3D3-29B2AF983100}" srcOrd="0" destOrd="0" presId="urn:microsoft.com/office/officeart/2005/8/layout/chevron2"/>
    <dgm:cxn modelId="{452F4848-A314-44D7-9F30-98D74B28BA6B}" type="presOf" srcId="{8C978BF5-B02D-40E7-9904-91E5426150A6}" destId="{F8C47240-6E74-4488-88E5-10AB1B815D8C}" srcOrd="0" destOrd="1" presId="urn:microsoft.com/office/officeart/2005/8/layout/chevron2"/>
    <dgm:cxn modelId="{E62F7171-C591-4D72-8C9B-C2D25641BE81}" type="presOf" srcId="{55C45BE2-2A34-4C04-ADDA-103473C9669A}" destId="{69727685-6EC4-4CFF-A3F8-87AE60C5CEBF}" srcOrd="0" destOrd="0" presId="urn:microsoft.com/office/officeart/2005/8/layout/chevron2"/>
    <dgm:cxn modelId="{B1949E56-6EF4-447E-A349-05E1D35D0ECC}" type="presOf" srcId="{A8183CD4-A323-4A06-83E9-0B0635576EF3}" destId="{ABB0CBF6-2BBD-4FB7-A0F7-2FD6B400412B}" srcOrd="0" destOrd="0" presId="urn:microsoft.com/office/officeart/2005/8/layout/chevron2"/>
    <dgm:cxn modelId="{B8DDD657-D71B-418A-85B0-0245AAD3FF4F}" type="presOf" srcId="{F1EF8ED6-ACEB-46B1-9B7C-A6B31D0D7F2D}" destId="{3E87823B-66B7-436A-B3D3-29B2AF983100}" srcOrd="0" destOrd="1" presId="urn:microsoft.com/office/officeart/2005/8/layout/chevron2"/>
    <dgm:cxn modelId="{14B2B75A-2EB9-45FF-AA69-564E50BF65C8}" srcId="{619D3753-2D88-4C7D-A5A3-C038D6389CB5}" destId="{EC7829D3-EA58-4E7E-B4DC-0754AA0D8D6F}" srcOrd="0" destOrd="0" parTransId="{3209E28D-C080-4A8B-9E57-27ABC28AD9A4}" sibTransId="{8336AE28-9E09-45E4-8C56-4A945F76439F}"/>
    <dgm:cxn modelId="{8359147C-3BEC-4436-8BC7-61898F2AAFB9}" type="presOf" srcId="{AC2FEC74-335C-41E6-A3DB-12776B911367}" destId="{642F4751-8C5A-463D-A9B2-5248B8E04D85}" srcOrd="0" destOrd="0" presId="urn:microsoft.com/office/officeart/2005/8/layout/chevron2"/>
    <dgm:cxn modelId="{6958167F-5BAA-4731-AA1C-22C581BE7324}" type="presOf" srcId="{9CEDDD1B-A6F0-497B-A582-63D800A1A6E3}" destId="{C444FA8B-6E75-410A-B684-43DB64502B47}" srcOrd="0" destOrd="0" presId="urn:microsoft.com/office/officeart/2005/8/layout/chevron2"/>
    <dgm:cxn modelId="{CA331896-E638-4A41-B092-6E6B008C3FCB}" srcId="{AC2FEC74-335C-41E6-A3DB-12776B911367}" destId="{8597F2DB-4A59-408C-A951-DBAB60FFD193}" srcOrd="2" destOrd="0" parTransId="{8D1AD7D6-8536-49FF-A875-42EF7080C83C}" sibTransId="{D683F132-3CF0-4179-89DD-EF584DCD3749}"/>
    <dgm:cxn modelId="{936AC996-1357-4E32-9392-70EB0C43F933}" type="presOf" srcId="{619D3753-2D88-4C7D-A5A3-C038D6389CB5}" destId="{F975778C-D530-4E0D-8429-BA59D7CEA6CA}" srcOrd="0" destOrd="0" presId="urn:microsoft.com/office/officeart/2005/8/layout/chevron2"/>
    <dgm:cxn modelId="{5CDFF99E-D6D4-4555-B904-FC1FEBFBF4CC}" type="presOf" srcId="{C80F0161-C73E-4838-98DE-DACCAB3BAF48}" destId="{D5410C3A-9E55-46E0-A66A-0C06B8BD9FD3}" srcOrd="0" destOrd="1" presId="urn:microsoft.com/office/officeart/2005/8/layout/chevron2"/>
    <dgm:cxn modelId="{38099DA1-D3BB-46DD-91DD-239A7750EC0A}" type="presOf" srcId="{8597F2DB-4A59-408C-A951-DBAB60FFD193}" destId="{D5410C3A-9E55-46E0-A66A-0C06B8BD9FD3}" srcOrd="0" destOrd="2" presId="urn:microsoft.com/office/officeart/2005/8/layout/chevron2"/>
    <dgm:cxn modelId="{00681AA9-C51C-47EF-A77A-18DD864976FC}" type="presOf" srcId="{C4AFCD93-2536-46BB-B0E8-740B20DE28C6}" destId="{1175930E-C893-49C0-9016-D4F313E9BEB2}" srcOrd="0" destOrd="2" presId="urn:microsoft.com/office/officeart/2005/8/layout/chevron2"/>
    <dgm:cxn modelId="{9130C4AA-3A82-43A4-8D3B-AE6EB4CD8995}" type="presOf" srcId="{1F539907-F950-47D6-8A3C-D17D63F0801D}" destId="{D5410C3A-9E55-46E0-A66A-0C06B8BD9FD3}" srcOrd="0" destOrd="0" presId="urn:microsoft.com/office/officeart/2005/8/layout/chevron2"/>
    <dgm:cxn modelId="{B074BAAC-BB94-4727-B9CD-826EEC2A22CD}" srcId="{619D3753-2D88-4C7D-A5A3-C038D6389CB5}" destId="{55C45BE2-2A34-4C04-ADDA-103473C9669A}" srcOrd="1" destOrd="0" parTransId="{D39E65B9-913E-4CBD-A6F1-1465AA588A16}" sibTransId="{29AC1574-BF1C-4DC4-B620-C48A75332751}"/>
    <dgm:cxn modelId="{B06F92B9-7ABC-425B-9CC0-41B2653A674B}" srcId="{EC7829D3-EA58-4E7E-B4DC-0754AA0D8D6F}" destId="{C4AFCD93-2536-46BB-B0E8-740B20DE28C6}" srcOrd="2" destOrd="0" parTransId="{638858CE-31E6-45B1-8136-95D07BBAB32B}" sibTransId="{E7B2434E-280F-4462-84AB-0732806490E3}"/>
    <dgm:cxn modelId="{950635D4-EE5E-45A8-AF41-577C11B34B2D}" srcId="{619D3753-2D88-4C7D-A5A3-C038D6389CB5}" destId="{AC2FEC74-335C-41E6-A3DB-12776B911367}" srcOrd="2" destOrd="0" parTransId="{E7CD51B2-DFC1-4F81-B16B-9F16DA186B4D}" sibTransId="{B46A8317-FB62-409F-9BDF-6DF5192E2CA5}"/>
    <dgm:cxn modelId="{8735D5D7-75AF-4862-996D-EBDD2C2BD2C8}" srcId="{55C45BE2-2A34-4C04-ADDA-103473C9669A}" destId="{EC516B4C-8465-41C6-B2B8-400398F1197E}" srcOrd="2" destOrd="0" parTransId="{17FE84F5-FAC5-4E0B-A309-1F74AACD8581}" sibTransId="{B2D71B0A-CAEB-4FCB-BF21-BA079F143686}"/>
    <dgm:cxn modelId="{909D2DDB-9C47-4EE0-9113-EBAF58061905}" srcId="{619D3753-2D88-4C7D-A5A3-C038D6389CB5}" destId="{055571DA-1935-493C-9F33-7057DF27A1FB}" srcOrd="4" destOrd="0" parTransId="{3C64FD4E-6119-4567-96D3-31AA33E13B4E}" sibTransId="{D17C1592-786B-460B-B600-17CFB18833D5}"/>
    <dgm:cxn modelId="{54CF5CE5-7E51-42F6-9146-645AE3A55FBA}" type="presOf" srcId="{055571DA-1935-493C-9F33-7057DF27A1FB}" destId="{9399D6BC-2D3C-445F-BA68-580875731176}" srcOrd="0" destOrd="0" presId="urn:microsoft.com/office/officeart/2005/8/layout/chevron2"/>
    <dgm:cxn modelId="{FA0E81E6-16A5-4A61-AFE4-2AE52D3EEE62}" srcId="{55C45BE2-2A34-4C04-ADDA-103473C9669A}" destId="{DFFD87E3-3B9D-4E08-B2EF-2DA0303D9F22}" srcOrd="0" destOrd="0" parTransId="{300FC019-5402-46C0-A67A-F775C398AFFD}" sibTransId="{F214DBB1-86F9-4733-BDE8-64F04522F44E}"/>
    <dgm:cxn modelId="{9C7B3BE8-C048-40EE-A78F-8E7CD2033599}" type="presOf" srcId="{EC7829D3-EA58-4E7E-B4DC-0754AA0D8D6F}" destId="{23E3FB83-421A-4159-B526-6F8B320D00F8}" srcOrd="0" destOrd="0" presId="urn:microsoft.com/office/officeart/2005/8/layout/chevron2"/>
    <dgm:cxn modelId="{BB08C3EB-67A9-4456-BD1A-3B3B51431D7C}" type="presOf" srcId="{2247BB79-EE03-4C96-BC15-019AF53875AA}" destId="{ABB0CBF6-2BBD-4FB7-A0F7-2FD6B400412B}" srcOrd="0" destOrd="1" presId="urn:microsoft.com/office/officeart/2005/8/layout/chevron2"/>
    <dgm:cxn modelId="{416E1EEE-3681-4EDB-BE64-6993B23B9311}" srcId="{9CEDDD1B-A6F0-497B-A582-63D800A1A6E3}" destId="{A8183CD4-A323-4A06-83E9-0B0635576EF3}" srcOrd="0" destOrd="0" parTransId="{5E518387-9665-4432-A1C9-E699A5DB6AF2}" sibTransId="{8887E240-5B8D-4390-8D0F-49A3E9B49F5C}"/>
    <dgm:cxn modelId="{6A6431FE-F8A2-416E-B6EF-11816F769365}" srcId="{EC7829D3-EA58-4E7E-B4DC-0754AA0D8D6F}" destId="{B579B313-0063-47FC-B675-01FB557DB452}" srcOrd="0" destOrd="0" parTransId="{B7C39658-2D65-4771-8565-093AC5ED92E5}" sibTransId="{C628711F-657F-4B4B-A1AF-E2F9674A51DF}"/>
    <dgm:cxn modelId="{BE3F25E6-C7B9-438B-9E0C-ACF9DD7A7923}" type="presParOf" srcId="{F975778C-D530-4E0D-8429-BA59D7CEA6CA}" destId="{6CAD3F68-0497-4234-B0EE-086694EF259C}" srcOrd="0" destOrd="0" presId="urn:microsoft.com/office/officeart/2005/8/layout/chevron2"/>
    <dgm:cxn modelId="{F85E8C87-4B93-41A1-81BF-880C95F78D8B}" type="presParOf" srcId="{6CAD3F68-0497-4234-B0EE-086694EF259C}" destId="{23E3FB83-421A-4159-B526-6F8B320D00F8}" srcOrd="0" destOrd="0" presId="urn:microsoft.com/office/officeart/2005/8/layout/chevron2"/>
    <dgm:cxn modelId="{BAA167E4-D9D5-47AA-8170-402877FE6E6D}" type="presParOf" srcId="{6CAD3F68-0497-4234-B0EE-086694EF259C}" destId="{1175930E-C893-49C0-9016-D4F313E9BEB2}" srcOrd="1" destOrd="0" presId="urn:microsoft.com/office/officeart/2005/8/layout/chevron2"/>
    <dgm:cxn modelId="{F14BF5F8-B37B-46A2-A555-B43F246839E2}" type="presParOf" srcId="{F975778C-D530-4E0D-8429-BA59D7CEA6CA}" destId="{D88ABE3F-6C6E-4C6D-8D5B-9FC6B88F1C04}" srcOrd="1" destOrd="0" presId="urn:microsoft.com/office/officeart/2005/8/layout/chevron2"/>
    <dgm:cxn modelId="{8A9BA556-1D27-4D83-8252-D6BA24AA4D17}" type="presParOf" srcId="{F975778C-D530-4E0D-8429-BA59D7CEA6CA}" destId="{58C9E989-7450-47B0-BD9A-563EBF53AD40}" srcOrd="2" destOrd="0" presId="urn:microsoft.com/office/officeart/2005/8/layout/chevron2"/>
    <dgm:cxn modelId="{D0DF23FE-D4A2-4753-8BB8-8383FFF67C09}" type="presParOf" srcId="{58C9E989-7450-47B0-BD9A-563EBF53AD40}" destId="{69727685-6EC4-4CFF-A3F8-87AE60C5CEBF}" srcOrd="0" destOrd="0" presId="urn:microsoft.com/office/officeart/2005/8/layout/chevron2"/>
    <dgm:cxn modelId="{CB49FD24-72AA-4403-88BD-4D4BA47A8745}" type="presParOf" srcId="{58C9E989-7450-47B0-BD9A-563EBF53AD40}" destId="{F8C47240-6E74-4488-88E5-10AB1B815D8C}" srcOrd="1" destOrd="0" presId="urn:microsoft.com/office/officeart/2005/8/layout/chevron2"/>
    <dgm:cxn modelId="{8AE37A35-63B0-4D07-B704-676617708D91}" type="presParOf" srcId="{F975778C-D530-4E0D-8429-BA59D7CEA6CA}" destId="{79F3F531-0B4F-4DA6-AC8A-79F6DF255E6F}" srcOrd="3" destOrd="0" presId="urn:microsoft.com/office/officeart/2005/8/layout/chevron2"/>
    <dgm:cxn modelId="{6C41C0E0-35FF-4D59-89A5-B99E41872F33}" type="presParOf" srcId="{F975778C-D530-4E0D-8429-BA59D7CEA6CA}" destId="{5566077E-16C1-4ABF-BB01-620AF4A3A667}" srcOrd="4" destOrd="0" presId="urn:microsoft.com/office/officeart/2005/8/layout/chevron2"/>
    <dgm:cxn modelId="{ADBCAD83-7C1E-40D1-B062-D94B55867A77}" type="presParOf" srcId="{5566077E-16C1-4ABF-BB01-620AF4A3A667}" destId="{642F4751-8C5A-463D-A9B2-5248B8E04D85}" srcOrd="0" destOrd="0" presId="urn:microsoft.com/office/officeart/2005/8/layout/chevron2"/>
    <dgm:cxn modelId="{1D33BE68-DB26-484E-8AC5-A01D256C5675}" type="presParOf" srcId="{5566077E-16C1-4ABF-BB01-620AF4A3A667}" destId="{D5410C3A-9E55-46E0-A66A-0C06B8BD9FD3}" srcOrd="1" destOrd="0" presId="urn:microsoft.com/office/officeart/2005/8/layout/chevron2"/>
    <dgm:cxn modelId="{E480C548-B128-46FF-A79D-AF53AFBD66C4}" type="presParOf" srcId="{F975778C-D530-4E0D-8429-BA59D7CEA6CA}" destId="{3D5207F3-A708-42FC-A4B9-78F1A914BDD9}" srcOrd="5" destOrd="0" presId="urn:microsoft.com/office/officeart/2005/8/layout/chevron2"/>
    <dgm:cxn modelId="{194E7CFB-C0CE-4EFD-8582-2ED5D1F3F3E2}" type="presParOf" srcId="{F975778C-D530-4E0D-8429-BA59D7CEA6CA}" destId="{7510F0B3-CF7C-4CF7-9578-51D1431F62AC}" srcOrd="6" destOrd="0" presId="urn:microsoft.com/office/officeart/2005/8/layout/chevron2"/>
    <dgm:cxn modelId="{4205499A-04D7-4753-9626-6A927B2042DA}" type="presParOf" srcId="{7510F0B3-CF7C-4CF7-9578-51D1431F62AC}" destId="{C444FA8B-6E75-410A-B684-43DB64502B47}" srcOrd="0" destOrd="0" presId="urn:microsoft.com/office/officeart/2005/8/layout/chevron2"/>
    <dgm:cxn modelId="{33999363-5287-44B1-97D3-65088F6FD253}" type="presParOf" srcId="{7510F0B3-CF7C-4CF7-9578-51D1431F62AC}" destId="{ABB0CBF6-2BBD-4FB7-A0F7-2FD6B400412B}" srcOrd="1" destOrd="0" presId="urn:microsoft.com/office/officeart/2005/8/layout/chevron2"/>
    <dgm:cxn modelId="{50ACD52F-FDB2-428F-A9E9-24F4D0DFE36D}" type="presParOf" srcId="{F975778C-D530-4E0D-8429-BA59D7CEA6CA}" destId="{6FA91139-60B1-420F-8558-27003A3280E2}" srcOrd="7" destOrd="0" presId="urn:microsoft.com/office/officeart/2005/8/layout/chevron2"/>
    <dgm:cxn modelId="{2A025C3B-B656-4C99-9273-696F9043D292}" type="presParOf" srcId="{F975778C-D530-4E0D-8429-BA59D7CEA6CA}" destId="{13C529E8-2910-4D2E-881F-E5D1D7FE2E75}" srcOrd="8" destOrd="0" presId="urn:microsoft.com/office/officeart/2005/8/layout/chevron2"/>
    <dgm:cxn modelId="{A3338E60-4209-4D90-BD10-74DE3A2576BD}" type="presParOf" srcId="{13C529E8-2910-4D2E-881F-E5D1D7FE2E75}" destId="{9399D6BC-2D3C-445F-BA68-580875731176}" srcOrd="0" destOrd="0" presId="urn:microsoft.com/office/officeart/2005/8/layout/chevron2"/>
    <dgm:cxn modelId="{327547B1-1362-4045-89C6-967F923DE69A}" type="presParOf" srcId="{13C529E8-2910-4D2E-881F-E5D1D7FE2E75}" destId="{3E87823B-66B7-436A-B3D3-29B2AF98310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44F2BC95-94F2-4A6B-A771-D80F9BD57EC2}" type="doc">
      <dgm:prSet loTypeId="urn:microsoft.com/office/officeart/2009/3/layout/OpposingIdeas" loCatId="relationship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fr-FR"/>
        </a:p>
      </dgm:t>
    </dgm:pt>
    <dgm:pt modelId="{9CAB83F2-9EE3-4B82-936C-C9508E7EEF39}">
      <dgm:prSet phldrT="[Texte]"/>
      <dgm:spPr/>
      <dgm:t>
        <a:bodyPr/>
        <a:lstStyle/>
        <a:p>
          <a:r>
            <a:rPr lang="fr-FR"/>
            <a:t>À privilégier...</a:t>
          </a:r>
        </a:p>
      </dgm:t>
    </dgm:pt>
    <dgm:pt modelId="{2BC72CA8-CCE9-4C08-A202-3C052EF81C5A}" type="parTrans" cxnId="{A2C04CF5-6FCF-40B5-9072-C8A2EB78C60B}">
      <dgm:prSet/>
      <dgm:spPr/>
      <dgm:t>
        <a:bodyPr/>
        <a:lstStyle/>
        <a:p>
          <a:endParaRPr lang="fr-FR"/>
        </a:p>
      </dgm:t>
    </dgm:pt>
    <dgm:pt modelId="{AD93E264-9815-43DA-87ED-4093F361E36F}" type="sibTrans" cxnId="{A2C04CF5-6FCF-40B5-9072-C8A2EB78C60B}">
      <dgm:prSet/>
      <dgm:spPr/>
      <dgm:t>
        <a:bodyPr/>
        <a:lstStyle/>
        <a:p>
          <a:endParaRPr lang="fr-FR"/>
        </a:p>
      </dgm:t>
    </dgm:pt>
    <dgm:pt modelId="{AA07DDB0-18EE-42CD-9D54-E5502AEA2AE5}">
      <dgm:prSet phldrT="[Texte]"/>
      <dgm:spPr/>
      <dgm:t>
        <a:bodyPr/>
        <a:lstStyle/>
        <a:p>
          <a:r>
            <a:rPr lang="fr-FR"/>
            <a:t>À éviter...</a:t>
          </a:r>
        </a:p>
      </dgm:t>
    </dgm:pt>
    <dgm:pt modelId="{AE4BA16C-9A47-47E2-AD6C-7741559D9100}" type="parTrans" cxnId="{5FBA49FB-0D95-49A9-8D0B-57349AD79D56}">
      <dgm:prSet/>
      <dgm:spPr/>
      <dgm:t>
        <a:bodyPr/>
        <a:lstStyle/>
        <a:p>
          <a:endParaRPr lang="fr-FR"/>
        </a:p>
      </dgm:t>
    </dgm:pt>
    <dgm:pt modelId="{1D476F39-A797-4230-B3CE-A134F06E86BE}" type="sibTrans" cxnId="{5FBA49FB-0D95-49A9-8D0B-57349AD79D56}">
      <dgm:prSet/>
      <dgm:spPr/>
      <dgm:t>
        <a:bodyPr/>
        <a:lstStyle/>
        <a:p>
          <a:endParaRPr lang="fr-FR"/>
        </a:p>
      </dgm:t>
    </dgm:pt>
    <dgm:pt modelId="{E47377F9-BAEE-4905-86FE-F74D195782D3}">
      <dgm:prSet phldrT="[Texte]" custT="1"/>
      <dgm:spPr/>
      <dgm:t>
        <a:bodyPr/>
        <a:lstStyle/>
        <a:p>
          <a:r>
            <a:rPr lang="fr-FR" sz="1150"/>
            <a:t>Eviter la situation de juge et parti</a:t>
          </a:r>
        </a:p>
        <a:p>
          <a:r>
            <a:rPr lang="fr-FR" sz="1150"/>
            <a:t>Négliger les enjeux et risques idividuels</a:t>
          </a:r>
        </a:p>
        <a:p>
          <a:r>
            <a:rPr lang="fr-FR" sz="1150"/>
            <a:t>Ne communiquer que sur l'objectif</a:t>
          </a:r>
        </a:p>
        <a:p>
          <a:r>
            <a:rPr lang="fr-FR" sz="1150"/>
            <a:t>Ne pas communiquer</a:t>
          </a:r>
        </a:p>
      </dgm:t>
    </dgm:pt>
    <dgm:pt modelId="{30F8FA8F-0D92-47D4-9C1A-916CD744B9E8}" type="parTrans" cxnId="{C225CAEA-DFB9-400A-BA04-AF7B34217CC6}">
      <dgm:prSet/>
      <dgm:spPr/>
      <dgm:t>
        <a:bodyPr/>
        <a:lstStyle/>
        <a:p>
          <a:endParaRPr lang="fr-FR"/>
        </a:p>
      </dgm:t>
    </dgm:pt>
    <dgm:pt modelId="{A65F5CF7-1AC3-4CC0-B3E7-47B7199F3977}" type="sibTrans" cxnId="{C225CAEA-DFB9-400A-BA04-AF7B34217CC6}">
      <dgm:prSet/>
      <dgm:spPr/>
      <dgm:t>
        <a:bodyPr/>
        <a:lstStyle/>
        <a:p>
          <a:endParaRPr lang="fr-FR"/>
        </a:p>
      </dgm:t>
    </dgm:pt>
    <dgm:pt modelId="{7D89E29E-A6E7-46E1-B7FE-32319FDA959A}">
      <dgm:prSet phldrT="[Texte]" custT="1"/>
      <dgm:spPr/>
      <dgm:t>
        <a:bodyPr/>
        <a:lstStyle/>
        <a:p>
          <a:r>
            <a:rPr lang="fr-FR" sz="1150"/>
            <a:t>Former le personnel</a:t>
          </a:r>
        </a:p>
      </dgm:t>
    </dgm:pt>
    <dgm:pt modelId="{C89A1BA0-062B-4E49-9FBE-43FA7A02C554}" type="parTrans" cxnId="{9FE96130-7171-4577-922F-129E4F0F5DB0}">
      <dgm:prSet/>
      <dgm:spPr/>
      <dgm:t>
        <a:bodyPr/>
        <a:lstStyle/>
        <a:p>
          <a:endParaRPr lang="fr-FR"/>
        </a:p>
      </dgm:t>
    </dgm:pt>
    <dgm:pt modelId="{5E4CB17A-BEED-4FF2-838E-9822268C075B}" type="sibTrans" cxnId="{9FE96130-7171-4577-922F-129E4F0F5DB0}">
      <dgm:prSet/>
      <dgm:spPr/>
      <dgm:t>
        <a:bodyPr/>
        <a:lstStyle/>
        <a:p>
          <a:endParaRPr lang="fr-FR"/>
        </a:p>
      </dgm:t>
    </dgm:pt>
    <dgm:pt modelId="{F4D3D2DD-99FB-487F-84D8-BF5BA0115DDC}">
      <dgm:prSet phldrT="[Texte]" custT="1"/>
      <dgm:spPr/>
      <dgm:t>
        <a:bodyPr/>
        <a:lstStyle/>
        <a:p>
          <a:r>
            <a:rPr lang="fr-FR" sz="1150"/>
            <a:t>Partager la vision recherchée</a:t>
          </a:r>
        </a:p>
        <a:p>
          <a:r>
            <a:rPr lang="fr-FR" sz="1150"/>
            <a:t>S'impliquer en tant que manager</a:t>
          </a:r>
        </a:p>
      </dgm:t>
    </dgm:pt>
    <dgm:pt modelId="{92094CB5-2231-4295-9C76-5AA103DD0105}" type="parTrans" cxnId="{E08A34E9-090F-4118-8E72-BFA0F64DD1BC}">
      <dgm:prSet/>
      <dgm:spPr/>
      <dgm:t>
        <a:bodyPr/>
        <a:lstStyle/>
        <a:p>
          <a:endParaRPr lang="fr-FR"/>
        </a:p>
      </dgm:t>
    </dgm:pt>
    <dgm:pt modelId="{5B032090-7737-4238-8FBD-BD108F3EC2EC}" type="sibTrans" cxnId="{E08A34E9-090F-4118-8E72-BFA0F64DD1BC}">
      <dgm:prSet/>
      <dgm:spPr/>
      <dgm:t>
        <a:bodyPr/>
        <a:lstStyle/>
        <a:p>
          <a:endParaRPr lang="fr-FR"/>
        </a:p>
      </dgm:t>
    </dgm:pt>
    <dgm:pt modelId="{C27C4DAE-8F94-4446-9AE8-5C27287162FA}">
      <dgm:prSet phldrT="[Texte]" custT="1"/>
      <dgm:spPr/>
      <dgm:t>
        <a:bodyPr/>
        <a:lstStyle/>
        <a:p>
          <a:r>
            <a:rPr lang="fr-FR" sz="1150"/>
            <a:t>Assurer le soutien au personnel</a:t>
          </a:r>
        </a:p>
      </dgm:t>
    </dgm:pt>
    <dgm:pt modelId="{6E462538-1055-444D-88D5-92B654E4EE33}" type="parTrans" cxnId="{C13C6ADE-F722-48C4-8691-BCBA1E4CDA84}">
      <dgm:prSet/>
      <dgm:spPr/>
      <dgm:t>
        <a:bodyPr/>
        <a:lstStyle/>
        <a:p>
          <a:endParaRPr lang="fr-FR"/>
        </a:p>
      </dgm:t>
    </dgm:pt>
    <dgm:pt modelId="{E05052D2-7033-4C74-96E2-B7B754D0E9FC}" type="sibTrans" cxnId="{C13C6ADE-F722-48C4-8691-BCBA1E4CDA84}">
      <dgm:prSet/>
      <dgm:spPr/>
      <dgm:t>
        <a:bodyPr/>
        <a:lstStyle/>
        <a:p>
          <a:endParaRPr lang="fr-FR"/>
        </a:p>
      </dgm:t>
    </dgm:pt>
    <dgm:pt modelId="{38A847E0-ADB5-4F7B-B75A-F80B716B3A4E}">
      <dgm:prSet phldrT="[Texte]" custT="1"/>
      <dgm:spPr/>
      <dgm:t>
        <a:bodyPr/>
        <a:lstStyle/>
        <a:p>
          <a:r>
            <a:rPr lang="fr-FR" sz="1150"/>
            <a:t>Reconnaître les efforts et féliciter les succès</a:t>
          </a:r>
        </a:p>
      </dgm:t>
    </dgm:pt>
    <dgm:pt modelId="{1F2CBB2A-96CC-453A-8F82-F4759F37EBB8}" type="parTrans" cxnId="{6CDC234D-4D37-4EC3-86F6-49E4BE272CC9}">
      <dgm:prSet/>
      <dgm:spPr/>
      <dgm:t>
        <a:bodyPr/>
        <a:lstStyle/>
        <a:p>
          <a:endParaRPr lang="fr-FR"/>
        </a:p>
      </dgm:t>
    </dgm:pt>
    <dgm:pt modelId="{3719FBEB-6DD8-42EF-B906-B09EBDA84D1E}" type="sibTrans" cxnId="{6CDC234D-4D37-4EC3-86F6-49E4BE272CC9}">
      <dgm:prSet/>
      <dgm:spPr/>
      <dgm:t>
        <a:bodyPr/>
        <a:lstStyle/>
        <a:p>
          <a:endParaRPr lang="fr-FR"/>
        </a:p>
      </dgm:t>
    </dgm:pt>
    <dgm:pt modelId="{231DAEA7-5D7F-4C34-9398-B3FDACB44F85}">
      <dgm:prSet phldrT="[Texte]" custT="1"/>
      <dgm:spPr/>
      <dgm:t>
        <a:bodyPr/>
        <a:lstStyle/>
        <a:p>
          <a:r>
            <a:rPr lang="fr-FR" sz="1150"/>
            <a:t>Rendre l'information accessible à tous les acteurs</a:t>
          </a:r>
        </a:p>
        <a:p>
          <a:r>
            <a:rPr lang="fr-FR" sz="1150"/>
            <a:t>Prouver la réussite sur un faible échantillon rapidement</a:t>
          </a:r>
        </a:p>
        <a:p>
          <a:r>
            <a:rPr lang="fr-FR" sz="1150"/>
            <a:t>Créer des symboles</a:t>
          </a:r>
        </a:p>
        <a:p>
          <a:r>
            <a:rPr lang="fr-FR" sz="1150"/>
            <a:t>Rechercher l'adhésion</a:t>
          </a:r>
        </a:p>
        <a:p>
          <a:r>
            <a:rPr lang="fr-FR" sz="1150"/>
            <a:t>Obtenir un sponsor fort</a:t>
          </a:r>
        </a:p>
        <a:p>
          <a:r>
            <a:rPr lang="fr-FR" sz="1150"/>
            <a:t>Rechercher un leader d'opinion</a:t>
          </a:r>
        </a:p>
      </dgm:t>
    </dgm:pt>
    <dgm:pt modelId="{22DEA4A2-8E90-490B-9848-329B4E229F9A}" type="parTrans" cxnId="{5A5BC718-59BC-4D53-905B-A7AFF47C22EE}">
      <dgm:prSet/>
      <dgm:spPr/>
      <dgm:t>
        <a:bodyPr/>
        <a:lstStyle/>
        <a:p>
          <a:endParaRPr lang="fr-FR"/>
        </a:p>
      </dgm:t>
    </dgm:pt>
    <dgm:pt modelId="{DB72CE05-6EBE-49DE-9DAC-2D58FF27F405}" type="sibTrans" cxnId="{5A5BC718-59BC-4D53-905B-A7AFF47C22EE}">
      <dgm:prSet/>
      <dgm:spPr/>
      <dgm:t>
        <a:bodyPr/>
        <a:lstStyle/>
        <a:p>
          <a:endParaRPr lang="fr-FR"/>
        </a:p>
      </dgm:t>
    </dgm:pt>
    <dgm:pt modelId="{3FFFBCB8-91AC-4517-9008-F9A2F32E6C8D}" type="pres">
      <dgm:prSet presAssocID="{44F2BC95-94F2-4A6B-A771-D80F9BD57EC2}" presName="Name0" presStyleCnt="0">
        <dgm:presLayoutVars>
          <dgm:chMax val="2"/>
          <dgm:dir/>
          <dgm:animOne val="branch"/>
          <dgm:animLvl val="lvl"/>
          <dgm:resizeHandles val="exact"/>
        </dgm:presLayoutVars>
      </dgm:prSet>
      <dgm:spPr/>
    </dgm:pt>
    <dgm:pt modelId="{D90EEF3D-16EA-4BC7-B1F4-F63F7272F56D}" type="pres">
      <dgm:prSet presAssocID="{44F2BC95-94F2-4A6B-A771-D80F9BD57EC2}" presName="Background" presStyleLbl="node1" presStyleIdx="0" presStyleCnt="1" custScaleY="264847"/>
      <dgm:spPr/>
    </dgm:pt>
    <dgm:pt modelId="{B75D5D90-3939-4697-B250-161FA872F54F}" type="pres">
      <dgm:prSet presAssocID="{44F2BC95-94F2-4A6B-A771-D80F9BD57EC2}" presName="Divider" presStyleLbl="callout" presStyleIdx="0" presStyleCnt="1" custScaleX="2000000" custScaleY="340226"/>
      <dgm:spPr/>
    </dgm:pt>
    <dgm:pt modelId="{9A44FAD7-F2C6-4B0F-AFDA-4B89BE9E9A49}" type="pres">
      <dgm:prSet presAssocID="{44F2BC95-94F2-4A6B-A771-D80F9BD57EC2}" presName="ChildText1" presStyleLbl="revTx" presStyleIdx="0" presStyleCnt="0" custScaleY="303313">
        <dgm:presLayoutVars>
          <dgm:chMax val="0"/>
          <dgm:chPref val="0"/>
          <dgm:bulletEnabled val="1"/>
        </dgm:presLayoutVars>
      </dgm:prSet>
      <dgm:spPr/>
    </dgm:pt>
    <dgm:pt modelId="{25880E5A-CD1B-4D60-80A1-8E8BA135856E}" type="pres">
      <dgm:prSet presAssocID="{44F2BC95-94F2-4A6B-A771-D80F9BD57EC2}" presName="ChildText2" presStyleLbl="revTx" presStyleIdx="0" presStyleCnt="0" custScaleY="303313">
        <dgm:presLayoutVars>
          <dgm:chMax val="0"/>
          <dgm:chPref val="0"/>
          <dgm:bulletEnabled val="1"/>
        </dgm:presLayoutVars>
      </dgm:prSet>
      <dgm:spPr/>
    </dgm:pt>
    <dgm:pt modelId="{C46E9F32-18CD-4C73-90AD-B3221AAF47D1}" type="pres">
      <dgm:prSet presAssocID="{44F2BC95-94F2-4A6B-A771-D80F9BD57EC2}" presName="ParentText1" presStyleLbl="revTx" presStyleIdx="0" presStyleCnt="0">
        <dgm:presLayoutVars>
          <dgm:chMax val="1"/>
          <dgm:chPref val="1"/>
        </dgm:presLayoutVars>
      </dgm:prSet>
      <dgm:spPr/>
    </dgm:pt>
    <dgm:pt modelId="{DF113274-EB37-4570-948B-189CD5D2DD6F}" type="pres">
      <dgm:prSet presAssocID="{44F2BC95-94F2-4A6B-A771-D80F9BD57EC2}" presName="ParentShape1" presStyleLbl="alignImgPlace1" presStyleIdx="0" presStyleCnt="2" custLinFactNeighborX="0" custLinFactNeighborY="-50517">
        <dgm:presLayoutVars/>
      </dgm:prSet>
      <dgm:spPr/>
    </dgm:pt>
    <dgm:pt modelId="{5C987963-441C-4CAD-8912-DA4896110309}" type="pres">
      <dgm:prSet presAssocID="{44F2BC95-94F2-4A6B-A771-D80F9BD57EC2}" presName="ParentText2" presStyleLbl="revTx" presStyleIdx="0" presStyleCnt="0">
        <dgm:presLayoutVars>
          <dgm:chMax val="1"/>
          <dgm:chPref val="1"/>
        </dgm:presLayoutVars>
      </dgm:prSet>
      <dgm:spPr/>
    </dgm:pt>
    <dgm:pt modelId="{11A899C2-5378-432C-9A97-40E58450F87E}" type="pres">
      <dgm:prSet presAssocID="{44F2BC95-94F2-4A6B-A771-D80F9BD57EC2}" presName="ParentShape2" presStyleLbl="alignImgPlace1" presStyleIdx="1" presStyleCnt="2" custLinFactNeighborY="53415">
        <dgm:presLayoutVars/>
      </dgm:prSet>
      <dgm:spPr/>
    </dgm:pt>
  </dgm:ptLst>
  <dgm:cxnLst>
    <dgm:cxn modelId="{38D96515-254F-4407-B217-308A6C9EB3DD}" type="presOf" srcId="{E47377F9-BAEE-4905-86FE-F74D195782D3}" destId="{25880E5A-CD1B-4D60-80A1-8E8BA135856E}" srcOrd="0" destOrd="0" presId="urn:microsoft.com/office/officeart/2009/3/layout/OpposingIdeas"/>
    <dgm:cxn modelId="{5A5BC718-59BC-4D53-905B-A7AFF47C22EE}" srcId="{9CAB83F2-9EE3-4B82-936C-C9508E7EEF39}" destId="{231DAEA7-5D7F-4C34-9398-B3FDACB44F85}" srcOrd="3" destOrd="0" parTransId="{22DEA4A2-8E90-490B-9848-329B4E229F9A}" sibTransId="{DB72CE05-6EBE-49DE-9DAC-2D58FF27F405}"/>
    <dgm:cxn modelId="{AB9BCD25-6D0B-41C6-99E8-9589B7338887}" type="presOf" srcId="{C27C4DAE-8F94-4446-9AE8-5C27287162FA}" destId="{9A44FAD7-F2C6-4B0F-AFDA-4B89BE9E9A49}" srcOrd="0" destOrd="2" presId="urn:microsoft.com/office/officeart/2009/3/layout/OpposingIdeas"/>
    <dgm:cxn modelId="{616AE22D-7CDC-47B0-B25E-98DDECDA81D5}" type="presOf" srcId="{9CAB83F2-9EE3-4B82-936C-C9508E7EEF39}" destId="{DF113274-EB37-4570-948B-189CD5D2DD6F}" srcOrd="1" destOrd="0" presId="urn:microsoft.com/office/officeart/2009/3/layout/OpposingIdeas"/>
    <dgm:cxn modelId="{9FE96130-7171-4577-922F-129E4F0F5DB0}" srcId="{9CAB83F2-9EE3-4B82-936C-C9508E7EEF39}" destId="{7D89E29E-A6E7-46E1-B7FE-32319FDA959A}" srcOrd="1" destOrd="0" parTransId="{C89A1BA0-062B-4E49-9FBE-43FA7A02C554}" sibTransId="{5E4CB17A-BEED-4FF2-838E-9822268C075B}"/>
    <dgm:cxn modelId="{2552AB3A-4FC8-4A49-8E65-3FC292C5249F}" type="presOf" srcId="{231DAEA7-5D7F-4C34-9398-B3FDACB44F85}" destId="{9A44FAD7-F2C6-4B0F-AFDA-4B89BE9E9A49}" srcOrd="0" destOrd="3" presId="urn:microsoft.com/office/officeart/2009/3/layout/OpposingIdeas"/>
    <dgm:cxn modelId="{FA1CE73E-FA6E-4BDF-ADA7-3D6A6521F195}" type="presOf" srcId="{44F2BC95-94F2-4A6B-A771-D80F9BD57EC2}" destId="{3FFFBCB8-91AC-4517-9008-F9A2F32E6C8D}" srcOrd="0" destOrd="0" presId="urn:microsoft.com/office/officeart/2009/3/layout/OpposingIdeas"/>
    <dgm:cxn modelId="{A55DD63F-76A1-485B-8454-3D7F0C49FF5B}" type="presOf" srcId="{AA07DDB0-18EE-42CD-9D54-E5502AEA2AE5}" destId="{5C987963-441C-4CAD-8912-DA4896110309}" srcOrd="0" destOrd="0" presId="urn:microsoft.com/office/officeart/2009/3/layout/OpposingIdeas"/>
    <dgm:cxn modelId="{98314B61-9884-46B3-9623-1047A4A79BEA}" type="presOf" srcId="{38A847E0-ADB5-4F7B-B75A-F80B716B3A4E}" destId="{9A44FAD7-F2C6-4B0F-AFDA-4B89BE9E9A49}" srcOrd="0" destOrd="4" presId="urn:microsoft.com/office/officeart/2009/3/layout/OpposingIdeas"/>
    <dgm:cxn modelId="{BBEF5266-2D9C-4A7A-A18B-4C55D17215A1}" type="presOf" srcId="{F4D3D2DD-99FB-487F-84D8-BF5BA0115DDC}" destId="{9A44FAD7-F2C6-4B0F-AFDA-4B89BE9E9A49}" srcOrd="0" destOrd="0" presId="urn:microsoft.com/office/officeart/2009/3/layout/OpposingIdeas"/>
    <dgm:cxn modelId="{6CDC234D-4D37-4EC3-86F6-49E4BE272CC9}" srcId="{9CAB83F2-9EE3-4B82-936C-C9508E7EEF39}" destId="{38A847E0-ADB5-4F7B-B75A-F80B716B3A4E}" srcOrd="4" destOrd="0" parTransId="{1F2CBB2A-96CC-453A-8F82-F4759F37EBB8}" sibTransId="{3719FBEB-6DD8-42EF-B906-B09EBDA84D1E}"/>
    <dgm:cxn modelId="{69E4CF92-B3E1-4AAC-91F1-4C9F7E45F8EE}" type="presOf" srcId="{9CAB83F2-9EE3-4B82-936C-C9508E7EEF39}" destId="{C46E9F32-18CD-4C73-90AD-B3221AAF47D1}" srcOrd="0" destOrd="0" presId="urn:microsoft.com/office/officeart/2009/3/layout/OpposingIdeas"/>
    <dgm:cxn modelId="{C76AA1AB-9BC2-45D2-8504-681283341EC4}" type="presOf" srcId="{AA07DDB0-18EE-42CD-9D54-E5502AEA2AE5}" destId="{11A899C2-5378-432C-9A97-40E58450F87E}" srcOrd="1" destOrd="0" presId="urn:microsoft.com/office/officeart/2009/3/layout/OpposingIdeas"/>
    <dgm:cxn modelId="{DEDB70DA-AF62-40E2-ACBD-3D64575A4808}" type="presOf" srcId="{7D89E29E-A6E7-46E1-B7FE-32319FDA959A}" destId="{9A44FAD7-F2C6-4B0F-AFDA-4B89BE9E9A49}" srcOrd="0" destOrd="1" presId="urn:microsoft.com/office/officeart/2009/3/layout/OpposingIdeas"/>
    <dgm:cxn modelId="{C13C6ADE-F722-48C4-8691-BCBA1E4CDA84}" srcId="{9CAB83F2-9EE3-4B82-936C-C9508E7EEF39}" destId="{C27C4DAE-8F94-4446-9AE8-5C27287162FA}" srcOrd="2" destOrd="0" parTransId="{6E462538-1055-444D-88D5-92B654E4EE33}" sibTransId="{E05052D2-7033-4C74-96E2-B7B754D0E9FC}"/>
    <dgm:cxn modelId="{E08A34E9-090F-4118-8E72-BFA0F64DD1BC}" srcId="{9CAB83F2-9EE3-4B82-936C-C9508E7EEF39}" destId="{F4D3D2DD-99FB-487F-84D8-BF5BA0115DDC}" srcOrd="0" destOrd="0" parTransId="{92094CB5-2231-4295-9C76-5AA103DD0105}" sibTransId="{5B032090-7737-4238-8FBD-BD108F3EC2EC}"/>
    <dgm:cxn modelId="{C225CAEA-DFB9-400A-BA04-AF7B34217CC6}" srcId="{AA07DDB0-18EE-42CD-9D54-E5502AEA2AE5}" destId="{E47377F9-BAEE-4905-86FE-F74D195782D3}" srcOrd="0" destOrd="0" parTransId="{30F8FA8F-0D92-47D4-9C1A-916CD744B9E8}" sibTransId="{A65F5CF7-1AC3-4CC0-B3E7-47B7199F3977}"/>
    <dgm:cxn modelId="{A2C04CF5-6FCF-40B5-9072-C8A2EB78C60B}" srcId="{44F2BC95-94F2-4A6B-A771-D80F9BD57EC2}" destId="{9CAB83F2-9EE3-4B82-936C-C9508E7EEF39}" srcOrd="0" destOrd="0" parTransId="{2BC72CA8-CCE9-4C08-A202-3C052EF81C5A}" sibTransId="{AD93E264-9815-43DA-87ED-4093F361E36F}"/>
    <dgm:cxn modelId="{5FBA49FB-0D95-49A9-8D0B-57349AD79D56}" srcId="{44F2BC95-94F2-4A6B-A771-D80F9BD57EC2}" destId="{AA07DDB0-18EE-42CD-9D54-E5502AEA2AE5}" srcOrd="1" destOrd="0" parTransId="{AE4BA16C-9A47-47E2-AD6C-7741559D9100}" sibTransId="{1D476F39-A797-4230-B3CE-A134F06E86BE}"/>
    <dgm:cxn modelId="{67A5F50F-8818-4FA8-B7A8-07AD6E07C294}" type="presParOf" srcId="{3FFFBCB8-91AC-4517-9008-F9A2F32E6C8D}" destId="{D90EEF3D-16EA-4BC7-B1F4-F63F7272F56D}" srcOrd="0" destOrd="0" presId="urn:microsoft.com/office/officeart/2009/3/layout/OpposingIdeas"/>
    <dgm:cxn modelId="{0143C3AD-C5DC-4575-A89E-AAF35B314BEE}" type="presParOf" srcId="{3FFFBCB8-91AC-4517-9008-F9A2F32E6C8D}" destId="{B75D5D90-3939-4697-B250-161FA872F54F}" srcOrd="1" destOrd="0" presId="urn:microsoft.com/office/officeart/2009/3/layout/OpposingIdeas"/>
    <dgm:cxn modelId="{94B8842A-27A5-4526-96DE-8FC4B328FCD4}" type="presParOf" srcId="{3FFFBCB8-91AC-4517-9008-F9A2F32E6C8D}" destId="{9A44FAD7-F2C6-4B0F-AFDA-4B89BE9E9A49}" srcOrd="2" destOrd="0" presId="urn:microsoft.com/office/officeart/2009/3/layout/OpposingIdeas"/>
    <dgm:cxn modelId="{FCAD16DC-79D6-4FF3-9405-13FA81198F9E}" type="presParOf" srcId="{3FFFBCB8-91AC-4517-9008-F9A2F32E6C8D}" destId="{25880E5A-CD1B-4D60-80A1-8E8BA135856E}" srcOrd="3" destOrd="0" presId="urn:microsoft.com/office/officeart/2009/3/layout/OpposingIdeas"/>
    <dgm:cxn modelId="{4AFA3023-D07E-4DA5-9994-A5E9473EE64B}" type="presParOf" srcId="{3FFFBCB8-91AC-4517-9008-F9A2F32E6C8D}" destId="{C46E9F32-18CD-4C73-90AD-B3221AAF47D1}" srcOrd="4" destOrd="0" presId="urn:microsoft.com/office/officeart/2009/3/layout/OpposingIdeas"/>
    <dgm:cxn modelId="{298D9C0F-8AA5-4FDA-A671-52EB372EE64B}" type="presParOf" srcId="{3FFFBCB8-91AC-4517-9008-F9A2F32E6C8D}" destId="{DF113274-EB37-4570-948B-189CD5D2DD6F}" srcOrd="5" destOrd="0" presId="urn:microsoft.com/office/officeart/2009/3/layout/OpposingIdeas"/>
    <dgm:cxn modelId="{A5C13704-0D1E-4FDE-A79E-9C93E6C755D6}" type="presParOf" srcId="{3FFFBCB8-91AC-4517-9008-F9A2F32E6C8D}" destId="{5C987963-441C-4CAD-8912-DA4896110309}" srcOrd="6" destOrd="0" presId="urn:microsoft.com/office/officeart/2009/3/layout/OpposingIdeas"/>
    <dgm:cxn modelId="{16ABD1C8-62B8-4450-AB11-B43911117D7F}" type="presParOf" srcId="{3FFFBCB8-91AC-4517-9008-F9A2F32E6C8D}" destId="{11A899C2-5378-432C-9A97-40E58450F87E}" srcOrd="7" destOrd="0" presId="urn:microsoft.com/office/officeart/2009/3/layout/OpposingIdeas"/>
  </dgm:cxnLst>
  <dgm:bg/>
  <dgm:whole/>
  <dgm:extLst>
    <a:ext uri="http://schemas.microsoft.com/office/drawing/2008/diagram">
      <dsp:dataModelExt xmlns:dsp="http://schemas.microsoft.com/office/drawing/2008/diagram" relId="rId5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AFBF9B-2586-45A1-BDE2-58A63C38E45A}">
      <dsp:nvSpPr>
        <dsp:cNvPr id="0" name=""/>
        <dsp:cNvSpPr/>
      </dsp:nvSpPr>
      <dsp:spPr>
        <a:xfrm rot="5400000">
          <a:off x="-125848" y="127721"/>
          <a:ext cx="838989" cy="587292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S</a:t>
          </a:r>
        </a:p>
      </dsp:txBody>
      <dsp:txXfrm rot="-5400000">
        <a:off x="1" y="295518"/>
        <a:ext cx="587292" cy="251697"/>
      </dsp:txXfrm>
    </dsp:sp>
    <dsp:sp modelId="{C9724DF5-53CE-4395-860D-7E4DB137C6D7}">
      <dsp:nvSpPr>
        <dsp:cNvPr id="0" name=""/>
        <dsp:cNvSpPr/>
      </dsp:nvSpPr>
      <dsp:spPr>
        <a:xfrm rot="5400000">
          <a:off x="2227773" y="-1638608"/>
          <a:ext cx="545629" cy="38265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700" kern="1200"/>
            <a:t>Simple</a:t>
          </a:r>
          <a:br>
            <a:rPr lang="fr-FR" sz="1200" kern="1200"/>
          </a:br>
          <a:r>
            <a:rPr lang="fr-FR" sz="1100" i="1" kern="1200"/>
            <a:t>L'objectif doit être clair, précis et compréhensible</a:t>
          </a:r>
        </a:p>
      </dsp:txBody>
      <dsp:txXfrm rot="-5400000">
        <a:off x="587292" y="28508"/>
        <a:ext cx="3799957" cy="492359"/>
      </dsp:txXfrm>
    </dsp:sp>
    <dsp:sp modelId="{C97DFEF8-AB94-431E-B011-0BB528038B74}">
      <dsp:nvSpPr>
        <dsp:cNvPr id="0" name=""/>
        <dsp:cNvSpPr/>
      </dsp:nvSpPr>
      <dsp:spPr>
        <a:xfrm rot="5400000">
          <a:off x="-125848" y="845724"/>
          <a:ext cx="838989" cy="587292"/>
        </a:xfrm>
        <a:prstGeom prst="chevron">
          <a:avLst/>
        </a:prstGeom>
        <a:solidFill>
          <a:schemeClr val="accent3">
            <a:hueOff val="677650"/>
            <a:satOff val="25000"/>
            <a:lumOff val="-3676"/>
            <a:alphaOff val="0"/>
          </a:schemeClr>
        </a:solidFill>
        <a:ln w="12700" cap="flat" cmpd="sng" algn="ctr">
          <a:solidFill>
            <a:schemeClr val="accent3">
              <a:hueOff val="677650"/>
              <a:satOff val="25000"/>
              <a:lumOff val="-367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M</a:t>
          </a:r>
        </a:p>
      </dsp:txBody>
      <dsp:txXfrm rot="-5400000">
        <a:off x="1" y="1013521"/>
        <a:ext cx="587292" cy="251697"/>
      </dsp:txXfrm>
    </dsp:sp>
    <dsp:sp modelId="{8A89766D-F00A-4234-AC96-DCAE486B5280}">
      <dsp:nvSpPr>
        <dsp:cNvPr id="0" name=""/>
        <dsp:cNvSpPr/>
      </dsp:nvSpPr>
      <dsp:spPr>
        <a:xfrm rot="5400000">
          <a:off x="2227917" y="-920748"/>
          <a:ext cx="545342" cy="38265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677650"/>
              <a:satOff val="25000"/>
              <a:lumOff val="-367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700" kern="1200"/>
            <a:t>Mesurable</a:t>
          </a:r>
          <a:br>
            <a:rPr lang="fr-FR" sz="1200" kern="1200"/>
          </a:br>
          <a:r>
            <a:rPr lang="fr-FR" sz="1100" i="1" kern="1200"/>
            <a:t>L'objectif doit être quantifié ou qualifié (seuil de réussite)</a:t>
          </a:r>
        </a:p>
      </dsp:txBody>
      <dsp:txXfrm rot="-5400000">
        <a:off x="587293" y="746497"/>
        <a:ext cx="3799971" cy="492100"/>
      </dsp:txXfrm>
    </dsp:sp>
    <dsp:sp modelId="{23015A82-AF1A-45F6-A381-C9A66D147BB3}">
      <dsp:nvSpPr>
        <dsp:cNvPr id="0" name=""/>
        <dsp:cNvSpPr/>
      </dsp:nvSpPr>
      <dsp:spPr>
        <a:xfrm rot="5400000">
          <a:off x="-125848" y="1563728"/>
          <a:ext cx="838989" cy="587292"/>
        </a:xfrm>
        <a:prstGeom prst="chevron">
          <a:avLst/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 w="12700" cap="flat" cmpd="sng" algn="ctr">
          <a:solidFill>
            <a:schemeClr val="accent3">
              <a:hueOff val="1355300"/>
              <a:satOff val="50000"/>
              <a:lumOff val="-735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A</a:t>
          </a:r>
        </a:p>
      </dsp:txBody>
      <dsp:txXfrm rot="-5400000">
        <a:off x="1" y="1731525"/>
        <a:ext cx="587292" cy="251697"/>
      </dsp:txXfrm>
    </dsp:sp>
    <dsp:sp modelId="{EC908948-8B06-471A-AA5C-91E8CC34CDDA}">
      <dsp:nvSpPr>
        <dsp:cNvPr id="0" name=""/>
        <dsp:cNvSpPr/>
      </dsp:nvSpPr>
      <dsp:spPr>
        <a:xfrm rot="5400000">
          <a:off x="2227917" y="-202744"/>
          <a:ext cx="545342" cy="38265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1355300"/>
              <a:satOff val="50000"/>
              <a:lumOff val="-735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700" kern="1200"/>
            <a:t>Ambitieux</a:t>
          </a:r>
          <a:br>
            <a:rPr lang="fr-FR" sz="1200" kern="1200"/>
          </a:br>
          <a:r>
            <a:rPr lang="fr-FR" sz="1100" i="1" kern="1200"/>
            <a:t>L'objectif doit stimuler, représenter un défi</a:t>
          </a:r>
        </a:p>
      </dsp:txBody>
      <dsp:txXfrm rot="-5400000">
        <a:off x="587293" y="1464501"/>
        <a:ext cx="3799971" cy="492100"/>
      </dsp:txXfrm>
    </dsp:sp>
    <dsp:sp modelId="{59531982-BD5B-42A9-ABC0-77622CA700C2}">
      <dsp:nvSpPr>
        <dsp:cNvPr id="0" name=""/>
        <dsp:cNvSpPr/>
      </dsp:nvSpPr>
      <dsp:spPr>
        <a:xfrm rot="5400000">
          <a:off x="-125848" y="2281732"/>
          <a:ext cx="838989" cy="587292"/>
        </a:xfrm>
        <a:prstGeom prst="chevron">
          <a:avLst/>
        </a:prstGeom>
        <a:solidFill>
          <a:schemeClr val="accent3">
            <a:hueOff val="2032949"/>
            <a:satOff val="75000"/>
            <a:lumOff val="-11029"/>
            <a:alphaOff val="0"/>
          </a:schemeClr>
        </a:solidFill>
        <a:ln w="12700" cap="flat" cmpd="sng" algn="ctr">
          <a:solidFill>
            <a:schemeClr val="accent3">
              <a:hueOff val="2032949"/>
              <a:satOff val="75000"/>
              <a:lumOff val="-1102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R</a:t>
          </a:r>
        </a:p>
      </dsp:txBody>
      <dsp:txXfrm rot="-5400000">
        <a:off x="1" y="2449529"/>
        <a:ext cx="587292" cy="251697"/>
      </dsp:txXfrm>
    </dsp:sp>
    <dsp:sp modelId="{2CE4B7F9-F94A-4D78-8F24-DD91A51CF9FC}">
      <dsp:nvSpPr>
        <dsp:cNvPr id="0" name=""/>
        <dsp:cNvSpPr/>
      </dsp:nvSpPr>
      <dsp:spPr>
        <a:xfrm rot="5400000">
          <a:off x="2227917" y="515259"/>
          <a:ext cx="545342" cy="38265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2032949"/>
              <a:satOff val="75000"/>
              <a:lumOff val="-1102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700" kern="1200"/>
            <a:t>Réaliste</a:t>
          </a:r>
          <a:br>
            <a:rPr lang="fr-FR" sz="1200" kern="1200"/>
          </a:br>
          <a:r>
            <a:rPr lang="fr-FR" sz="1100" i="1" kern="1200"/>
            <a:t>L'objectif doit pouvoir être atteint</a:t>
          </a:r>
        </a:p>
      </dsp:txBody>
      <dsp:txXfrm rot="-5400000">
        <a:off x="587293" y="2182505"/>
        <a:ext cx="3799971" cy="492100"/>
      </dsp:txXfrm>
    </dsp:sp>
    <dsp:sp modelId="{91B1EE1C-0EEE-4150-A11E-F0D04549C768}">
      <dsp:nvSpPr>
        <dsp:cNvPr id="0" name=""/>
        <dsp:cNvSpPr/>
      </dsp:nvSpPr>
      <dsp:spPr>
        <a:xfrm rot="5400000">
          <a:off x="-125848" y="2999736"/>
          <a:ext cx="838989" cy="587292"/>
        </a:xfrm>
        <a:prstGeom prst="chevron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accent3">
              <a:hueOff val="2710599"/>
              <a:satOff val="100000"/>
              <a:lumOff val="-1470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T</a:t>
          </a:r>
        </a:p>
      </dsp:txBody>
      <dsp:txXfrm rot="-5400000">
        <a:off x="1" y="3167533"/>
        <a:ext cx="587292" cy="251697"/>
      </dsp:txXfrm>
    </dsp:sp>
    <dsp:sp modelId="{56AB635D-0981-4C30-A7EF-711C0F9CE828}">
      <dsp:nvSpPr>
        <dsp:cNvPr id="0" name=""/>
        <dsp:cNvSpPr/>
      </dsp:nvSpPr>
      <dsp:spPr>
        <a:xfrm rot="5400000">
          <a:off x="2227917" y="1233263"/>
          <a:ext cx="545342" cy="38265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2710599"/>
              <a:satOff val="100000"/>
              <a:lumOff val="-1470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700" kern="1200"/>
            <a:t>Temporellement défini</a:t>
          </a:r>
          <a:br>
            <a:rPr lang="fr-FR" sz="1200" kern="1200"/>
          </a:br>
          <a:r>
            <a:rPr lang="fr-FR" sz="1100" i="1" kern="1200"/>
            <a:t>Un ou des jalons doit être défini</a:t>
          </a:r>
        </a:p>
      </dsp:txBody>
      <dsp:txXfrm rot="-5400000">
        <a:off x="587293" y="2900509"/>
        <a:ext cx="3799971" cy="492100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6AE3C5-63BA-49E2-B81A-BBE56BB23551}">
      <dsp:nvSpPr>
        <dsp:cNvPr id="0" name=""/>
        <dsp:cNvSpPr/>
      </dsp:nvSpPr>
      <dsp:spPr>
        <a:xfrm>
          <a:off x="66992" y="0"/>
          <a:ext cx="4279900" cy="4279900"/>
        </a:xfrm>
        <a:prstGeom prst="diamond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23210EA-CB2F-4F09-A5C0-4712011A6C95}">
      <dsp:nvSpPr>
        <dsp:cNvPr id="0" name=""/>
        <dsp:cNvSpPr/>
      </dsp:nvSpPr>
      <dsp:spPr>
        <a:xfrm>
          <a:off x="473583" y="406590"/>
          <a:ext cx="1669161" cy="1669161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Inertie</a:t>
          </a:r>
          <a:br>
            <a:rPr lang="fr-FR" sz="1700" kern="1200"/>
          </a:br>
          <a:r>
            <a:rPr lang="fr-FR" sz="1200" kern="1200"/>
            <a:t>Non-dits, procrastination</a:t>
          </a:r>
        </a:p>
      </dsp:txBody>
      <dsp:txXfrm>
        <a:off x="555065" y="488072"/>
        <a:ext cx="1506197" cy="1506197"/>
      </dsp:txXfrm>
    </dsp:sp>
    <dsp:sp modelId="{E79E93DE-4C8B-4632-93AA-5C375340979A}">
      <dsp:nvSpPr>
        <dsp:cNvPr id="0" name=""/>
        <dsp:cNvSpPr/>
      </dsp:nvSpPr>
      <dsp:spPr>
        <a:xfrm>
          <a:off x="2271141" y="406590"/>
          <a:ext cx="1669161" cy="1669161"/>
        </a:xfrm>
        <a:prstGeom prst="roundRect">
          <a:avLst/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Argumentation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Débats sans fin avec exigence d'explications</a:t>
          </a:r>
        </a:p>
      </dsp:txBody>
      <dsp:txXfrm>
        <a:off x="2352623" y="488072"/>
        <a:ext cx="1506197" cy="1506197"/>
      </dsp:txXfrm>
    </dsp:sp>
    <dsp:sp modelId="{182B0D86-909C-43C5-8BFA-4440AF6BE977}">
      <dsp:nvSpPr>
        <dsp:cNvPr id="0" name=""/>
        <dsp:cNvSpPr/>
      </dsp:nvSpPr>
      <dsp:spPr>
        <a:xfrm>
          <a:off x="473583" y="2204148"/>
          <a:ext cx="1669161" cy="1669161"/>
        </a:xfrm>
        <a:prstGeom prst="roundRect">
          <a:avLst/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Révolte</a:t>
          </a:r>
          <a:br>
            <a:rPr lang="fr-FR" sz="1700" kern="1200"/>
          </a:br>
          <a:r>
            <a:rPr lang="fr-FR" sz="1200" kern="1200"/>
            <a:t>Actions directes et revendiquées contre le changement</a:t>
          </a:r>
        </a:p>
      </dsp:txBody>
      <dsp:txXfrm>
        <a:off x="555065" y="2285630"/>
        <a:ext cx="1506197" cy="1506197"/>
      </dsp:txXfrm>
    </dsp:sp>
    <dsp:sp modelId="{7F559119-426E-446F-940B-1834BCC9E5E6}">
      <dsp:nvSpPr>
        <dsp:cNvPr id="0" name=""/>
        <dsp:cNvSpPr/>
      </dsp:nvSpPr>
      <dsp:spPr>
        <a:xfrm>
          <a:off x="2271141" y="2204148"/>
          <a:ext cx="1669161" cy="1669161"/>
        </a:xfrm>
        <a:prstGeom prst="roundRect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Sabotage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Tentative de démontrer l'ineptie du changement</a:t>
          </a:r>
        </a:p>
      </dsp:txBody>
      <dsp:txXfrm>
        <a:off x="2352623" y="2285630"/>
        <a:ext cx="1506197" cy="1506197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7848B1-4C2E-4363-82B8-137C0C041A69}">
      <dsp:nvSpPr>
        <dsp:cNvPr id="0" name=""/>
        <dsp:cNvSpPr/>
      </dsp:nvSpPr>
      <dsp:spPr>
        <a:xfrm rot="5400000">
          <a:off x="-161137" y="162825"/>
          <a:ext cx="1074248" cy="751973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Déni</a:t>
          </a:r>
        </a:p>
      </dsp:txBody>
      <dsp:txXfrm rot="-5400000">
        <a:off x="1" y="377675"/>
        <a:ext cx="751973" cy="322275"/>
      </dsp:txXfrm>
    </dsp:sp>
    <dsp:sp modelId="{68F19F59-18CB-4DEE-B46D-0B6A494325DD}">
      <dsp:nvSpPr>
        <dsp:cNvPr id="0" name=""/>
        <dsp:cNvSpPr/>
      </dsp:nvSpPr>
      <dsp:spPr>
        <a:xfrm rot="5400000">
          <a:off x="2233798" y="-1480136"/>
          <a:ext cx="698261" cy="366191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Négation de faits impossible à intégrer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Assimilation à un cauchemar, une illusion...</a:t>
          </a:r>
        </a:p>
      </dsp:txBody>
      <dsp:txXfrm rot="-5400000">
        <a:off x="751973" y="35775"/>
        <a:ext cx="3627825" cy="630089"/>
      </dsp:txXfrm>
    </dsp:sp>
    <dsp:sp modelId="{934E5A00-8A16-49BB-89B3-FAFB3A1BDF1D}">
      <dsp:nvSpPr>
        <dsp:cNvPr id="0" name=""/>
        <dsp:cNvSpPr/>
      </dsp:nvSpPr>
      <dsp:spPr>
        <a:xfrm rot="5400000">
          <a:off x="-161137" y="1119762"/>
          <a:ext cx="1074248" cy="751973"/>
        </a:xfrm>
        <a:prstGeom prst="chevron">
          <a:avLst/>
        </a:prstGeom>
        <a:solidFill>
          <a:schemeClr val="accent3">
            <a:hueOff val="677650"/>
            <a:satOff val="25000"/>
            <a:lumOff val="-3676"/>
            <a:alphaOff val="0"/>
          </a:schemeClr>
        </a:solidFill>
        <a:ln w="12700" cap="flat" cmpd="sng" algn="ctr">
          <a:solidFill>
            <a:schemeClr val="accent3">
              <a:hueOff val="677650"/>
              <a:satOff val="25000"/>
              <a:lumOff val="-367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Colère</a:t>
          </a:r>
        </a:p>
      </dsp:txBody>
      <dsp:txXfrm rot="-5400000">
        <a:off x="1" y="1334612"/>
        <a:ext cx="751973" cy="322275"/>
      </dsp:txXfrm>
    </dsp:sp>
    <dsp:sp modelId="{6E2357AC-B351-4641-A423-769C413CE465}">
      <dsp:nvSpPr>
        <dsp:cNvPr id="0" name=""/>
        <dsp:cNvSpPr/>
      </dsp:nvSpPr>
      <dsp:spPr>
        <a:xfrm rot="5400000">
          <a:off x="2233798" y="-523199"/>
          <a:ext cx="698261" cy="366191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677650"/>
              <a:satOff val="25000"/>
              <a:lumOff val="-367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Révolte contre un sentiment d'injustice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Responsabilisation d'un tiers, accusations, sentiment de culpabilité...</a:t>
          </a:r>
        </a:p>
      </dsp:txBody>
      <dsp:txXfrm rot="-5400000">
        <a:off x="751973" y="992712"/>
        <a:ext cx="3627825" cy="630089"/>
      </dsp:txXfrm>
    </dsp:sp>
    <dsp:sp modelId="{7D5A6EAB-1690-47B8-8214-9FA074AF4501}">
      <dsp:nvSpPr>
        <dsp:cNvPr id="0" name=""/>
        <dsp:cNvSpPr/>
      </dsp:nvSpPr>
      <dsp:spPr>
        <a:xfrm rot="5400000">
          <a:off x="-161137" y="2076700"/>
          <a:ext cx="1074248" cy="751973"/>
        </a:xfrm>
        <a:prstGeom prst="chevron">
          <a:avLst/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 w="12700" cap="flat" cmpd="sng" algn="ctr">
          <a:solidFill>
            <a:schemeClr val="accent3">
              <a:hueOff val="1355300"/>
              <a:satOff val="50000"/>
              <a:lumOff val="-735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Négociation</a:t>
          </a:r>
        </a:p>
      </dsp:txBody>
      <dsp:txXfrm rot="-5400000">
        <a:off x="1" y="2291550"/>
        <a:ext cx="751973" cy="322275"/>
      </dsp:txXfrm>
    </dsp:sp>
    <dsp:sp modelId="{516301BF-5318-4811-91B5-BBAA2908BD43}">
      <dsp:nvSpPr>
        <dsp:cNvPr id="0" name=""/>
        <dsp:cNvSpPr/>
      </dsp:nvSpPr>
      <dsp:spPr>
        <a:xfrm rot="5400000">
          <a:off x="2233798" y="433738"/>
          <a:ext cx="698261" cy="366191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1355300"/>
              <a:satOff val="50000"/>
              <a:lumOff val="-735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Marchandage d'un retour en arrière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Propositions souvent irrationnelles</a:t>
          </a:r>
        </a:p>
      </dsp:txBody>
      <dsp:txXfrm rot="-5400000">
        <a:off x="751973" y="1949649"/>
        <a:ext cx="3627825" cy="630089"/>
      </dsp:txXfrm>
    </dsp:sp>
    <dsp:sp modelId="{F6A8DB79-F91D-4AB6-B401-450E16FA4548}">
      <dsp:nvSpPr>
        <dsp:cNvPr id="0" name=""/>
        <dsp:cNvSpPr/>
      </dsp:nvSpPr>
      <dsp:spPr>
        <a:xfrm rot="5400000">
          <a:off x="-161137" y="3033638"/>
          <a:ext cx="1074248" cy="751973"/>
        </a:xfrm>
        <a:prstGeom prst="chevron">
          <a:avLst/>
        </a:prstGeom>
        <a:solidFill>
          <a:schemeClr val="accent3">
            <a:hueOff val="2032949"/>
            <a:satOff val="75000"/>
            <a:lumOff val="-11029"/>
            <a:alphaOff val="0"/>
          </a:schemeClr>
        </a:solidFill>
        <a:ln w="12700" cap="flat" cmpd="sng" algn="ctr">
          <a:solidFill>
            <a:schemeClr val="accent3">
              <a:hueOff val="2032949"/>
              <a:satOff val="75000"/>
              <a:lumOff val="-1102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Dépression</a:t>
          </a:r>
        </a:p>
      </dsp:txBody>
      <dsp:txXfrm rot="-5400000">
        <a:off x="1" y="3248488"/>
        <a:ext cx="751973" cy="322275"/>
      </dsp:txXfrm>
    </dsp:sp>
    <dsp:sp modelId="{FD363DCD-8C3E-443B-AEB2-A9903D5E2435}">
      <dsp:nvSpPr>
        <dsp:cNvPr id="0" name=""/>
        <dsp:cNvSpPr/>
      </dsp:nvSpPr>
      <dsp:spPr>
        <a:xfrm rot="5400000">
          <a:off x="2233798" y="1390676"/>
          <a:ext cx="698261" cy="366191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2032949"/>
              <a:satOff val="75000"/>
              <a:lumOff val="-1102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Passivité, plus de recherche d'issue, possibles actions auto-destructrices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En cas de prolongement, risque de pathologie médicale</a:t>
          </a:r>
        </a:p>
      </dsp:txBody>
      <dsp:txXfrm rot="-5400000">
        <a:off x="751973" y="2906587"/>
        <a:ext cx="3627825" cy="630089"/>
      </dsp:txXfrm>
    </dsp:sp>
    <dsp:sp modelId="{1C032745-0DDF-460A-B528-A74D73C3DD09}">
      <dsp:nvSpPr>
        <dsp:cNvPr id="0" name=""/>
        <dsp:cNvSpPr/>
      </dsp:nvSpPr>
      <dsp:spPr>
        <a:xfrm rot="5400000">
          <a:off x="-161137" y="3990575"/>
          <a:ext cx="1074248" cy="751973"/>
        </a:xfrm>
        <a:prstGeom prst="chevron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accent3">
              <a:hueOff val="2710599"/>
              <a:satOff val="100000"/>
              <a:lumOff val="-1470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Acceptation</a:t>
          </a:r>
        </a:p>
      </dsp:txBody>
      <dsp:txXfrm rot="-5400000">
        <a:off x="1" y="4205425"/>
        <a:ext cx="751973" cy="322275"/>
      </dsp:txXfrm>
    </dsp:sp>
    <dsp:sp modelId="{E4C2C4D9-0F52-489F-8AC9-E0FA8887F62B}">
      <dsp:nvSpPr>
        <dsp:cNvPr id="0" name=""/>
        <dsp:cNvSpPr/>
      </dsp:nvSpPr>
      <dsp:spPr>
        <a:xfrm rot="5400000">
          <a:off x="2233798" y="2347613"/>
          <a:ext cx="698261" cy="366191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2710599"/>
              <a:satOff val="100000"/>
              <a:lumOff val="-1470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Mise en oeuvre de moyens de reconstructions en phase avec la réalité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Contact avec autrui, activités</a:t>
          </a:r>
        </a:p>
      </dsp:txBody>
      <dsp:txXfrm rot="-5400000">
        <a:off x="751973" y="3863524"/>
        <a:ext cx="3627825" cy="630089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8E60D1-8A0F-4CC1-AB3E-3BEB512CEC17}">
      <dsp:nvSpPr>
        <dsp:cNvPr id="0" name=""/>
        <dsp:cNvSpPr/>
      </dsp:nvSpPr>
      <dsp:spPr>
        <a:xfrm>
          <a:off x="463371" y="97"/>
          <a:ext cx="871785" cy="871785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Ce que je pense</a:t>
          </a:r>
        </a:p>
      </dsp:txBody>
      <dsp:txXfrm>
        <a:off x="591041" y="127767"/>
        <a:ext cx="616445" cy="616445"/>
      </dsp:txXfrm>
    </dsp:sp>
    <dsp:sp modelId="{9693AC36-358E-4EB4-86C7-2FABA16AB252}">
      <dsp:nvSpPr>
        <dsp:cNvPr id="0" name=""/>
        <dsp:cNvSpPr/>
      </dsp:nvSpPr>
      <dsp:spPr>
        <a:xfrm rot="10800000">
          <a:off x="746701" y="984451"/>
          <a:ext cx="305124" cy="238646"/>
        </a:xfrm>
        <a:prstGeom prst="triangl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BE5316-F079-4D1B-9039-0D406A7FD440}">
      <dsp:nvSpPr>
        <dsp:cNvPr id="0" name=""/>
        <dsp:cNvSpPr/>
      </dsp:nvSpPr>
      <dsp:spPr>
        <a:xfrm>
          <a:off x="608523" y="1322159"/>
          <a:ext cx="581480" cy="581480"/>
        </a:xfrm>
        <a:prstGeom prst="ellipse">
          <a:avLst/>
        </a:prstGeom>
        <a:solidFill>
          <a:schemeClr val="accent3">
            <a:hueOff val="338825"/>
            <a:satOff val="12500"/>
            <a:lumOff val="-183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Ce que je veux dire</a:t>
          </a:r>
        </a:p>
      </dsp:txBody>
      <dsp:txXfrm>
        <a:off x="693679" y="1407315"/>
        <a:ext cx="411168" cy="411168"/>
      </dsp:txXfrm>
    </dsp:sp>
    <dsp:sp modelId="{F5BA2D67-D8DA-435B-9B8A-68787C13E94A}">
      <dsp:nvSpPr>
        <dsp:cNvPr id="0" name=""/>
        <dsp:cNvSpPr/>
      </dsp:nvSpPr>
      <dsp:spPr>
        <a:xfrm rot="10800000">
          <a:off x="746701" y="2088785"/>
          <a:ext cx="305124" cy="238646"/>
        </a:xfrm>
        <a:prstGeom prst="triangle">
          <a:avLst/>
        </a:prstGeom>
        <a:solidFill>
          <a:schemeClr val="accent3">
            <a:hueOff val="387228"/>
            <a:satOff val="14286"/>
            <a:lumOff val="-210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6CE1AC-931C-4B73-91B2-7DE73A49D360}">
      <dsp:nvSpPr>
        <dsp:cNvPr id="0" name=""/>
        <dsp:cNvSpPr/>
      </dsp:nvSpPr>
      <dsp:spPr>
        <a:xfrm>
          <a:off x="608523" y="2499069"/>
          <a:ext cx="581480" cy="581480"/>
        </a:xfrm>
        <a:prstGeom prst="ellipse">
          <a:avLst/>
        </a:prstGeom>
        <a:solidFill>
          <a:schemeClr val="accent3">
            <a:hueOff val="677650"/>
            <a:satOff val="25000"/>
            <a:lumOff val="-36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Ce que je dis</a:t>
          </a:r>
        </a:p>
      </dsp:txBody>
      <dsp:txXfrm>
        <a:off x="693679" y="2584225"/>
        <a:ext cx="411168" cy="411168"/>
      </dsp:txXfrm>
    </dsp:sp>
    <dsp:sp modelId="{4863B40C-AD96-4647-BA4D-DD6094F4AA31}">
      <dsp:nvSpPr>
        <dsp:cNvPr id="0" name=""/>
        <dsp:cNvSpPr/>
      </dsp:nvSpPr>
      <dsp:spPr>
        <a:xfrm rot="5400000">
          <a:off x="1407295" y="2670486"/>
          <a:ext cx="305124" cy="238646"/>
        </a:xfrm>
        <a:prstGeom prst="triangle">
          <a:avLst/>
        </a:prstGeom>
        <a:solidFill>
          <a:schemeClr val="accent3">
            <a:hueOff val="774457"/>
            <a:satOff val="28571"/>
            <a:lumOff val="-420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F7F69B-08FF-473C-8675-8C4113C7C8DB}">
      <dsp:nvSpPr>
        <dsp:cNvPr id="0" name=""/>
        <dsp:cNvSpPr/>
      </dsp:nvSpPr>
      <dsp:spPr>
        <a:xfrm>
          <a:off x="1916202" y="2499069"/>
          <a:ext cx="581480" cy="581480"/>
        </a:xfrm>
        <a:prstGeom prst="ellipse">
          <a:avLst/>
        </a:prstGeom>
        <a:solidFill>
          <a:schemeClr val="accent3">
            <a:hueOff val="1016475"/>
            <a:satOff val="37500"/>
            <a:lumOff val="-551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Ce que l'autre entend</a:t>
          </a:r>
        </a:p>
      </dsp:txBody>
      <dsp:txXfrm>
        <a:off x="2001358" y="2584225"/>
        <a:ext cx="411168" cy="411168"/>
      </dsp:txXfrm>
    </dsp:sp>
    <dsp:sp modelId="{1163A579-9BC1-4943-86E3-B8B57801E159}">
      <dsp:nvSpPr>
        <dsp:cNvPr id="0" name=""/>
        <dsp:cNvSpPr/>
      </dsp:nvSpPr>
      <dsp:spPr>
        <a:xfrm>
          <a:off x="2054380" y="2075277"/>
          <a:ext cx="305124" cy="238646"/>
        </a:xfrm>
        <a:prstGeom prst="triangle">
          <a:avLst/>
        </a:prstGeom>
        <a:solidFill>
          <a:schemeClr val="accent3">
            <a:hueOff val="1161685"/>
            <a:satOff val="42857"/>
            <a:lumOff val="-630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2F0DAA-4720-4676-9010-A4AC97A19B16}">
      <dsp:nvSpPr>
        <dsp:cNvPr id="0" name=""/>
        <dsp:cNvSpPr/>
      </dsp:nvSpPr>
      <dsp:spPr>
        <a:xfrm>
          <a:off x="1916202" y="1322159"/>
          <a:ext cx="581480" cy="581480"/>
        </a:xfrm>
        <a:prstGeom prst="ellipse">
          <a:avLst/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Ce que l'autre écoute</a:t>
          </a:r>
        </a:p>
      </dsp:txBody>
      <dsp:txXfrm>
        <a:off x="2001358" y="1407315"/>
        <a:ext cx="411168" cy="411168"/>
      </dsp:txXfrm>
    </dsp:sp>
    <dsp:sp modelId="{38BC3163-7AF8-47AA-B231-8080A41E4021}">
      <dsp:nvSpPr>
        <dsp:cNvPr id="0" name=""/>
        <dsp:cNvSpPr/>
      </dsp:nvSpPr>
      <dsp:spPr>
        <a:xfrm>
          <a:off x="2054380" y="898367"/>
          <a:ext cx="305124" cy="238646"/>
        </a:xfrm>
        <a:prstGeom prst="triangle">
          <a:avLst/>
        </a:prstGeom>
        <a:solidFill>
          <a:schemeClr val="accent3">
            <a:hueOff val="1548914"/>
            <a:satOff val="57143"/>
            <a:lumOff val="-840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93AED4-618C-45C6-826B-4072868ACAA5}">
      <dsp:nvSpPr>
        <dsp:cNvPr id="0" name=""/>
        <dsp:cNvSpPr/>
      </dsp:nvSpPr>
      <dsp:spPr>
        <a:xfrm>
          <a:off x="1916202" y="145249"/>
          <a:ext cx="581480" cy="581480"/>
        </a:xfrm>
        <a:prstGeom prst="ellipse">
          <a:avLst/>
        </a:prstGeom>
        <a:solidFill>
          <a:schemeClr val="accent3">
            <a:hueOff val="1694124"/>
            <a:satOff val="62500"/>
            <a:lumOff val="-919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Ce que l'autre comprend</a:t>
          </a:r>
        </a:p>
      </dsp:txBody>
      <dsp:txXfrm>
        <a:off x="2001358" y="230405"/>
        <a:ext cx="411168" cy="411168"/>
      </dsp:txXfrm>
    </dsp:sp>
    <dsp:sp modelId="{C84B193F-E91B-46BC-92F9-F104F3F8990C}">
      <dsp:nvSpPr>
        <dsp:cNvPr id="0" name=""/>
        <dsp:cNvSpPr/>
      </dsp:nvSpPr>
      <dsp:spPr>
        <a:xfrm rot="5400000">
          <a:off x="2714973" y="316666"/>
          <a:ext cx="305124" cy="238646"/>
        </a:xfrm>
        <a:prstGeom prst="triangle">
          <a:avLst/>
        </a:prstGeom>
        <a:solidFill>
          <a:schemeClr val="accent3">
            <a:hueOff val="1936142"/>
            <a:satOff val="71429"/>
            <a:lumOff val="-1050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23FFC6-9C18-41BA-9BBE-15CA2DEF9553}">
      <dsp:nvSpPr>
        <dsp:cNvPr id="0" name=""/>
        <dsp:cNvSpPr/>
      </dsp:nvSpPr>
      <dsp:spPr>
        <a:xfrm>
          <a:off x="3223880" y="145249"/>
          <a:ext cx="581480" cy="581480"/>
        </a:xfrm>
        <a:prstGeom prst="ellipse">
          <a:avLst/>
        </a:prstGeom>
        <a:solidFill>
          <a:schemeClr val="accent3">
            <a:hueOff val="2032949"/>
            <a:satOff val="75000"/>
            <a:lumOff val="-1102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Ce que l'autre accepte</a:t>
          </a:r>
        </a:p>
      </dsp:txBody>
      <dsp:txXfrm>
        <a:off x="3309036" y="230405"/>
        <a:ext cx="411168" cy="411168"/>
      </dsp:txXfrm>
    </dsp:sp>
    <dsp:sp modelId="{60D0E0B2-0AED-42C3-B21F-46585C6E8349}">
      <dsp:nvSpPr>
        <dsp:cNvPr id="0" name=""/>
        <dsp:cNvSpPr/>
      </dsp:nvSpPr>
      <dsp:spPr>
        <a:xfrm rot="10800000">
          <a:off x="3362058" y="911875"/>
          <a:ext cx="305124" cy="238646"/>
        </a:xfrm>
        <a:prstGeom prst="triangle">
          <a:avLst/>
        </a:prstGeom>
        <a:solidFill>
          <a:schemeClr val="accent3">
            <a:hueOff val="2323371"/>
            <a:satOff val="85714"/>
            <a:lumOff val="-1260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E44B4E-9086-4DF8-977A-613750DA746C}">
      <dsp:nvSpPr>
        <dsp:cNvPr id="0" name=""/>
        <dsp:cNvSpPr/>
      </dsp:nvSpPr>
      <dsp:spPr>
        <a:xfrm>
          <a:off x="3223880" y="1322159"/>
          <a:ext cx="581480" cy="581480"/>
        </a:xfrm>
        <a:prstGeom prst="ellipse">
          <a:avLst/>
        </a:prstGeom>
        <a:solidFill>
          <a:schemeClr val="accent3">
            <a:hueOff val="2371774"/>
            <a:satOff val="87500"/>
            <a:lumOff val="-1286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Ce que l'autre retient</a:t>
          </a:r>
        </a:p>
      </dsp:txBody>
      <dsp:txXfrm>
        <a:off x="3309036" y="1407315"/>
        <a:ext cx="411168" cy="411168"/>
      </dsp:txXfrm>
    </dsp:sp>
    <dsp:sp modelId="{9FB24470-3019-41AA-B315-04A8A91E2FE3}">
      <dsp:nvSpPr>
        <dsp:cNvPr id="0" name=""/>
        <dsp:cNvSpPr/>
      </dsp:nvSpPr>
      <dsp:spPr>
        <a:xfrm rot="10800000">
          <a:off x="3362058" y="2016209"/>
          <a:ext cx="305124" cy="238646"/>
        </a:xfrm>
        <a:prstGeom prst="triangle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8979A5-7D8B-4FE8-ACFA-A32FFD0567C1}">
      <dsp:nvSpPr>
        <dsp:cNvPr id="0" name=""/>
        <dsp:cNvSpPr/>
      </dsp:nvSpPr>
      <dsp:spPr>
        <a:xfrm>
          <a:off x="3078727" y="2353917"/>
          <a:ext cx="871785" cy="871785"/>
        </a:xfrm>
        <a:prstGeom prst="ellipse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Ce que l'autre fait du message</a:t>
          </a:r>
        </a:p>
      </dsp:txBody>
      <dsp:txXfrm>
        <a:off x="3206397" y="2481587"/>
        <a:ext cx="616445" cy="61644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2E6B60-4C49-4C1D-940B-DD726A07C66D}">
      <dsp:nvSpPr>
        <dsp:cNvPr id="0" name=""/>
        <dsp:cNvSpPr/>
      </dsp:nvSpPr>
      <dsp:spPr>
        <a:xfrm>
          <a:off x="0" y="0"/>
          <a:ext cx="3838160" cy="4600575"/>
        </a:xfrm>
        <a:prstGeom prst="triangl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7C7AAD-5504-40A5-A5D4-8E4E9DB57275}">
      <dsp:nvSpPr>
        <dsp:cNvPr id="0" name=""/>
        <dsp:cNvSpPr/>
      </dsp:nvSpPr>
      <dsp:spPr>
        <a:xfrm>
          <a:off x="1919080" y="460506"/>
          <a:ext cx="2494804" cy="65414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Accomplissement de soi</a:t>
          </a:r>
          <a:br>
            <a:rPr lang="fr-FR" sz="1100" kern="1200"/>
          </a:br>
          <a:r>
            <a:rPr lang="fr-FR" sz="1100" i="1" kern="1200"/>
            <a:t>Le travail donne sens à sa vie</a:t>
          </a:r>
        </a:p>
      </dsp:txBody>
      <dsp:txXfrm>
        <a:off x="1951013" y="492439"/>
        <a:ext cx="2430938" cy="590278"/>
      </dsp:txXfrm>
    </dsp:sp>
    <dsp:sp modelId="{C0A4731A-7592-4A96-81BB-13E6EEA891BB}">
      <dsp:nvSpPr>
        <dsp:cNvPr id="0" name=""/>
        <dsp:cNvSpPr/>
      </dsp:nvSpPr>
      <dsp:spPr>
        <a:xfrm>
          <a:off x="1919080" y="1196419"/>
          <a:ext cx="2494804" cy="65414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677650"/>
              <a:satOff val="25000"/>
              <a:lumOff val="-367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Estime</a:t>
          </a:r>
          <a:br>
            <a:rPr lang="fr-FR" sz="900" kern="1200"/>
          </a:br>
          <a:r>
            <a:rPr lang="fr-FR" sz="1100" i="1" kern="1200"/>
            <a:t>Reconnaissance de ses pairs et de sa hiérarchie</a:t>
          </a:r>
        </a:p>
      </dsp:txBody>
      <dsp:txXfrm>
        <a:off x="1951013" y="1228352"/>
        <a:ext cx="2430938" cy="590278"/>
      </dsp:txXfrm>
    </dsp:sp>
    <dsp:sp modelId="{AA4E3C21-D557-4788-B6DC-C8531E4B64EB}">
      <dsp:nvSpPr>
        <dsp:cNvPr id="0" name=""/>
        <dsp:cNvSpPr/>
      </dsp:nvSpPr>
      <dsp:spPr>
        <a:xfrm>
          <a:off x="1919080" y="1932331"/>
          <a:ext cx="2494804" cy="65414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1355300"/>
              <a:satOff val="50000"/>
              <a:lumOff val="-735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Appartenance</a:t>
          </a:r>
          <a:br>
            <a:rPr lang="fr-FR" sz="1100" kern="1200"/>
          </a:br>
          <a:r>
            <a:rPr lang="fr-FR" sz="1100" i="1" kern="1200"/>
            <a:t>Faire partie d'une communauté</a:t>
          </a:r>
        </a:p>
      </dsp:txBody>
      <dsp:txXfrm>
        <a:off x="1951013" y="1964264"/>
        <a:ext cx="2430938" cy="590278"/>
      </dsp:txXfrm>
    </dsp:sp>
    <dsp:sp modelId="{76653B6D-93B5-49BD-907C-D3AF811B3697}">
      <dsp:nvSpPr>
        <dsp:cNvPr id="0" name=""/>
        <dsp:cNvSpPr/>
      </dsp:nvSpPr>
      <dsp:spPr>
        <a:xfrm>
          <a:off x="1919080" y="2668243"/>
          <a:ext cx="2494804" cy="65414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2032949"/>
              <a:satOff val="75000"/>
              <a:lumOff val="-1102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Sécurité</a:t>
          </a:r>
          <a:br>
            <a:rPr lang="fr-FR" sz="1100" kern="1200"/>
          </a:br>
          <a:r>
            <a:rPr lang="fr-FR" sz="1100" i="1" kern="1200"/>
            <a:t>Stabilité et autosuffisance financière</a:t>
          </a:r>
        </a:p>
      </dsp:txBody>
      <dsp:txXfrm>
        <a:off x="1951013" y="2700176"/>
        <a:ext cx="2430938" cy="590278"/>
      </dsp:txXfrm>
    </dsp:sp>
    <dsp:sp modelId="{592B5A2B-3BAF-4E4D-83D3-80A18F0A01FB}">
      <dsp:nvSpPr>
        <dsp:cNvPr id="0" name=""/>
        <dsp:cNvSpPr/>
      </dsp:nvSpPr>
      <dsp:spPr>
        <a:xfrm>
          <a:off x="1919080" y="3404155"/>
          <a:ext cx="2494804" cy="65414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2710599"/>
              <a:satOff val="100000"/>
              <a:lumOff val="-1470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Physiologique</a:t>
          </a:r>
          <a:br>
            <a:rPr lang="fr-FR" sz="1100" kern="1200"/>
          </a:br>
          <a:r>
            <a:rPr lang="fr-FR" sz="1100" i="1" kern="1200"/>
            <a:t>Faim, soif, séxualité, respiration, sommeil, élimination</a:t>
          </a:r>
        </a:p>
      </dsp:txBody>
      <dsp:txXfrm>
        <a:off x="1951013" y="3436088"/>
        <a:ext cx="2430938" cy="59027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D53F73-3A7D-44E5-80B6-5C27D29980C8}">
      <dsp:nvSpPr>
        <dsp:cNvPr id="0" name=""/>
        <dsp:cNvSpPr/>
      </dsp:nvSpPr>
      <dsp:spPr>
        <a:xfrm rot="16200000">
          <a:off x="267652" y="-267652"/>
          <a:ext cx="1671637" cy="2206942"/>
        </a:xfrm>
        <a:prstGeom prst="round1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Forces</a:t>
          </a:r>
          <a:br>
            <a:rPr lang="fr-FR" sz="1700" kern="1200"/>
          </a:br>
          <a:r>
            <a:rPr lang="fr-FR" sz="1100" i="1" kern="1200"/>
            <a:t>Quelles sont les forces du projet?</a:t>
          </a:r>
          <a:br>
            <a:rPr lang="fr-FR" sz="1100" i="1" kern="1200"/>
          </a:br>
          <a:r>
            <a:rPr lang="fr-FR" sz="1100" i="1" kern="1200"/>
            <a:t>De quelles ressources disposons-nous?</a:t>
          </a:r>
        </a:p>
      </dsp:txBody>
      <dsp:txXfrm rot="5400000">
        <a:off x="0" y="0"/>
        <a:ext cx="2206942" cy="1253728"/>
      </dsp:txXfrm>
    </dsp:sp>
    <dsp:sp modelId="{2D8589B0-0F1C-4D3A-8211-C584D91EBD50}">
      <dsp:nvSpPr>
        <dsp:cNvPr id="0" name=""/>
        <dsp:cNvSpPr/>
      </dsp:nvSpPr>
      <dsp:spPr>
        <a:xfrm>
          <a:off x="2206942" y="0"/>
          <a:ext cx="2206942" cy="1671637"/>
        </a:xfrm>
        <a:prstGeom prst="round1Rect">
          <a:avLst/>
        </a:prstGeom>
        <a:solidFill>
          <a:schemeClr val="accent3">
            <a:hueOff val="903533"/>
            <a:satOff val="33333"/>
            <a:lumOff val="-49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Opportunités</a:t>
          </a:r>
          <a:br>
            <a:rPr lang="fr-FR" sz="1300" kern="1200"/>
          </a:br>
          <a:r>
            <a:rPr lang="fr-FR" sz="1100" i="1" kern="1200"/>
            <a:t>Quels sont les besoins non-satisfaits?</a:t>
          </a:r>
          <a:br>
            <a:rPr lang="fr-FR" sz="1100" i="1" kern="1200"/>
          </a:br>
          <a:r>
            <a:rPr lang="fr-FR" sz="1100" i="1" kern="1200"/>
            <a:t>Qui sont les clients potentiels?</a:t>
          </a:r>
          <a:br>
            <a:rPr lang="fr-FR" sz="1100" i="1" kern="1200"/>
          </a:br>
          <a:r>
            <a:rPr lang="fr-FR" sz="1100" i="1" kern="1200"/>
            <a:t>Quels éléments externes favorisent le projet?</a:t>
          </a:r>
        </a:p>
      </dsp:txBody>
      <dsp:txXfrm>
        <a:off x="2206942" y="0"/>
        <a:ext cx="2206942" cy="1253728"/>
      </dsp:txXfrm>
    </dsp:sp>
    <dsp:sp modelId="{13483EA3-CC22-4449-85AE-6EE84AEF2C9A}">
      <dsp:nvSpPr>
        <dsp:cNvPr id="0" name=""/>
        <dsp:cNvSpPr/>
      </dsp:nvSpPr>
      <dsp:spPr>
        <a:xfrm rot="10800000">
          <a:off x="0" y="1671637"/>
          <a:ext cx="2206942" cy="1671637"/>
        </a:xfrm>
        <a:prstGeom prst="round1Rect">
          <a:avLst/>
        </a:prstGeom>
        <a:solidFill>
          <a:schemeClr val="accent3">
            <a:hueOff val="1807066"/>
            <a:satOff val="66667"/>
            <a:lumOff val="-9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Aspirations</a:t>
          </a:r>
          <a:br>
            <a:rPr lang="fr-FR" sz="1000" kern="1200"/>
          </a:br>
          <a:r>
            <a:rPr lang="fr-FR" sz="1000" i="1" kern="1200"/>
            <a:t>Quelles sont les ambitions du projet?</a:t>
          </a:r>
          <a:endParaRPr lang="fr-FR" sz="1100" i="1" kern="1200"/>
        </a:p>
      </dsp:txBody>
      <dsp:txXfrm rot="10800000">
        <a:off x="0" y="2089546"/>
        <a:ext cx="2206942" cy="1253728"/>
      </dsp:txXfrm>
    </dsp:sp>
    <dsp:sp modelId="{103B3981-E776-44DB-AE35-B184BC7D88CA}">
      <dsp:nvSpPr>
        <dsp:cNvPr id="0" name=""/>
        <dsp:cNvSpPr/>
      </dsp:nvSpPr>
      <dsp:spPr>
        <a:xfrm rot="5400000">
          <a:off x="2474595" y="1403985"/>
          <a:ext cx="1671637" cy="2206942"/>
        </a:xfrm>
        <a:prstGeom prst="round1Rect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Résultats</a:t>
          </a:r>
          <a:br>
            <a:rPr lang="fr-FR" sz="2900" kern="1200"/>
          </a:br>
          <a:r>
            <a:rPr lang="fr-FR" sz="1100" i="1" kern="1200"/>
            <a:t>Quels seraients les indicateurs de réussite?</a:t>
          </a:r>
          <a:br>
            <a:rPr lang="fr-FR" sz="1100" i="1" kern="1200"/>
          </a:br>
          <a:r>
            <a:rPr lang="fr-FR" sz="1100" i="1" kern="1200"/>
            <a:t>Quels retours attestent du succès du projet?</a:t>
          </a:r>
        </a:p>
      </dsp:txBody>
      <dsp:txXfrm rot="-5400000">
        <a:off x="2206942" y="2089546"/>
        <a:ext cx="2206942" cy="1253728"/>
      </dsp:txXfrm>
    </dsp:sp>
    <dsp:sp modelId="{0549E1A2-ADFB-4D49-94DD-BC637033ADA8}">
      <dsp:nvSpPr>
        <dsp:cNvPr id="0" name=""/>
        <dsp:cNvSpPr/>
      </dsp:nvSpPr>
      <dsp:spPr>
        <a:xfrm>
          <a:off x="1544859" y="1253728"/>
          <a:ext cx="1324165" cy="835818"/>
        </a:xfrm>
        <a:prstGeom prst="roundRect">
          <a:avLst/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200" kern="1200"/>
            <a:t>SOAR</a:t>
          </a:r>
        </a:p>
      </dsp:txBody>
      <dsp:txXfrm>
        <a:off x="1585660" y="1294529"/>
        <a:ext cx="1242563" cy="75421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D53F73-3A7D-44E5-80B6-5C27D29980C8}">
      <dsp:nvSpPr>
        <dsp:cNvPr id="0" name=""/>
        <dsp:cNvSpPr/>
      </dsp:nvSpPr>
      <dsp:spPr>
        <a:xfrm rot="16200000">
          <a:off x="267652" y="-267652"/>
          <a:ext cx="1671637" cy="2206942"/>
        </a:xfrm>
        <a:prstGeom prst="round1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Forces</a:t>
          </a:r>
          <a:br>
            <a:rPr lang="fr-FR" sz="1700" kern="1200"/>
          </a:br>
          <a:r>
            <a:rPr lang="fr-FR" sz="1100" i="1" kern="1200"/>
            <a:t>Quelles sont les forces du projet?</a:t>
          </a:r>
          <a:br>
            <a:rPr lang="fr-FR" sz="1100" i="1" kern="1200"/>
          </a:br>
          <a:r>
            <a:rPr lang="fr-FR" sz="1100" i="1" kern="1200"/>
            <a:t>De quelles ressources disposons-nous?</a:t>
          </a:r>
        </a:p>
      </dsp:txBody>
      <dsp:txXfrm rot="5400000">
        <a:off x="0" y="0"/>
        <a:ext cx="2206942" cy="1253728"/>
      </dsp:txXfrm>
    </dsp:sp>
    <dsp:sp modelId="{2D8589B0-0F1C-4D3A-8211-C584D91EBD50}">
      <dsp:nvSpPr>
        <dsp:cNvPr id="0" name=""/>
        <dsp:cNvSpPr/>
      </dsp:nvSpPr>
      <dsp:spPr>
        <a:xfrm>
          <a:off x="2206942" y="0"/>
          <a:ext cx="2206942" cy="1671637"/>
        </a:xfrm>
        <a:prstGeom prst="round1Rect">
          <a:avLst/>
        </a:prstGeom>
        <a:solidFill>
          <a:schemeClr val="accent3">
            <a:hueOff val="903533"/>
            <a:satOff val="33333"/>
            <a:lumOff val="-49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Faiblesses</a:t>
          </a:r>
          <a:br>
            <a:rPr lang="fr-FR" sz="1300" kern="1200"/>
          </a:br>
          <a:r>
            <a:rPr lang="fr-FR" sz="1100" i="1" kern="1200"/>
            <a:t>Quelles sont les faiblesses du projet?</a:t>
          </a:r>
          <a:br>
            <a:rPr lang="fr-FR" sz="1100" i="1" kern="1200"/>
          </a:br>
          <a:r>
            <a:rPr lang="fr-FR" sz="1100" i="1" kern="1200"/>
            <a:t>Que nous manque-t-il?</a:t>
          </a:r>
        </a:p>
      </dsp:txBody>
      <dsp:txXfrm>
        <a:off x="2206942" y="0"/>
        <a:ext cx="2206942" cy="1253728"/>
      </dsp:txXfrm>
    </dsp:sp>
    <dsp:sp modelId="{13483EA3-CC22-4449-85AE-6EE84AEF2C9A}">
      <dsp:nvSpPr>
        <dsp:cNvPr id="0" name=""/>
        <dsp:cNvSpPr/>
      </dsp:nvSpPr>
      <dsp:spPr>
        <a:xfrm rot="10800000">
          <a:off x="0" y="1671637"/>
          <a:ext cx="2206942" cy="1671637"/>
        </a:xfrm>
        <a:prstGeom prst="round1Rect">
          <a:avLst/>
        </a:prstGeom>
        <a:solidFill>
          <a:schemeClr val="accent3">
            <a:hueOff val="1807066"/>
            <a:satOff val="66667"/>
            <a:lumOff val="-9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Opportunités</a:t>
          </a:r>
          <a:br>
            <a:rPr lang="fr-FR" sz="1000" kern="1200"/>
          </a:br>
          <a:r>
            <a:rPr lang="fr-FR" sz="1100" i="1" kern="1200"/>
            <a:t>Quels sont les besoins non-satisfaits?</a:t>
          </a:r>
          <a:br>
            <a:rPr lang="fr-FR" sz="1100" i="1" kern="1200"/>
          </a:br>
          <a:r>
            <a:rPr lang="fr-FR" sz="1100" i="1" kern="1200"/>
            <a:t>Qui sont les clients potentiels?</a:t>
          </a:r>
          <a:br>
            <a:rPr lang="fr-FR" sz="1100" i="1" kern="1200"/>
          </a:br>
          <a:r>
            <a:rPr lang="fr-FR" sz="1100" i="1" kern="1200"/>
            <a:t>Quels éléments externes favorisent le projet?</a:t>
          </a:r>
        </a:p>
      </dsp:txBody>
      <dsp:txXfrm rot="10800000">
        <a:off x="0" y="2089546"/>
        <a:ext cx="2206942" cy="1253728"/>
      </dsp:txXfrm>
    </dsp:sp>
    <dsp:sp modelId="{103B3981-E776-44DB-AE35-B184BC7D88CA}">
      <dsp:nvSpPr>
        <dsp:cNvPr id="0" name=""/>
        <dsp:cNvSpPr/>
      </dsp:nvSpPr>
      <dsp:spPr>
        <a:xfrm rot="5400000">
          <a:off x="2474595" y="1403985"/>
          <a:ext cx="1671637" cy="2206942"/>
        </a:xfrm>
        <a:prstGeom prst="round1Rect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Menaces</a:t>
          </a:r>
          <a:br>
            <a:rPr lang="fr-FR" sz="2900" kern="1200"/>
          </a:br>
          <a:r>
            <a:rPr lang="fr-FR" sz="1100" i="1" kern="1200"/>
            <a:t>Qu'est-ce qui concurrence le projet?</a:t>
          </a:r>
          <a:br>
            <a:rPr lang="fr-FR" sz="1100" i="1" kern="1200"/>
          </a:br>
          <a:r>
            <a:rPr lang="fr-FR" sz="1100" i="1" kern="1200"/>
            <a:t>Quels éléments extérieurs peuvent freiner le projet?</a:t>
          </a:r>
        </a:p>
      </dsp:txBody>
      <dsp:txXfrm rot="-5400000">
        <a:off x="2206942" y="2089546"/>
        <a:ext cx="2206942" cy="1253728"/>
      </dsp:txXfrm>
    </dsp:sp>
    <dsp:sp modelId="{0549E1A2-ADFB-4D49-94DD-BC637033ADA8}">
      <dsp:nvSpPr>
        <dsp:cNvPr id="0" name=""/>
        <dsp:cNvSpPr/>
      </dsp:nvSpPr>
      <dsp:spPr>
        <a:xfrm>
          <a:off x="1544859" y="1253728"/>
          <a:ext cx="1324165" cy="835818"/>
        </a:xfrm>
        <a:prstGeom prst="roundRect">
          <a:avLst/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200" kern="1200"/>
            <a:t>SWOT</a:t>
          </a:r>
        </a:p>
      </dsp:txBody>
      <dsp:txXfrm>
        <a:off x="1585660" y="1294529"/>
        <a:ext cx="1242563" cy="75421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E3FB83-421A-4159-B526-6F8B320D00F8}">
      <dsp:nvSpPr>
        <dsp:cNvPr id="0" name=""/>
        <dsp:cNvSpPr/>
      </dsp:nvSpPr>
      <dsp:spPr>
        <a:xfrm rot="5400000">
          <a:off x="-194208" y="195811"/>
          <a:ext cx="1294720" cy="906304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Création</a:t>
          </a:r>
        </a:p>
      </dsp:txBody>
      <dsp:txXfrm rot="-5400000">
        <a:off x="0" y="454755"/>
        <a:ext cx="906304" cy="388416"/>
      </dsp:txXfrm>
    </dsp:sp>
    <dsp:sp modelId="{1175930E-C893-49C0-9016-D4F313E9BEB2}">
      <dsp:nvSpPr>
        <dsp:cNvPr id="0" name=""/>
        <dsp:cNvSpPr/>
      </dsp:nvSpPr>
      <dsp:spPr>
        <a:xfrm rot="5400000">
          <a:off x="2239310" y="-1331402"/>
          <a:ext cx="841568" cy="350758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Les membres projettent l'image qu'ils veulent que les autres aient d'eux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Les membres sont prudents dans leurs échanges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Les membres taisent leurs divergences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Les membres font ce que le chef demande</a:t>
          </a:r>
        </a:p>
      </dsp:txBody>
      <dsp:txXfrm rot="-5400000">
        <a:off x="906304" y="42686"/>
        <a:ext cx="3466498" cy="759404"/>
      </dsp:txXfrm>
    </dsp:sp>
    <dsp:sp modelId="{69727685-6EC4-4CFF-A3F8-87AE60C5CEBF}">
      <dsp:nvSpPr>
        <dsp:cNvPr id="0" name=""/>
        <dsp:cNvSpPr/>
      </dsp:nvSpPr>
      <dsp:spPr>
        <a:xfrm rot="5400000">
          <a:off x="-194208" y="1344318"/>
          <a:ext cx="1294720" cy="906304"/>
        </a:xfrm>
        <a:prstGeom prst="chevron">
          <a:avLst/>
        </a:prstGeom>
        <a:solidFill>
          <a:schemeClr val="accent3">
            <a:hueOff val="903533"/>
            <a:satOff val="33333"/>
            <a:lumOff val="-4902"/>
            <a:alphaOff val="0"/>
          </a:schemeClr>
        </a:solidFill>
        <a:ln w="12700" cap="flat" cmpd="sng" algn="ctr">
          <a:solidFill>
            <a:schemeClr val="accent3">
              <a:hueOff val="903533"/>
              <a:satOff val="33333"/>
              <a:lumOff val="-490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Confrontation-Négociation</a:t>
          </a:r>
        </a:p>
      </dsp:txBody>
      <dsp:txXfrm rot="-5400000">
        <a:off x="0" y="1603262"/>
        <a:ext cx="906304" cy="388416"/>
      </dsp:txXfrm>
    </dsp:sp>
    <dsp:sp modelId="{F8C47240-6E74-4488-88E5-10AB1B815D8C}">
      <dsp:nvSpPr>
        <dsp:cNvPr id="0" name=""/>
        <dsp:cNvSpPr/>
      </dsp:nvSpPr>
      <dsp:spPr>
        <a:xfrm rot="5400000">
          <a:off x="2239310" y="-182895"/>
          <a:ext cx="841568" cy="350758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903533"/>
              <a:satOff val="33333"/>
              <a:lumOff val="-490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Des tensions apparaissent dans l'équipe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Les membres s'affirment, certains s'affrontent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Des sous-groupes peuvent se former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Des départs peuvent se produire</a:t>
          </a:r>
        </a:p>
      </dsp:txBody>
      <dsp:txXfrm rot="-5400000">
        <a:off x="906304" y="1191193"/>
        <a:ext cx="3466498" cy="759404"/>
      </dsp:txXfrm>
    </dsp:sp>
    <dsp:sp modelId="{642F4751-8C5A-463D-A9B2-5248B8E04D85}">
      <dsp:nvSpPr>
        <dsp:cNvPr id="0" name=""/>
        <dsp:cNvSpPr/>
      </dsp:nvSpPr>
      <dsp:spPr>
        <a:xfrm rot="5400000">
          <a:off x="-194208" y="2492826"/>
          <a:ext cx="1294720" cy="906304"/>
        </a:xfrm>
        <a:prstGeom prst="chevron">
          <a:avLst/>
        </a:prstGeom>
        <a:solidFill>
          <a:schemeClr val="accent3">
            <a:hueOff val="1807066"/>
            <a:satOff val="66667"/>
            <a:lumOff val="-9804"/>
            <a:alphaOff val="0"/>
          </a:schemeClr>
        </a:solidFill>
        <a:ln w="12700" cap="flat" cmpd="sng" algn="ctr">
          <a:solidFill>
            <a:schemeClr val="accent3">
              <a:hueOff val="1807066"/>
              <a:satOff val="66667"/>
              <a:lumOff val="-980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Cohésion</a:t>
          </a:r>
        </a:p>
      </dsp:txBody>
      <dsp:txXfrm rot="-5400000">
        <a:off x="0" y="2751770"/>
        <a:ext cx="906304" cy="388416"/>
      </dsp:txXfrm>
    </dsp:sp>
    <dsp:sp modelId="{D5410C3A-9E55-46E0-A66A-0C06B8BD9FD3}">
      <dsp:nvSpPr>
        <dsp:cNvPr id="0" name=""/>
        <dsp:cNvSpPr/>
      </dsp:nvSpPr>
      <dsp:spPr>
        <a:xfrm rot="5400000">
          <a:off x="2239310" y="965612"/>
          <a:ext cx="841568" cy="350758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1807066"/>
              <a:satOff val="66667"/>
              <a:lumOff val="-980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Les membres se rapprochent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Les relations s'approfondissent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Les individus font des compromis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Les échanges sont constructifs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Les individus résolvent leurs conflits entre eux</a:t>
          </a:r>
        </a:p>
      </dsp:txBody>
      <dsp:txXfrm rot="-5400000">
        <a:off x="906304" y="2339700"/>
        <a:ext cx="3466498" cy="759404"/>
      </dsp:txXfrm>
    </dsp:sp>
    <dsp:sp modelId="{C444FA8B-6E75-410A-B684-43DB64502B47}">
      <dsp:nvSpPr>
        <dsp:cNvPr id="0" name=""/>
        <dsp:cNvSpPr/>
      </dsp:nvSpPr>
      <dsp:spPr>
        <a:xfrm rot="5400000">
          <a:off x="-194208" y="3641333"/>
          <a:ext cx="1294720" cy="906304"/>
        </a:xfrm>
        <a:prstGeom prst="chevron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accent3">
              <a:hueOff val="2710599"/>
              <a:satOff val="100000"/>
              <a:lumOff val="-1470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Performance</a:t>
          </a:r>
        </a:p>
      </dsp:txBody>
      <dsp:txXfrm rot="-5400000">
        <a:off x="0" y="3900277"/>
        <a:ext cx="906304" cy="388416"/>
      </dsp:txXfrm>
    </dsp:sp>
    <dsp:sp modelId="{ABB0CBF6-2BBD-4FB7-A0F7-2FD6B400412B}">
      <dsp:nvSpPr>
        <dsp:cNvPr id="0" name=""/>
        <dsp:cNvSpPr/>
      </dsp:nvSpPr>
      <dsp:spPr>
        <a:xfrm rot="5400000">
          <a:off x="2239310" y="2114119"/>
          <a:ext cx="841568" cy="350758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2710599"/>
              <a:satOff val="100000"/>
              <a:lumOff val="-1470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Les membres de l'équipe s'affirment dans le respect et la considération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Les membres sont autonomes et capables de prendre des décisions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Chacun est convaincu que les autres sont essentiels au succès de l'équipe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Les relations sont de type "gagnant-gagnant"</a:t>
          </a:r>
        </a:p>
      </dsp:txBody>
      <dsp:txXfrm rot="-5400000">
        <a:off x="906304" y="3488207"/>
        <a:ext cx="3466498" cy="75940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E6FE21-75EB-43F1-9BCF-ECF7AE45035A}">
      <dsp:nvSpPr>
        <dsp:cNvPr id="0" name=""/>
        <dsp:cNvSpPr/>
      </dsp:nvSpPr>
      <dsp:spPr>
        <a:xfrm>
          <a:off x="0" y="300987"/>
          <a:ext cx="4413885" cy="39780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Directif</a:t>
          </a:r>
          <a:br>
            <a:rPr lang="fr-FR" sz="1000" kern="1200"/>
          </a:br>
          <a:r>
            <a:rPr lang="fr-FR" sz="1000" i="1" kern="1200"/>
            <a:t>Situation d'urgence, collaborateurs peu autonomes</a:t>
          </a:r>
        </a:p>
      </dsp:txBody>
      <dsp:txXfrm>
        <a:off x="19419" y="320406"/>
        <a:ext cx="4375047" cy="358962"/>
      </dsp:txXfrm>
    </dsp:sp>
    <dsp:sp modelId="{4790F044-1DA5-4795-9FF4-4F6042D55E52}">
      <dsp:nvSpPr>
        <dsp:cNvPr id="0" name=""/>
        <dsp:cNvSpPr/>
      </dsp:nvSpPr>
      <dsp:spPr>
        <a:xfrm>
          <a:off x="0" y="698787"/>
          <a:ext cx="4413885" cy="6831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0141" tIns="12700" rIns="71120" bIns="1270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fr-FR" sz="800" kern="1200"/>
            <a:t>Donne les instructions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fr-FR" sz="800" kern="1200"/>
            <a:t>N'explique pas ou peu, limite les initiatives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fr-FR" sz="800" kern="1200"/>
            <a:t>Est peu centré sur la personne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fr-FR" sz="800" kern="1200"/>
            <a:t>Programme, planifie, indique les procédures, surveille, contrôle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fr-FR" sz="800" kern="1200"/>
            <a:t>Communication descendante</a:t>
          </a:r>
        </a:p>
      </dsp:txBody>
      <dsp:txXfrm>
        <a:off x="0" y="698787"/>
        <a:ext cx="4413885" cy="683100"/>
      </dsp:txXfrm>
    </dsp:sp>
    <dsp:sp modelId="{59035949-D616-4B05-A9D6-247324A2FF27}">
      <dsp:nvSpPr>
        <dsp:cNvPr id="0" name=""/>
        <dsp:cNvSpPr/>
      </dsp:nvSpPr>
      <dsp:spPr>
        <a:xfrm>
          <a:off x="0" y="1381887"/>
          <a:ext cx="4413885" cy="397800"/>
        </a:xfrm>
        <a:prstGeom prst="roundRect">
          <a:avLst/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Persuasif</a:t>
          </a:r>
          <a:br>
            <a:rPr lang="fr-FR" sz="1000" kern="1200"/>
          </a:br>
          <a:r>
            <a:rPr lang="fr-FR" sz="1000" i="1" kern="1200"/>
            <a:t>Recherche de solutions, conduite de projet</a:t>
          </a:r>
        </a:p>
      </dsp:txBody>
      <dsp:txXfrm>
        <a:off x="19419" y="1401306"/>
        <a:ext cx="4375047" cy="358962"/>
      </dsp:txXfrm>
    </dsp:sp>
    <dsp:sp modelId="{70A8431A-C319-4BAF-84CE-517B2CA01D03}">
      <dsp:nvSpPr>
        <dsp:cNvPr id="0" name=""/>
        <dsp:cNvSpPr/>
      </dsp:nvSpPr>
      <dsp:spPr>
        <a:xfrm>
          <a:off x="0" y="1779687"/>
          <a:ext cx="4413885" cy="82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0141" tIns="12700" rIns="71120" bIns="1270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fr-FR" sz="800" kern="1200"/>
            <a:t>Parle et argumente, influence plus qu'il n'impose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fr-FR" sz="800" kern="1200"/>
            <a:t>Apporte assistance lorsque le collaborateur est en difficulté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fr-FR" sz="800" kern="1200"/>
            <a:t>Donne une légitimité aux objectifs, veille à la compréhension de ce qui est attendu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fr-FR" sz="800" kern="1200"/>
            <a:t>Fédère et encourage, valorise les résultats positifs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fr-FR" sz="800" kern="1200"/>
            <a:t>Echange, suscite la réflexion, les propositions, les questions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fr-FR" sz="800" kern="1200"/>
            <a:t>Est attentif à la motivation</a:t>
          </a:r>
        </a:p>
      </dsp:txBody>
      <dsp:txXfrm>
        <a:off x="0" y="1779687"/>
        <a:ext cx="4413885" cy="828000"/>
      </dsp:txXfrm>
    </dsp:sp>
    <dsp:sp modelId="{32FC8624-01A6-4B19-AAC2-64BFEFEE475D}">
      <dsp:nvSpPr>
        <dsp:cNvPr id="0" name=""/>
        <dsp:cNvSpPr/>
      </dsp:nvSpPr>
      <dsp:spPr>
        <a:xfrm>
          <a:off x="0" y="2607687"/>
          <a:ext cx="4413885" cy="397800"/>
        </a:xfrm>
        <a:prstGeom prst="roundRect">
          <a:avLst/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Participatif</a:t>
          </a:r>
          <a:br>
            <a:rPr lang="fr-FR" sz="1000" kern="1200"/>
          </a:br>
          <a:r>
            <a:rPr lang="fr-FR" sz="1000" i="1" kern="1200"/>
            <a:t>Création de l'esprit d'équipe</a:t>
          </a:r>
        </a:p>
      </dsp:txBody>
      <dsp:txXfrm>
        <a:off x="19419" y="2627106"/>
        <a:ext cx="4375047" cy="358962"/>
      </dsp:txXfrm>
    </dsp:sp>
    <dsp:sp modelId="{CCF33387-14B9-444A-8929-E3FB4E569215}">
      <dsp:nvSpPr>
        <dsp:cNvPr id="0" name=""/>
        <dsp:cNvSpPr/>
      </dsp:nvSpPr>
      <dsp:spPr>
        <a:xfrm>
          <a:off x="0" y="3005487"/>
          <a:ext cx="4413885" cy="6831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0141" tIns="12700" rIns="71120" bIns="1270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fr-FR" sz="800" i="0" kern="1200"/>
            <a:t>Développe la participatoin active de chacun, suscite les idées, les suggestions et en tient compte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fr-FR" sz="800" i="0" kern="1200"/>
            <a:t>Implique l'équipe dans la prise de décision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fr-FR" sz="800" i="0" kern="1200"/>
            <a:t>Ecoute, analyse, conseille, informe de ce qui est négociable et ce qui ne l'est pas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fr-FR" sz="800" i="0" kern="1200"/>
            <a:t>Essaie de rompre le lien de subordination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fr-FR" sz="800" i="0" kern="1200"/>
            <a:t>Cherche l'équilibre entre intérêts généraux et particuliers</a:t>
          </a:r>
        </a:p>
      </dsp:txBody>
      <dsp:txXfrm>
        <a:off x="0" y="3005487"/>
        <a:ext cx="4413885" cy="683100"/>
      </dsp:txXfrm>
    </dsp:sp>
    <dsp:sp modelId="{0AA04710-656A-4F76-B8E1-0CCE63777C6E}">
      <dsp:nvSpPr>
        <dsp:cNvPr id="0" name=""/>
        <dsp:cNvSpPr/>
      </dsp:nvSpPr>
      <dsp:spPr>
        <a:xfrm>
          <a:off x="0" y="3688587"/>
          <a:ext cx="4413885" cy="397800"/>
        </a:xfrm>
        <a:prstGeom prst="roundRect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i="0" kern="1200"/>
            <a:t>Délégatif</a:t>
          </a:r>
          <a:br>
            <a:rPr lang="fr-FR" sz="1000" i="0" kern="1200"/>
          </a:br>
          <a:r>
            <a:rPr lang="fr-FR" sz="1000" i="1" kern="1200"/>
            <a:t>Equipe mature et autonome</a:t>
          </a:r>
        </a:p>
      </dsp:txBody>
      <dsp:txXfrm>
        <a:off x="19419" y="3708006"/>
        <a:ext cx="4375047" cy="358962"/>
      </dsp:txXfrm>
    </dsp:sp>
    <dsp:sp modelId="{F66051B5-60EE-4AA7-97CB-870E2CA4C3EB}">
      <dsp:nvSpPr>
        <dsp:cNvPr id="0" name=""/>
        <dsp:cNvSpPr/>
      </dsp:nvSpPr>
      <dsp:spPr>
        <a:xfrm>
          <a:off x="0" y="4086387"/>
          <a:ext cx="4413885" cy="6831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0141" tIns="12700" rIns="71120" bIns="1270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fr-FR" sz="800" i="0" kern="1200"/>
            <a:t>Laisse faire, indique la mission et les résultats à obtenir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fr-FR" sz="800" i="0" kern="1200"/>
            <a:t>Suivi et contrôle suivant un calendrier pré-établi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fr-FR" sz="800" i="0" kern="1200"/>
            <a:t>Accepte les suggestions, initiatives, propositoins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fr-FR" sz="800" i="0" kern="1200"/>
            <a:t>Soutien à la demande du collaborateur, pas nécessairement d'encouragements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fr-FR" sz="800" i="0" kern="1200"/>
            <a:t>Responsabilités partagées</a:t>
          </a:r>
        </a:p>
      </dsp:txBody>
      <dsp:txXfrm>
        <a:off x="0" y="4086387"/>
        <a:ext cx="4413885" cy="68310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C348C9-D081-441D-A511-7A8DE51A6A0A}">
      <dsp:nvSpPr>
        <dsp:cNvPr id="0" name=""/>
        <dsp:cNvSpPr/>
      </dsp:nvSpPr>
      <dsp:spPr>
        <a:xfrm>
          <a:off x="3" y="50537"/>
          <a:ext cx="869416" cy="49979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Niveau 1</a:t>
          </a:r>
          <a:br>
            <a:rPr lang="fr-FR" sz="900" kern="1200"/>
          </a:br>
          <a:r>
            <a:rPr lang="fr-FR" sz="900" kern="1200"/>
            <a:t>Technicien support</a:t>
          </a:r>
        </a:p>
      </dsp:txBody>
      <dsp:txXfrm>
        <a:off x="3" y="50537"/>
        <a:ext cx="869416" cy="333197"/>
      </dsp:txXfrm>
    </dsp:sp>
    <dsp:sp modelId="{0790CFE5-1CC7-403A-BD82-1DC7DA697557}">
      <dsp:nvSpPr>
        <dsp:cNvPr id="0" name=""/>
        <dsp:cNvSpPr/>
      </dsp:nvSpPr>
      <dsp:spPr>
        <a:xfrm>
          <a:off x="2163" y="552776"/>
          <a:ext cx="1237100" cy="1620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Applique les fiches réflexes sur incident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Applique les procédures pas-à-pas</a:t>
          </a:r>
        </a:p>
      </dsp:txBody>
      <dsp:txXfrm>
        <a:off x="38396" y="589009"/>
        <a:ext cx="1164634" cy="1547534"/>
      </dsp:txXfrm>
    </dsp:sp>
    <dsp:sp modelId="{C5C9E92D-1AC1-441C-A2E5-0D0A674CDC47}">
      <dsp:nvSpPr>
        <dsp:cNvPr id="0" name=""/>
        <dsp:cNvSpPr/>
      </dsp:nvSpPr>
      <dsp:spPr>
        <a:xfrm>
          <a:off x="1048622" y="108906"/>
          <a:ext cx="379910" cy="2164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048622" y="152198"/>
        <a:ext cx="314972" cy="129875"/>
      </dsp:txXfrm>
    </dsp:sp>
    <dsp:sp modelId="{5A3DA3EF-6814-4CFE-B462-097547C29973}">
      <dsp:nvSpPr>
        <dsp:cNvPr id="0" name=""/>
        <dsp:cNvSpPr/>
      </dsp:nvSpPr>
      <dsp:spPr>
        <a:xfrm>
          <a:off x="1586232" y="50537"/>
          <a:ext cx="869416" cy="499796"/>
        </a:xfrm>
        <a:prstGeom prst="roundRect">
          <a:avLst>
            <a:gd name="adj" fmla="val 1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Niveau 2</a:t>
          </a:r>
          <a:br>
            <a:rPr lang="fr-FR" sz="900" kern="1200"/>
          </a:br>
          <a:r>
            <a:rPr lang="fr-FR" sz="900" kern="1200"/>
            <a:t>Administrateur</a:t>
          </a:r>
        </a:p>
      </dsp:txBody>
      <dsp:txXfrm>
        <a:off x="1586232" y="50537"/>
        <a:ext cx="869416" cy="333197"/>
      </dsp:txXfrm>
    </dsp:sp>
    <dsp:sp modelId="{6B9FA31F-8DB8-40FC-8171-E63B57B5A583}">
      <dsp:nvSpPr>
        <dsp:cNvPr id="0" name=""/>
        <dsp:cNvSpPr/>
      </dsp:nvSpPr>
      <dsp:spPr>
        <a:xfrm>
          <a:off x="1588392" y="552776"/>
          <a:ext cx="1237100" cy="1620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727682"/>
              <a:satOff val="-41964"/>
              <a:lumOff val="431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Dépannage hors fiches réflexes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Analyse et recherhes sur incidents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Rédige les fiches réflexes et procédures pas-à-pas</a:t>
          </a:r>
        </a:p>
      </dsp:txBody>
      <dsp:txXfrm>
        <a:off x="1624625" y="589009"/>
        <a:ext cx="1164634" cy="1547534"/>
      </dsp:txXfrm>
    </dsp:sp>
    <dsp:sp modelId="{E2471B78-F136-4D4E-A1A3-DADE655D5BC0}">
      <dsp:nvSpPr>
        <dsp:cNvPr id="0" name=""/>
        <dsp:cNvSpPr/>
      </dsp:nvSpPr>
      <dsp:spPr>
        <a:xfrm>
          <a:off x="2634851" y="108906"/>
          <a:ext cx="379910" cy="2164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634851" y="152198"/>
        <a:ext cx="314972" cy="129875"/>
      </dsp:txXfrm>
    </dsp:sp>
    <dsp:sp modelId="{3D744A27-F588-41F2-869F-3FFCA1C3FF79}">
      <dsp:nvSpPr>
        <dsp:cNvPr id="0" name=""/>
        <dsp:cNvSpPr/>
      </dsp:nvSpPr>
      <dsp:spPr>
        <a:xfrm>
          <a:off x="3172461" y="50537"/>
          <a:ext cx="869416" cy="499796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Niveau 3</a:t>
          </a:r>
          <a:br>
            <a:rPr lang="fr-FR" sz="900" kern="1200"/>
          </a:br>
          <a:r>
            <a:rPr lang="fr-FR" sz="900" kern="1200"/>
            <a:t>Expert</a:t>
          </a:r>
        </a:p>
      </dsp:txBody>
      <dsp:txXfrm>
        <a:off x="3172461" y="50537"/>
        <a:ext cx="869416" cy="333197"/>
      </dsp:txXfrm>
    </dsp:sp>
    <dsp:sp modelId="{0181BAFD-675A-4B64-8004-E646F34F3930}">
      <dsp:nvSpPr>
        <dsp:cNvPr id="0" name=""/>
        <dsp:cNvSpPr/>
      </dsp:nvSpPr>
      <dsp:spPr>
        <a:xfrm>
          <a:off x="3174621" y="552776"/>
          <a:ext cx="1237100" cy="1620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455363"/>
              <a:satOff val="-83928"/>
              <a:lumOff val="86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Spécialiste sur un sujet/thème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Validation des fiches réflexes/procédures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Améliorations des SI</a:t>
          </a:r>
        </a:p>
      </dsp:txBody>
      <dsp:txXfrm>
        <a:off x="3210854" y="589009"/>
        <a:ext cx="1164634" cy="1547534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E3FB83-421A-4159-B526-6F8B320D00F8}">
      <dsp:nvSpPr>
        <dsp:cNvPr id="0" name=""/>
        <dsp:cNvSpPr/>
      </dsp:nvSpPr>
      <dsp:spPr>
        <a:xfrm rot="5400000">
          <a:off x="-156339" y="157815"/>
          <a:ext cx="1042261" cy="729583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Pratique informelle</a:t>
          </a:r>
        </a:p>
      </dsp:txBody>
      <dsp:txXfrm rot="-5400000">
        <a:off x="1" y="366268"/>
        <a:ext cx="729583" cy="312678"/>
      </dsp:txXfrm>
    </dsp:sp>
    <dsp:sp modelId="{1175930E-C893-49C0-9016-D4F313E9BEB2}">
      <dsp:nvSpPr>
        <dsp:cNvPr id="0" name=""/>
        <dsp:cNvSpPr/>
      </dsp:nvSpPr>
      <dsp:spPr>
        <a:xfrm rot="5400000">
          <a:off x="2232999" y="-1501939"/>
          <a:ext cx="677470" cy="368430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Pratiques de base mises en oeuvre de manière informelle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Interventions réactives, pas de préventif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Interventions sur initiative de ceux qui estiment en avoir le besoin</a:t>
          </a:r>
        </a:p>
      </dsp:txBody>
      <dsp:txXfrm rot="-5400000">
        <a:off x="729584" y="34547"/>
        <a:ext cx="3651230" cy="611328"/>
      </dsp:txXfrm>
    </dsp:sp>
    <dsp:sp modelId="{69727685-6EC4-4CFF-A3F8-87AE60C5CEBF}">
      <dsp:nvSpPr>
        <dsp:cNvPr id="0" name=""/>
        <dsp:cNvSpPr/>
      </dsp:nvSpPr>
      <dsp:spPr>
        <a:xfrm rot="5400000">
          <a:off x="-156339" y="1082374"/>
          <a:ext cx="1042261" cy="729583"/>
        </a:xfrm>
        <a:prstGeom prst="chevron">
          <a:avLst/>
        </a:prstGeom>
        <a:solidFill>
          <a:schemeClr val="accent3">
            <a:hueOff val="677650"/>
            <a:satOff val="25000"/>
            <a:lumOff val="-3676"/>
            <a:alphaOff val="0"/>
          </a:schemeClr>
        </a:solidFill>
        <a:ln w="12700" cap="flat" cmpd="sng" algn="ctr">
          <a:solidFill>
            <a:schemeClr val="accent3">
              <a:hueOff val="677650"/>
              <a:satOff val="25000"/>
              <a:lumOff val="-367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Pratique répétable et suivie</a:t>
          </a:r>
        </a:p>
      </dsp:txBody>
      <dsp:txXfrm rot="-5400000">
        <a:off x="1" y="1290827"/>
        <a:ext cx="729583" cy="312678"/>
      </dsp:txXfrm>
    </dsp:sp>
    <dsp:sp modelId="{F8C47240-6E74-4488-88E5-10AB1B815D8C}">
      <dsp:nvSpPr>
        <dsp:cNvPr id="0" name=""/>
        <dsp:cNvSpPr/>
      </dsp:nvSpPr>
      <dsp:spPr>
        <a:xfrm rot="5400000">
          <a:off x="2232999" y="-577380"/>
          <a:ext cx="677470" cy="368430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677650"/>
              <a:satOff val="25000"/>
              <a:lumOff val="-367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Pratiques de mises en oeuvre de façon planifiée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Pratiques de base tracées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Support relatif auprès de l'organisme soutenu</a:t>
          </a:r>
        </a:p>
      </dsp:txBody>
      <dsp:txXfrm rot="-5400000">
        <a:off x="729584" y="959106"/>
        <a:ext cx="3651230" cy="611328"/>
      </dsp:txXfrm>
    </dsp:sp>
    <dsp:sp modelId="{642F4751-8C5A-463D-A9B2-5248B8E04D85}">
      <dsp:nvSpPr>
        <dsp:cNvPr id="0" name=""/>
        <dsp:cNvSpPr/>
      </dsp:nvSpPr>
      <dsp:spPr>
        <a:xfrm rot="5400000">
          <a:off x="-156339" y="2006933"/>
          <a:ext cx="1042261" cy="729583"/>
        </a:xfrm>
        <a:prstGeom prst="chevron">
          <a:avLst/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 w="12700" cap="flat" cmpd="sng" algn="ctr">
          <a:solidFill>
            <a:schemeClr val="accent3">
              <a:hueOff val="1355300"/>
              <a:satOff val="50000"/>
              <a:lumOff val="-735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Processus défini</a:t>
          </a:r>
        </a:p>
      </dsp:txBody>
      <dsp:txXfrm rot="-5400000">
        <a:off x="1" y="2215386"/>
        <a:ext cx="729583" cy="312678"/>
      </dsp:txXfrm>
    </dsp:sp>
    <dsp:sp modelId="{D5410C3A-9E55-46E0-A66A-0C06B8BD9FD3}">
      <dsp:nvSpPr>
        <dsp:cNvPr id="0" name=""/>
        <dsp:cNvSpPr/>
      </dsp:nvSpPr>
      <dsp:spPr>
        <a:xfrm rot="5400000">
          <a:off x="2232999" y="347178"/>
          <a:ext cx="677470" cy="368430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1355300"/>
              <a:satOff val="50000"/>
              <a:lumOff val="-735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Mise en oeuvre d'un processus décrit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Adaptation des processus à l'organisme soutenu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Processus généralisé et compris par le ma,agement et par les exécutants</a:t>
          </a:r>
        </a:p>
      </dsp:txBody>
      <dsp:txXfrm rot="-5400000">
        <a:off x="729584" y="1883665"/>
        <a:ext cx="3651230" cy="611328"/>
      </dsp:txXfrm>
    </dsp:sp>
    <dsp:sp modelId="{C444FA8B-6E75-410A-B684-43DB64502B47}">
      <dsp:nvSpPr>
        <dsp:cNvPr id="0" name=""/>
        <dsp:cNvSpPr/>
      </dsp:nvSpPr>
      <dsp:spPr>
        <a:xfrm rot="5400000">
          <a:off x="-156339" y="2931492"/>
          <a:ext cx="1042261" cy="729583"/>
        </a:xfrm>
        <a:prstGeom prst="chevron">
          <a:avLst/>
        </a:prstGeom>
        <a:solidFill>
          <a:schemeClr val="accent3">
            <a:hueOff val="2032949"/>
            <a:satOff val="75000"/>
            <a:lumOff val="-11029"/>
            <a:alphaOff val="0"/>
          </a:schemeClr>
        </a:solidFill>
        <a:ln w="12700" cap="flat" cmpd="sng" algn="ctr">
          <a:solidFill>
            <a:schemeClr val="accent3">
              <a:hueOff val="2032949"/>
              <a:satOff val="75000"/>
              <a:lumOff val="-1102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Processus contrôlé</a:t>
          </a:r>
        </a:p>
      </dsp:txBody>
      <dsp:txXfrm rot="-5400000">
        <a:off x="1" y="3139945"/>
        <a:ext cx="729583" cy="312678"/>
      </dsp:txXfrm>
    </dsp:sp>
    <dsp:sp modelId="{ABB0CBF6-2BBD-4FB7-A0F7-2FD6B400412B}">
      <dsp:nvSpPr>
        <dsp:cNvPr id="0" name=""/>
        <dsp:cNvSpPr/>
      </dsp:nvSpPr>
      <dsp:spPr>
        <a:xfrm rot="5400000">
          <a:off x="2232999" y="1271737"/>
          <a:ext cx="677470" cy="368430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2032949"/>
              <a:satOff val="75000"/>
              <a:lumOff val="-1102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Processus coordonné et contrôlé à l'aide d'indicateurs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Correction des défauts constatés</a:t>
          </a:r>
        </a:p>
      </dsp:txBody>
      <dsp:txXfrm rot="-5400000">
        <a:off x="729584" y="2808224"/>
        <a:ext cx="3651230" cy="611328"/>
      </dsp:txXfrm>
    </dsp:sp>
    <dsp:sp modelId="{9399D6BC-2D3C-445F-BA68-580875731176}">
      <dsp:nvSpPr>
        <dsp:cNvPr id="0" name=""/>
        <dsp:cNvSpPr/>
      </dsp:nvSpPr>
      <dsp:spPr>
        <a:xfrm rot="5400000">
          <a:off x="-156339" y="3856050"/>
          <a:ext cx="1042261" cy="729583"/>
        </a:xfrm>
        <a:prstGeom prst="chevron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accent3">
              <a:hueOff val="2710599"/>
              <a:satOff val="100000"/>
              <a:lumOff val="-1470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Processus optimisé</a:t>
          </a:r>
        </a:p>
      </dsp:txBody>
      <dsp:txXfrm rot="-5400000">
        <a:off x="1" y="4064503"/>
        <a:ext cx="729583" cy="312678"/>
      </dsp:txXfrm>
    </dsp:sp>
    <dsp:sp modelId="{3E87823B-66B7-436A-B3D3-29B2AF983100}">
      <dsp:nvSpPr>
        <dsp:cNvPr id="0" name=""/>
        <dsp:cNvSpPr/>
      </dsp:nvSpPr>
      <dsp:spPr>
        <a:xfrm rot="5400000">
          <a:off x="2232999" y="2196296"/>
          <a:ext cx="677470" cy="368430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2710599"/>
              <a:satOff val="100000"/>
              <a:lumOff val="-1470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Amélioration dynamique et institutionalisé des processus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Prise en compte de l'évolution du contexte</a:t>
          </a:r>
        </a:p>
      </dsp:txBody>
      <dsp:txXfrm rot="-5400000">
        <a:off x="729584" y="3732783"/>
        <a:ext cx="3651230" cy="611328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0EEF3D-16EA-4BC7-B1F4-F63F7272F56D}">
      <dsp:nvSpPr>
        <dsp:cNvPr id="0" name=""/>
        <dsp:cNvSpPr/>
      </dsp:nvSpPr>
      <dsp:spPr>
        <a:xfrm>
          <a:off x="551735" y="28573"/>
          <a:ext cx="3310413" cy="4714878"/>
        </a:xfrm>
        <a:prstGeom prst="round2DiagRect">
          <a:avLst>
            <a:gd name="adj1" fmla="val 0"/>
            <a:gd name="adj2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5D5D90-3939-4697-B250-161FA872F54F}">
      <dsp:nvSpPr>
        <dsp:cNvPr id="0" name=""/>
        <dsp:cNvSpPr/>
      </dsp:nvSpPr>
      <dsp:spPr>
        <a:xfrm>
          <a:off x="2202749" y="1"/>
          <a:ext cx="8827" cy="4772021"/>
        </a:xfrm>
        <a:prstGeom prst="lin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A44FAD7-F2C6-4B0F-AFDA-4B89BE9E9A49}">
      <dsp:nvSpPr>
        <dsp:cNvPr id="0" name=""/>
        <dsp:cNvSpPr/>
      </dsp:nvSpPr>
      <dsp:spPr>
        <a:xfrm>
          <a:off x="662082" y="95247"/>
          <a:ext cx="1434512" cy="4581530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111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50" kern="1200"/>
            <a:t>Partager la vision recherchée</a:t>
          </a:r>
        </a:p>
        <a:p>
          <a:pPr marL="0" lvl="0" indent="0" algn="l" defTabSz="5111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50" kern="1200"/>
            <a:t>S'impliquer en tant que manager</a:t>
          </a:r>
        </a:p>
        <a:p>
          <a:pPr marL="0" lvl="0" indent="0" algn="l" defTabSz="5111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50" kern="1200"/>
            <a:t>Former le personnel</a:t>
          </a:r>
        </a:p>
        <a:p>
          <a:pPr marL="0" lvl="0" indent="0" algn="l" defTabSz="5111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50" kern="1200"/>
            <a:t>Assurer le soutien au personnel</a:t>
          </a:r>
        </a:p>
        <a:p>
          <a:pPr marL="0" lvl="0" indent="0" algn="l" defTabSz="5111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50" kern="1200"/>
            <a:t>Rendre l'information accessible à tous les acteurs</a:t>
          </a:r>
        </a:p>
        <a:p>
          <a:pPr marL="0" lvl="0" indent="0" algn="l" defTabSz="5111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50" kern="1200"/>
            <a:t>Prouver la réussite sur un faible échantillon rapidement</a:t>
          </a:r>
        </a:p>
        <a:p>
          <a:pPr marL="0" lvl="0" indent="0" algn="l" defTabSz="5111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50" kern="1200"/>
            <a:t>Créer des symboles</a:t>
          </a:r>
        </a:p>
        <a:p>
          <a:pPr marL="0" lvl="0" indent="0" algn="l" defTabSz="5111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50" kern="1200"/>
            <a:t>Rechercher l'adhésion</a:t>
          </a:r>
        </a:p>
        <a:p>
          <a:pPr marL="0" lvl="0" indent="0" algn="l" defTabSz="5111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50" kern="1200"/>
            <a:t>Obtenir un sponsor fort</a:t>
          </a:r>
        </a:p>
        <a:p>
          <a:pPr marL="0" lvl="0" indent="0" algn="l" defTabSz="5111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50" kern="1200"/>
            <a:t>Rechercher un leader d'opinion</a:t>
          </a:r>
        </a:p>
        <a:p>
          <a:pPr marL="0" lvl="0" indent="0" algn="l" defTabSz="5111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50" kern="1200"/>
            <a:t>Reconnaître les efforts et féliciter les succès</a:t>
          </a:r>
        </a:p>
      </dsp:txBody>
      <dsp:txXfrm>
        <a:off x="662082" y="95247"/>
        <a:ext cx="1434512" cy="4581530"/>
      </dsp:txXfrm>
    </dsp:sp>
    <dsp:sp modelId="{25880E5A-CD1B-4D60-80A1-8E8BA135856E}">
      <dsp:nvSpPr>
        <dsp:cNvPr id="0" name=""/>
        <dsp:cNvSpPr/>
      </dsp:nvSpPr>
      <dsp:spPr>
        <a:xfrm>
          <a:off x="2317289" y="95247"/>
          <a:ext cx="1434512" cy="4581530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111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50" kern="1200"/>
            <a:t>Eviter la situation de juge et parti</a:t>
          </a:r>
        </a:p>
        <a:p>
          <a:pPr marL="0" lvl="0" indent="0" algn="l" defTabSz="5111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50" kern="1200"/>
            <a:t>Négliger les enjeux et risques idividuels</a:t>
          </a:r>
        </a:p>
        <a:p>
          <a:pPr marL="0" lvl="0" indent="0" algn="l" defTabSz="5111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50" kern="1200"/>
            <a:t>Ne communiquer que sur l'objectif</a:t>
          </a:r>
        </a:p>
        <a:p>
          <a:pPr marL="0" lvl="0" indent="0" algn="l" defTabSz="5111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50" kern="1200"/>
            <a:t>Ne pas communiquer</a:t>
          </a:r>
        </a:p>
      </dsp:txBody>
      <dsp:txXfrm>
        <a:off x="2317289" y="95247"/>
        <a:ext cx="1434512" cy="4581530"/>
      </dsp:txXfrm>
    </dsp:sp>
    <dsp:sp modelId="{DF113274-EB37-4570-948B-189CD5D2DD6F}">
      <dsp:nvSpPr>
        <dsp:cNvPr id="0" name=""/>
        <dsp:cNvSpPr/>
      </dsp:nvSpPr>
      <dsp:spPr>
        <a:xfrm rot="16200000">
          <a:off x="-695165" y="751447"/>
          <a:ext cx="1942066" cy="551735"/>
        </a:xfrm>
        <a:prstGeom prst="rightArrow">
          <a:avLst>
            <a:gd name="adj1" fmla="val 49830"/>
            <a:gd name="adj2" fmla="val 6066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À privilégier...</a:t>
          </a:r>
        </a:p>
      </dsp:txBody>
      <dsp:txXfrm>
        <a:off x="-611779" y="973236"/>
        <a:ext cx="1775294" cy="274929"/>
      </dsp:txXfrm>
    </dsp:sp>
    <dsp:sp modelId="{11A899C2-5378-432C-9A97-40E58450F87E}">
      <dsp:nvSpPr>
        <dsp:cNvPr id="0" name=""/>
        <dsp:cNvSpPr/>
      </dsp:nvSpPr>
      <dsp:spPr>
        <a:xfrm rot="5400000">
          <a:off x="3166984" y="3525123"/>
          <a:ext cx="1942066" cy="551735"/>
        </a:xfrm>
        <a:prstGeom prst="rightArrow">
          <a:avLst>
            <a:gd name="adj1" fmla="val 49830"/>
            <a:gd name="adj2" fmla="val 6066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À éviter...</a:t>
          </a:r>
        </a:p>
      </dsp:txBody>
      <dsp:txXfrm>
        <a:off x="3250370" y="3580140"/>
        <a:ext cx="1775294" cy="274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bProcess2">
  <dgm:title val=""/>
  <dgm:desc val=""/>
  <dgm:catLst>
    <dgm:cat type="process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/>
    </dgm:varLst>
    <dgm:choose name="Name0">
      <dgm:if name="Name1" func="var" arg="dir" op="equ" val="norm">
        <dgm:alg type="snake">
          <dgm:param type="grDir" val="tL"/>
          <dgm:param type="flowDir" val="col"/>
          <dgm:param type="contDir" val="revDir"/>
        </dgm:alg>
      </dgm:if>
      <dgm:else name="Name2">
        <dgm:alg type="snake">
          <dgm:param type="grDir" val="tR"/>
          <dgm:param type="flowDir" val="col"/>
          <dgm:param type="contDir" val="revDi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firstNode" refType="w"/>
      <dgm:constr type="w" for="ch" forName="lastNode" refType="w" refFor="ch" refForName="firstNode" op="equ"/>
      <dgm:constr type="w" for="ch" forName="middleNode" refType="w" refFor="ch" refForName="firstNode" op="equ"/>
      <dgm:constr type="h" for="ch" ptType="sibTrans" refType="w" refFor="ch" refForName="middleNode" op="equ" fact="0.35"/>
      <dgm:constr type="sp" refType="w" refFor="ch" refForName="middleNode" fact="0.5"/>
      <dgm:constr type="connDist" for="des" ptType="sibTrans" op="equ"/>
      <dgm:constr type="primFontSz" for="ch" forName="firstNode" val="65"/>
      <dgm:constr type="primFontSz" for="ch" forName="lastNode" refType="primFontSz" refFor="ch" refForName="firstNode" op="equ"/>
      <dgm:constr type="primFontSz" for="des" forName="shape" val="65"/>
      <dgm:constr type="primFontSz" for="des" forName="shape" refType="primFontSz" refFor="ch" refForName="firstNode" op="lte"/>
      <dgm:constr type="primFontSz" for="des" forName="shape" refType="primFontSz" refFor="ch" refForName="lastNode" op="lte"/>
    </dgm:constrLst>
    <dgm:ruleLst/>
    <dgm:forEach name="Name3" axis="ch" ptType="node">
      <dgm:choose name="Name4">
        <dgm:if name="Name5" axis="self" ptType="node" func="pos" op="equ" val="1">
          <dgm:layoutNode name="fir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if name="Name6" axis="self" ptType="node" func="revPos" op="equ" val="1">
          <dgm:layoutNode name="la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else name="Name7">
          <dgm:layoutNode name="middleNod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  <dgm:constr type="w" for="ch" forName="padding" refType="w"/>
              <dgm:constr type="h" for="ch" forName="padding" refType="h"/>
              <dgm:constr type="w" for="ch" forName="shape" refType="w" fact="0.667"/>
              <dgm:constr type="h" for="ch" forName="shape" refType="h" fact="0.667"/>
              <dgm:constr type="ctrX" for="ch" forName="shape" refType="w" fact="0.5"/>
              <dgm:constr type="ctrY" for="ch" forName="shape" refType="h" fact="0.5"/>
            </dgm:constrLst>
            <dgm:ruleLst/>
            <dgm:layoutNode name="padding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shape">
              <dgm:varLst>
                <dgm:bulletEnabled val="1"/>
              </dgm:varLst>
              <dgm:alg type="tx">
                <dgm:param type="txAnchorVertCh" val="mid"/>
              </dgm:alg>
              <dgm:shape xmlns:r="http://schemas.openxmlformats.org/officeDocument/2006/relationships" type="ellipse" r:blip="">
                <dgm:adjLst/>
              </dgm:shape>
              <dgm:presOf axis="desOrSelf" ptType="node"/>
              <dgm:constrLst>
                <dgm:constr type="h" refType="w"/>
                <dgm:constr type="tMarg" refType="primFontSz" fact="0.1"/>
                <dgm:constr type="bMarg" refType="primFontSz" fact="0.1"/>
                <dgm:constr type="lMarg" refType="primFontSz" fact="0.1"/>
                <dgm:constr type="rMarg" refType="primFontSz" fact="0.1"/>
              </dgm:constrLst>
              <dgm:ruleLst>
                <dgm:rule type="primFontSz" val="5" fact="NaN" max="NaN"/>
              </dgm:ruleLst>
            </dgm:layoutNode>
          </dgm:layoutNode>
        </dgm:else>
      </dgm:choose>
      <dgm:forEach name="Name8" axis="followSib" ptType="sibTrans" cnt="1">
        <dgm:layoutNode name="sibTrans">
          <dgm:choose name="Name9">
            <dgm:if name="Name10" func="var" arg="dir" op="equ" val="norm">
              <dgm:choose name="Name11">
                <dgm:if name="Name12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3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4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if>
            <dgm:else name="Name15">
              <dgm:choose name="Name16">
                <dgm:if name="Name17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8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9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else>
          </dgm:choose>
          <dgm:shape xmlns:r="http://schemas.openxmlformats.org/officeDocument/2006/relationships" rot="90" type="triangle" r:blip="">
            <dgm:adjLst/>
          </dgm:shape>
          <dgm:presOf axis="self"/>
          <dgm:constrLst>
            <dgm:constr type="w" refType="h"/>
            <dgm:constr type="connDist"/>
            <dgm:constr type="begPad" refType="connDist" fact="0.25"/>
            <dgm:constr type="endPad" refType="connDist" fact="0.22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9/3/layout/OpposingIdeas">
  <dgm:title val=""/>
  <dgm:desc val=""/>
  <dgm:catLst>
    <dgm:cat type="relationship" pri="34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30" srcId="0" destId="10" srcOrd="0" destOrd="0"/>
        <dgm:cxn modelId="12" srcId="10" destId="11" srcOrd="0" destOrd="0"/>
        <dgm:cxn modelId="40" srcId="0" destId="20" srcOrd="1" destOrd="0"/>
        <dgm:cxn modelId="22" srcId="20" destId="2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30" srcId="0" destId="10" srcOrd="0" destOrd="0"/>
        <dgm:cxn modelId="12" srcId="10" destId="11" srcOrd="0" destOrd="0"/>
        <dgm:cxn modelId="4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30" srcId="0" destId="10" srcOrd="0" destOrd="0"/>
        <dgm:cxn modelId="12" srcId="10" destId="11" srcOrd="0" destOrd="0"/>
        <dgm:cxn modelId="40" srcId="0" destId="20" srcOrd="1" destOrd="0"/>
        <dgm:cxn modelId="22" srcId="20" destId="21" srcOrd="0" destOrd="0"/>
      </dgm:cxnLst>
      <dgm:bg/>
      <dgm:whole/>
    </dgm:dataModel>
  </dgm:clrData>
  <dgm:layoutNode name="Name0">
    <dgm:varLst>
      <dgm:chMax val="2"/>
      <dgm:dir/>
      <dgm:animOne val="branch"/>
      <dgm:animLvl val="lvl"/>
      <dgm:resizeHandles val="exact"/>
    </dgm:varLst>
    <dgm:choose name="Name1">
      <dgm:if name="Name2" axis="ch" ptType="node" func="cnt" op="lte" val="1">
        <dgm:alg type="composite">
          <dgm:param type="ar" val="0.9928"/>
        </dgm:alg>
      </dgm:if>
      <dgm:else name="Name3">
        <dgm:alg type="composite">
          <dgm:param type="ar" val="1.6364"/>
        </dgm:alg>
      </dgm:else>
    </dgm:choose>
    <dgm:shape xmlns:r="http://schemas.openxmlformats.org/officeDocument/2006/relationships" r:blip="">
      <dgm:adjLst/>
    </dgm:shape>
    <dgm:choose name="Name4">
      <dgm:if name="Name5" func="var" arg="dir" op="equ" val="norm">
        <dgm:choose name="Name6">
          <dgm:if name="Name7" axis="ch" ptType="node" func="cnt" op="lte" val="1">
            <dgm:constrLst>
              <dgm:constr type="primFontSz" for="des" forName="ParentText1" op="equ" val="65"/>
              <dgm:constr type="primFontSz" for="des" forName="ParentText2" refType="primFontSz" refFor="des" refForName="ParentText1" op="equ"/>
              <dgm:constr type="primFontSz" for="des" forName="ChildText1" op="equ" val="65"/>
              <dgm:constr type="primFontSz" for="des" forName="ChildText2" refType="primFontSz" refFor="des" refForName="ChildText1" op="equ"/>
              <dgm:constr type="l" for="ch" forName="ChildText1" refType="w" fact="0.2963"/>
              <dgm:constr type="t" for="ch" forName="ChildText1" refType="h" fact="0.2722"/>
              <dgm:constr type="w" for="ch" forName="ChildText1" refType="w" fact="0.6534"/>
              <dgm:constr type="h" for="ch" forName="ChildText1" refType="h" fact="0.6682"/>
              <dgm:constr type="l" for="ch" forName="Background" refType="w" fact="0.246"/>
              <dgm:constr type="t" for="ch" forName="Background" refType="h" fact="0.2125"/>
              <dgm:constr type="w" for="ch" forName="Background" refType="w" fact="0.754"/>
              <dgm:constr type="h" for="ch" forName="Background" refType="h" fact="0.7875"/>
              <dgm:constr type="l" for="ch" forName="ParentText1" refType="w" fact="0"/>
              <dgm:constr type="t" for="ch" forName="ParentText1" refType="h" fact="0"/>
              <dgm:constr type="w" for="ch" forName="ParentText1" refType="w" fact="0.234"/>
              <dgm:constr type="h" for="ch" forName="ParentText1" refType="h" fact="0.8713"/>
              <dgm:constr type="l" for="ch" forName="ParentShape1" refType="w" fact="0"/>
              <dgm:constr type="t" for="ch" forName="ParentShape1" refType="h" fact="0"/>
              <dgm:constr type="w" for="ch" forName="ParentShape1" refType="w" fact="0.234"/>
              <dgm:constr type="h" for="ch" forName="ParentShape1" refType="h" fact="0.8713"/>
            </dgm:constrLst>
          </dgm:if>
          <dgm:else name="Name8">
            <dgm:constrLst>
              <dgm:constr type="primFontSz" for="des" forName="ParentText1" op="equ" val="65"/>
              <dgm:constr type="primFontSz" for="des" forName="ParentText2" refType="primFontSz" refFor="des" refForName="ParentText1" op="equ"/>
              <dgm:constr type="primFontSz" for="des" forName="ChildText1" op="equ" val="65"/>
              <dgm:constr type="primFontSz" for="des" forName="ChildText2" refType="primFontSz" refFor="des" refForName="ChildText1" op="equ"/>
              <dgm:constr type="l" for="ch" forName="ChildText1" refType="w" fact="0.15"/>
              <dgm:constr type="t" for="ch" forName="ChildText1" refType="h" fact="0.22"/>
              <dgm:constr type="w" for="ch" forName="ChildText1" refType="w" fact="0.325"/>
              <dgm:constr type="h" for="ch" forName="ChildText1" refType="h" fact="0.56"/>
              <dgm:constr type="l" for="ch" forName="ChildText2" refType="w" fact="0.525"/>
              <dgm:constr type="t" for="ch" forName="ChildText2" refType="h" fact="0.22"/>
              <dgm:constr type="w" for="ch" forName="ChildText2" refType="w" fact="0.325"/>
              <dgm:constr type="h" for="ch" forName="ChildText2" refType="h" fact="0.56"/>
              <dgm:constr type="l" for="ch" forName="Background" refType="w" fact="0.125"/>
              <dgm:constr type="t" for="ch" forName="Background" refType="h" fact="0.17"/>
              <dgm:constr type="w" for="ch" forName="Background" refType="w" fact="0.75"/>
              <dgm:constr type="h" for="ch" forName="Background" refType="h" fact="0.66"/>
              <dgm:constr type="l" for="ch" forName="ParentText1" refType="w" fact="0"/>
              <dgm:constr type="t" for="ch" forName="ParentText1" refType="h" fact="0"/>
              <dgm:constr type="w" for="ch" forName="ParentText1" refType="w" fact="0.125"/>
              <dgm:constr type="h" for="ch" forName="ParentText1" refType="h" fact="0.72"/>
              <dgm:constr type="l" for="ch" forName="ParentShape1" refType="w" fact="0"/>
              <dgm:constr type="t" for="ch" forName="ParentShape1" refType="h" fact="0"/>
              <dgm:constr type="w" for="ch" forName="ParentShape1" refType="w" fact="0.125"/>
              <dgm:constr type="h" for="ch" forName="ParentShape1" refType="h" fact="0.72"/>
              <dgm:constr type="l" for="ch" forName="ParentText2" refType="w" fact="0.875"/>
              <dgm:constr type="t" for="ch" forName="ParentText2" refType="h" fact="0.28"/>
              <dgm:constr type="w" for="ch" forName="ParentText2" refType="w" fact="0.125"/>
              <dgm:constr type="h" for="ch" forName="ParentText2" refType="h" fact="0.72"/>
              <dgm:constr type="l" for="ch" forName="ParentShape2" refType="w" fact="0.875"/>
              <dgm:constr type="t" for="ch" forName="ParentShape2" refType="h" fact="0.28"/>
              <dgm:constr type="w" for="ch" forName="ParentShape2" refType="w" fact="0.125"/>
              <dgm:constr type="h" for="ch" forName="ParentShape2" refType="h" fact="0.72"/>
              <dgm:constr type="l" for="ch" forName="Divider" refType="w" fact="0.5"/>
              <dgm:constr type="t" for="ch" forName="Divider" refType="h" fact="0.24"/>
              <dgm:constr type="w" for="ch" forName="Divider" refType="w" fact="0.0001"/>
              <dgm:constr type="h" for="ch" forName="Divider" refType="h" fact="0.52"/>
            </dgm:constrLst>
          </dgm:else>
        </dgm:choose>
      </dgm:if>
      <dgm:else name="Name9">
        <dgm:choose name="Name10">
          <dgm:if name="Name11" axis="ch" ptType="node" func="cnt" op="lte" val="1">
            <dgm:constrLst>
              <dgm:constr type="primFontSz" for="des" forName="ParentText1" op="equ" val="65"/>
              <dgm:constr type="primFontSz" for="des" forName="ParentText2" refType="primFontSz" refFor="des" refForName="ParentText1" op="equ"/>
              <dgm:constr type="primFontSz" for="des" forName="ChildText1" op="equ" val="65"/>
              <dgm:constr type="primFontSz" for="des" forName="ChildText2" refType="primFontSz" refFor="des" refForName="ChildText1" op="equ"/>
              <dgm:constr type="r" for="ch" forName="ChildText1" refType="w" fact="-0.2455"/>
              <dgm:constr type="t" for="ch" forName="ChildText1" refType="h" fact="0.2651"/>
              <dgm:constr type="w" for="ch" forName="ChildText1" refType="w" fact="0.5351"/>
              <dgm:constr type="h" for="ch" forName="ChildText1" refType="h" fact="0.56"/>
              <dgm:constr type="r" for="ch" forName="Background" refType="w" fact="-0.246"/>
              <dgm:constr type="t" for="ch" forName="Background" refType="h" fact="0.2125"/>
              <dgm:constr type="w" for="ch" forName="Background" refType="w" fact="0.754"/>
              <dgm:constr type="h" for="ch" forName="Background" refType="h" fact="0.7875"/>
              <dgm:constr type="r" for="ch" forName="ParentText1" refType="w" fact="0"/>
              <dgm:constr type="t" for="ch" forName="ParentText1" refType="h" fact="0"/>
              <dgm:constr type="w" for="ch" forName="ParentText1" refType="w" fact="0.234"/>
              <dgm:constr type="h" for="ch" forName="ParentText1" refType="h" fact="0.8713"/>
              <dgm:constr type="r" for="ch" forName="ParentShape1" refType="w" fact="0"/>
              <dgm:constr type="t" for="ch" forName="ParentShape1" refType="h" fact="0"/>
              <dgm:constr type="w" for="ch" forName="ParentShape1" refType="w" fact="0.234"/>
              <dgm:constr type="h" for="ch" forName="ParentShape1" refType="h" fact="0.8713"/>
            </dgm:constrLst>
          </dgm:if>
          <dgm:else name="Name12">
            <dgm:constrLst>
              <dgm:constr type="primFontSz" for="des" forName="ParentText1" op="equ" val="65"/>
              <dgm:constr type="primFontSz" for="des" forName="ParentText2" refType="primFontSz" refFor="des" refForName="ParentText1" op="equ"/>
              <dgm:constr type="primFontSz" for="des" forName="ChildText1" op="equ" val="65"/>
              <dgm:constr type="primFontSz" for="des" forName="ChildText2" refType="primFontSz" refFor="des" refForName="ChildText1" op="equ"/>
              <dgm:constr type="r" for="ch" forName="ChildText1" refType="w" fact="-0.15"/>
              <dgm:constr type="t" for="ch" forName="ChildText1" refType="h" fact="0.22"/>
              <dgm:constr type="w" for="ch" forName="ChildText1" refType="w" fact="0.325"/>
              <dgm:constr type="h" for="ch" forName="ChildText1" refType="h" fact="0.56"/>
              <dgm:constr type="r" for="ch" forName="ChildText2" refType="w" fact="-0.525"/>
              <dgm:constr type="t" for="ch" forName="ChildText2" refType="h" fact="0.22"/>
              <dgm:constr type="w" for="ch" forName="ChildText2" refType="w" fact="0.325"/>
              <dgm:constr type="h" for="ch" forName="ChildText2" refType="h" fact="0.56"/>
              <dgm:constr type="r" for="ch" forName="Background" refType="w" fact="-0.125"/>
              <dgm:constr type="t" for="ch" forName="Background" refType="h" fact="0.17"/>
              <dgm:constr type="w" for="ch" forName="Background" refType="w" fact="0.75"/>
              <dgm:constr type="h" for="ch" forName="Background" refType="h" fact="0.66"/>
              <dgm:constr type="r" for="ch" forName="ParentText1" refType="w" fact="0"/>
              <dgm:constr type="t" for="ch" forName="ParentText1" refType="h" fact="0"/>
              <dgm:constr type="w" for="ch" forName="ParentText1" refType="w" fact="0.125"/>
              <dgm:constr type="h" for="ch" forName="ParentText1" refType="h" fact="0.72"/>
              <dgm:constr type="r" for="ch" forName="ParentShape1" refType="w" fact="0"/>
              <dgm:constr type="t" for="ch" forName="ParentShape1" refType="h" fact="0"/>
              <dgm:constr type="w" for="ch" forName="ParentShape1" refType="w" fact="0.125"/>
              <dgm:constr type="h" for="ch" forName="ParentShape1" refType="h" fact="0.72"/>
              <dgm:constr type="r" for="ch" forName="ParentText2" refType="w" fact="-0.875"/>
              <dgm:constr type="t" for="ch" forName="ParentText2" refType="h" fact="0.28"/>
              <dgm:constr type="w" for="ch" forName="ParentText2" refType="w" fact="0.125"/>
              <dgm:constr type="h" for="ch" forName="ParentText2" refType="h" fact="0.72"/>
              <dgm:constr type="r" for="ch" forName="ParentShape2" refType="w" fact="-0.875"/>
              <dgm:constr type="t" for="ch" forName="ParentShape2" refType="h" fact="0.28"/>
              <dgm:constr type="w" for="ch" forName="ParentShape2" refType="w" fact="0.125"/>
              <dgm:constr type="h" for="ch" forName="ParentShape2" refType="h" fact="0.72"/>
              <dgm:constr type="r" for="ch" forName="Divider" refType="w" fact="-0.5"/>
              <dgm:constr type="t" for="ch" forName="Divider" refType="h" fact="0.24"/>
              <dgm:constr type="w" for="ch" forName="Divider" refType="w" fact="0.0001"/>
              <dgm:constr type="h" for="ch" forName="Divider" refType="h" fact="0.52"/>
            </dgm:constrLst>
          </dgm:else>
        </dgm:choose>
      </dgm:else>
    </dgm:choose>
    <dgm:choose name="Name13">
      <dgm:if name="Name14" axis="ch" ptType="node" func="cnt" op="gte" val="1">
        <dgm:layoutNode name="Background" styleLbl="node1">
          <dgm:alg type="sp"/>
          <dgm:choose name="Name15">
            <dgm:if name="Name16" func="var" arg="dir" op="equ" val="norm">
              <dgm:shape xmlns:r="http://schemas.openxmlformats.org/officeDocument/2006/relationships" type="round2DiagRect" r:blip="">
                <dgm:adjLst>
                  <dgm:adj idx="1" val="0"/>
                  <dgm:adj idx="2" val="0.1667"/>
                </dgm:adjLst>
              </dgm:shape>
            </dgm:if>
            <dgm:else name="Name17">
              <dgm:shape xmlns:r="http://schemas.openxmlformats.org/officeDocument/2006/relationships" type="round2DiagRect" r:blip="">
                <dgm:adjLst>
                  <dgm:adj idx="1" val="0.1667"/>
                  <dgm:adj idx="2" val="0"/>
                </dgm:adjLst>
              </dgm:shape>
            </dgm:else>
          </dgm:choose>
          <dgm:presOf/>
        </dgm:layoutNode>
        <dgm:choose name="Name18">
          <dgm:if name="Name19" axis="ch" ptType="node" func="cnt" op="gte" val="2">
            <dgm:layoutNode name="Divider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</dgm:if>
          <dgm:else name="Name20"/>
        </dgm:choose>
        <dgm:layoutNode name="ChildText1" styleLbl="revTx">
          <dgm:varLst>
            <dgm:chMax val="0"/>
            <dgm:chPref val="0"/>
            <dgm:bulletEnabled val="1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 hideGeom="1">
            <dgm:adjLst/>
          </dgm:shape>
          <dgm:presOf axis="ch des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21">
          <dgm:if name="Name22" axis="ch" ptType="node" func="cnt" op="gte" val="2">
            <dgm:layoutNode name="ChildText2" styleLbl="revTx">
              <dgm:varLst>
                <dgm:chMax val="0"/>
                <dgm:chPref val="0"/>
                <dgm:bulletEnabled val="1"/>
              </dgm:varLst>
              <dgm:alg type="tx">
                <dgm:param type="parTxLTRAlign" val="l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ch des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23"/>
        </dgm:choose>
        <dgm:layoutNode name="ParentText1" styleLbl="revTx">
          <dgm:varLst>
            <dgm:chMax val="1"/>
            <dgm:chPref val="1"/>
          </dgm:varLst>
          <dgm:choose name="Name24">
            <dgm:if name="Name25" func="var" arg="dir" op="equ" val="norm">
              <dgm:alg type="tx">
                <dgm:param type="parTxLTRAlign" val="r"/>
                <dgm:param type="shpTxLTRAlignCh" val="r"/>
                <dgm:param type="txAnchorVertCh" val="mid"/>
                <dgm:param type="autoTxRot" val="grav"/>
              </dgm:alg>
            </dgm:if>
            <dgm:else name="Name26">
              <dgm:alg type="tx">
                <dgm:param type="parTxLTRAlign" val="l"/>
                <dgm:param type="shpTxLTRAlignCh" val="r"/>
                <dgm:param type="txAnchorVertCh" val="mid"/>
                <dgm:param type="autoTxRot" val="grav"/>
              </dgm:alg>
            </dgm:else>
          </dgm:choose>
          <dgm:choose name="Name27">
            <dgm:if name="Name28" func="var" arg="dir" op="equ" val="norm">
              <dgm:shape xmlns:r="http://schemas.openxmlformats.org/officeDocument/2006/relationships" rot="-90" type="rightArrow" r:blip="" hideGeom="1">
                <dgm:adjLst>
                  <dgm:adj idx="1" val="0.4983"/>
                  <dgm:adj idx="2" val="0.6066"/>
                </dgm:adjLst>
              </dgm:shape>
            </dgm:if>
            <dgm:else name="Name29">
              <dgm:shape xmlns:r="http://schemas.openxmlformats.org/officeDocument/2006/relationships" rot="90" type="leftArrow" r:blip="" hideGeom="1">
                <dgm:adjLst>
                  <dgm:adj idx="1" val="0.4983"/>
                  <dgm:adj idx="2" val="0.6066"/>
                </dgm:adjLst>
              </dgm:shape>
            </dgm:else>
          </dgm:choose>
          <dgm:presOf axis="ch 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ParentShape1" styleLbl="alignImgPlace1">
          <dgm:varLst/>
          <dgm:alg type="sp"/>
          <dgm:presOf axis="ch self" ptType="node node" st="1 1" cnt="1 0"/>
          <dgm:choose name="Name30">
            <dgm:if name="Name31" func="var" arg="dir" op="equ" val="norm">
              <dgm:shape xmlns:r="http://schemas.openxmlformats.org/officeDocument/2006/relationships" rot="-90" type="rightArrow" r:blip="">
                <dgm:adjLst>
                  <dgm:adj idx="1" val="0.4983"/>
                  <dgm:adj idx="2" val="0.6066"/>
                </dgm:adjLst>
              </dgm:shape>
            </dgm:if>
            <dgm:else name="Name32">
              <dgm:shape xmlns:r="http://schemas.openxmlformats.org/officeDocument/2006/relationships" rot="90" type="leftArrow" r:blip="">
                <dgm:adjLst>
                  <dgm:adj idx="1" val="0.4983"/>
                  <dgm:adj idx="2" val="0.6066"/>
                </dgm:adjLst>
              </dgm:shape>
            </dgm:else>
          </dgm:choose>
        </dgm:layoutNode>
        <dgm:choose name="Name33">
          <dgm:if name="Name34" axis="ch" ptType="node" func="cnt" op="gte" val="2">
            <dgm:layoutNode name="ParentText2" styleLbl="revTx">
              <dgm:varLst>
                <dgm:chMax val="1"/>
                <dgm:chPref val="1"/>
              </dgm:varLst>
              <dgm:choose name="Name35">
                <dgm:if name="Name36" func="var" arg="dir" op="equ" val="norm">
                  <dgm:alg type="tx">
                    <dgm:param type="parTxLTRAlign" val="r"/>
                    <dgm:param type="shpTxLTRAlignCh" val="r"/>
                    <dgm:param type="txAnchorVertCh" val="mid"/>
                    <dgm:param type="autoTxRot" val="grav"/>
                  </dgm:alg>
                </dgm:if>
                <dgm:else name="Name37">
                  <dgm:alg type="tx">
                    <dgm:param type="parTxLTRAlign" val="l"/>
                    <dgm:param type="shpTxLTRAlignCh" val="r"/>
                    <dgm:param type="txAnchorVertCh" val="mid"/>
                    <dgm:param type="autoTxRot" val="grav"/>
                  </dgm:alg>
                </dgm:else>
              </dgm:choose>
              <dgm:choose name="Name38">
                <dgm:if name="Name39" func="var" arg="dir" op="equ" val="norm">
                  <dgm:shape xmlns:r="http://schemas.openxmlformats.org/officeDocument/2006/relationships" rot="90" type="rightArrow" r:blip="" hideGeom="1">
                    <dgm:adjLst>
                      <dgm:adj idx="1" val="0.4983"/>
                      <dgm:adj idx="2" val="0.6066"/>
                    </dgm:adjLst>
                  </dgm:shape>
                </dgm:if>
                <dgm:else name="Name40">
                  <dgm:shape xmlns:r="http://schemas.openxmlformats.org/officeDocument/2006/relationships" rot="-90" type="leftArrow" r:blip="" hideGeom="1">
                    <dgm:adjLst>
                      <dgm:adj idx="1" val="0.4983"/>
                      <dgm:adj idx="2" val="0.6066"/>
                    </dgm:adjLst>
                  </dgm:shape>
                </dgm:else>
              </dgm:choose>
              <dgm:presOf axis="ch 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ParentShape2" styleLbl="alignImgPlace1">
              <dgm:varLst/>
              <dgm:alg type="sp"/>
              <dgm:choose name="Name41">
                <dgm:if name="Name42" func="var" arg="dir" op="equ" val="norm">
                  <dgm:shape xmlns:r="http://schemas.openxmlformats.org/officeDocument/2006/relationships" rot="90" type="rightArrow" r:blip="">
                    <dgm:adjLst>
                      <dgm:adj idx="1" val="0.4983"/>
                      <dgm:adj idx="2" val="0.6066"/>
                    </dgm:adjLst>
                  </dgm:shape>
                </dgm:if>
                <dgm:else name="Name43">
                  <dgm:shape xmlns:r="http://schemas.openxmlformats.org/officeDocument/2006/relationships" rot="-90" type="leftArrow" r:blip="">
                    <dgm:adjLst>
                      <dgm:adj idx="1" val="0.4983"/>
                      <dgm:adj idx="2" val="0.6066"/>
                    </dgm:adjLst>
                  </dgm:shape>
                </dgm:else>
              </dgm:choose>
              <dgm:presOf axis="ch self" ptType="node node" st="2 1" cnt="1 0"/>
            </dgm:layoutNode>
          </dgm:if>
          <dgm:else name="Name44"/>
        </dgm:choose>
      </dgm:if>
      <dgm:else name="Name4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fiche réflexe cybersécurité</Template>
  <TotalTime>249</TotalTime>
  <Pages>13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Management générique / informatique</vt:lpstr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générique / informatique</dc:title>
  <dc:subject/>
  <dc:creator>Jimmy Poirier</dc:creator>
  <cp:keywords/>
  <dc:description/>
  <cp:lastModifiedBy>Jimmy</cp:lastModifiedBy>
  <cp:revision>19</cp:revision>
  <dcterms:created xsi:type="dcterms:W3CDTF">2020-02-23T14:49:00Z</dcterms:created>
  <dcterms:modified xsi:type="dcterms:W3CDTF">2020-11-27T15:38:00Z</dcterms:modified>
</cp:coreProperties>
</file>