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2C985" w14:textId="7FFC0139" w:rsidR="004D1FC2" w:rsidRDefault="004D1FC2" w:rsidP="00C6380C">
      <w:r w:rsidRPr="004D1FC2">
        <w:drawing>
          <wp:inline distT="0" distB="0" distL="0" distR="0" wp14:anchorId="67541E69" wp14:editId="526E9A3B">
            <wp:extent cx="4413885" cy="537591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E3CB" w14:textId="22525BAC" w:rsidR="004D1FC2" w:rsidRPr="00C6380C" w:rsidRDefault="004D1FC2" w:rsidP="00C6380C">
      <w:r>
        <w:object w:dxaOrig="11231" w:dyaOrig="6970" w14:anchorId="22DCC1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7pt;height:215.5pt" o:ole="">
            <v:imagedata r:id="rId8" o:title=""/>
          </v:shape>
          <o:OLEObject Type="Embed" ProgID="Visio.Drawing.15" ShapeID="_x0000_i1027" DrawAspect="Content" ObjectID="_1663343276" r:id="rId9"/>
        </w:object>
      </w:r>
    </w:p>
    <w:sectPr w:rsidR="004D1FC2" w:rsidRPr="00C6380C" w:rsidSect="00FB03C3">
      <w:headerReference w:type="default" r:id="rId10"/>
      <w:footerReference w:type="default" r:id="rId11"/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079D1" w14:textId="77777777" w:rsidR="00DA5F9B" w:rsidRDefault="00DA5F9B" w:rsidP="00C6380C">
      <w:r>
        <w:separator/>
      </w:r>
    </w:p>
    <w:p w14:paraId="38EE2C61" w14:textId="77777777" w:rsidR="00DA5F9B" w:rsidRDefault="00DA5F9B" w:rsidP="00C6380C"/>
  </w:endnote>
  <w:endnote w:type="continuationSeparator" w:id="0">
    <w:p w14:paraId="61DB17D1" w14:textId="77777777" w:rsidR="00DA5F9B" w:rsidRDefault="00DA5F9B" w:rsidP="00C6380C">
      <w:r>
        <w:continuationSeparator/>
      </w:r>
    </w:p>
    <w:p w14:paraId="2D2D8EDC" w14:textId="77777777" w:rsidR="00DA5F9B" w:rsidRDefault="00DA5F9B" w:rsidP="00C63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nsolas" w:hAnsi="Consolas"/>
        <w:color w:val="808080" w:themeColor="background1" w:themeShade="80"/>
        <w:szCs w:val="20"/>
      </w:rPr>
      <w:id w:val="1793865740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color w:val="808080" w:themeColor="background1" w:themeShade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6B311F" w14:textId="77777777" w:rsidR="00D44144" w:rsidRPr="00C6380C" w:rsidRDefault="00D44144" w:rsidP="00C6380C">
            <w:pPr>
              <w:pStyle w:val="Pieddepage"/>
              <w:jc w:val="center"/>
              <w:rPr>
                <w:rFonts w:ascii="Consolas" w:hAnsi="Consolas"/>
                <w:color w:val="808080" w:themeColor="background1" w:themeShade="80"/>
                <w:szCs w:val="20"/>
              </w:rPr>
            </w:pP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Page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PAGE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 sur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NUMPAGES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</w:p>
        </w:sdtContent>
      </w:sdt>
    </w:sdtContent>
  </w:sdt>
  <w:p w14:paraId="15485445" w14:textId="77777777" w:rsidR="00A81E3A" w:rsidRPr="00C6380C" w:rsidRDefault="00D44144" w:rsidP="00C6380C">
    <w:pPr>
      <w:pStyle w:val="Pieddepage"/>
      <w:jc w:val="center"/>
      <w:rPr>
        <w:rFonts w:ascii="Consolas" w:hAnsi="Consolas"/>
        <w:color w:val="808080" w:themeColor="background1" w:themeShade="80"/>
        <w:szCs w:val="20"/>
      </w:rPr>
    </w:pPr>
    <w:r w:rsidRPr="00C6380C">
      <w:rPr>
        <w:rFonts w:ascii="Consolas" w:hAnsi="Consolas"/>
        <w:color w:val="808080" w:themeColor="background1" w:themeShade="80"/>
        <w:szCs w:val="20"/>
      </w:rPr>
      <w:t>Fiche réflexe cybersécurité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66A3F" w14:textId="77777777" w:rsidR="00DA5F9B" w:rsidRDefault="00DA5F9B" w:rsidP="00C6380C">
      <w:r>
        <w:separator/>
      </w:r>
    </w:p>
    <w:p w14:paraId="0BC6EEAC" w14:textId="77777777" w:rsidR="00DA5F9B" w:rsidRDefault="00DA5F9B" w:rsidP="00C6380C"/>
  </w:footnote>
  <w:footnote w:type="continuationSeparator" w:id="0">
    <w:p w14:paraId="5D6FFD62" w14:textId="77777777" w:rsidR="00DA5F9B" w:rsidRDefault="00DA5F9B" w:rsidP="00C6380C">
      <w:r>
        <w:continuationSeparator/>
      </w:r>
    </w:p>
    <w:p w14:paraId="2C587716" w14:textId="77777777" w:rsidR="00DA5F9B" w:rsidRDefault="00DA5F9B" w:rsidP="00C63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6A4B" w14:textId="77777777" w:rsidR="00D44144" w:rsidRPr="004D1FC2" w:rsidRDefault="00D44144" w:rsidP="00C6380C">
    <w:pPr>
      <w:pStyle w:val="En-tte"/>
    </w:pPr>
    <w:r w:rsidRPr="004D1FC2">
      <w:drawing>
        <wp:inline distT="0" distB="0" distL="0" distR="0" wp14:anchorId="14F72E36" wp14:editId="69B49925">
          <wp:extent cx="409575" cy="421862"/>
          <wp:effectExtent l="0" t="0" r="0" b="0"/>
          <wp:docPr id="2" name="Image 2" descr="Résultat de recherche d'images pour &quot;white hat hacker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white hat hacker&quot;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512" cy="498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D1FC2">
      <w:tab/>
    </w:r>
    <w:r w:rsidR="004A58E5" w:rsidRPr="004D1FC2">
      <w:tab/>
    </w:r>
    <w:r w:rsidRPr="004D1FC2">
      <w:drawing>
        <wp:inline distT="0" distB="0" distL="0" distR="0" wp14:anchorId="5063FDE0" wp14:editId="270F679F">
          <wp:extent cx="394074" cy="418703"/>
          <wp:effectExtent l="0" t="0" r="6350" b="635"/>
          <wp:docPr id="4" name="Image 4" descr="Résultat de recherche d'images pour &quot;cybersecurity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cybersecurity logo&quot;"/>
                  <pic:cNvPicPr>
                    <a:picLocks noChangeAspect="1" noChangeArrowheads="1"/>
                  </pic:cNvPicPr>
                </pic:nvPicPr>
                <pic:blipFill rotWithShape="1"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7718" cy="443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sdt>
    <w:sdtPr>
      <w:rPr>
        <w:rFonts w:ascii="Consolas" w:hAnsi="Consolas"/>
        <w:sz w:val="24"/>
      </w:rPr>
      <w:alias w:val="Titre "/>
      <w:tag w:val=""/>
      <w:id w:val="-1677951257"/>
      <w:placeholde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9A0962A" w14:textId="446D16CD" w:rsidR="00C6380C" w:rsidRPr="004D1FC2" w:rsidRDefault="004D1FC2" w:rsidP="00C6380C">
        <w:pPr>
          <w:pBdr>
            <w:bottom w:val="single" w:sz="12" w:space="1" w:color="808080" w:themeColor="background1" w:themeShade="80"/>
          </w:pBdr>
          <w:jc w:val="center"/>
          <w:rPr>
            <w:rFonts w:ascii="Consolas" w:hAnsi="Consolas"/>
            <w:sz w:val="24"/>
          </w:rPr>
        </w:pPr>
        <w:r w:rsidRPr="004D1FC2">
          <w:rPr>
            <w:rFonts w:ascii="Consolas" w:hAnsi="Consolas"/>
            <w:sz w:val="24"/>
          </w:rPr>
          <w:t>États TCP/IP et 3-way handshake</w:t>
        </w:r>
      </w:p>
    </w:sdtContent>
  </w:sdt>
  <w:p w14:paraId="30AD97B6" w14:textId="419840D7" w:rsidR="00A81E3A" w:rsidRPr="004D1FC2" w:rsidRDefault="00C6380C" w:rsidP="00C6380C">
    <w:pPr>
      <w:pBdr>
        <w:bottom w:val="single" w:sz="8" w:space="1" w:color="auto"/>
      </w:pBdr>
      <w:rPr>
        <w:rFonts w:ascii="Consolas" w:hAnsi="Consolas"/>
        <w:sz w:val="16"/>
        <w:szCs w:val="16"/>
      </w:rPr>
    </w:pPr>
    <w:r w:rsidRPr="004D1FC2">
      <w:rPr>
        <w:rFonts w:ascii="Consolas" w:hAnsi="Consolas"/>
        <w:sz w:val="16"/>
        <w:szCs w:val="16"/>
      </w:rPr>
      <w:t xml:space="preserve">Rédigé le </w:t>
    </w:r>
    <w:sdt>
      <w:sdtPr>
        <w:rPr>
          <w:rFonts w:ascii="Consolas" w:hAnsi="Consolas"/>
          <w:sz w:val="16"/>
          <w:szCs w:val="16"/>
        </w:rPr>
        <w:alias w:val="Date de publication"/>
        <w:tag w:val=""/>
        <w:id w:val="-759833519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10-04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4D1FC2">
          <w:rPr>
            <w:rFonts w:ascii="Consolas" w:hAnsi="Consolas"/>
            <w:sz w:val="16"/>
            <w:szCs w:val="16"/>
          </w:rPr>
          <w:t>04/10/2020</w:t>
        </w:r>
      </w:sdtContent>
    </w:sdt>
    <w:r w:rsidRPr="004D1FC2">
      <w:rPr>
        <w:rFonts w:ascii="Consolas" w:hAnsi="Consolas"/>
        <w:sz w:val="16"/>
        <w:szCs w:val="16"/>
      </w:rPr>
      <w:t xml:space="preserve"> par </w:t>
    </w:r>
    <w:sdt>
      <w:sdtPr>
        <w:rPr>
          <w:rFonts w:ascii="Consolas" w:hAnsi="Consolas"/>
          <w:sz w:val="16"/>
          <w:szCs w:val="16"/>
        </w:rPr>
        <w:alias w:val="Auteur "/>
        <w:tag w:val=""/>
        <w:id w:val="2042628756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1FC2" w:rsidRPr="004D1FC2">
          <w:rPr>
            <w:rFonts w:ascii="Consolas" w:hAnsi="Consolas"/>
            <w:sz w:val="16"/>
            <w:szCs w:val="16"/>
          </w:rPr>
          <w:t>Jimmy</w:t>
        </w:r>
        <w:r w:rsidR="004D1FC2">
          <w:rPr>
            <w:rFonts w:ascii="Consolas" w:hAnsi="Consolas"/>
            <w:sz w:val="16"/>
            <w:szCs w:val="16"/>
          </w:rPr>
          <w:t xml:space="preserve"> Poirier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C2"/>
    <w:rsid w:val="00023A77"/>
    <w:rsid w:val="000656CD"/>
    <w:rsid w:val="002B1B07"/>
    <w:rsid w:val="004050DA"/>
    <w:rsid w:val="004A58E5"/>
    <w:rsid w:val="004D1FC2"/>
    <w:rsid w:val="007B6C60"/>
    <w:rsid w:val="00982295"/>
    <w:rsid w:val="00A81E3A"/>
    <w:rsid w:val="00BC7476"/>
    <w:rsid w:val="00C6377E"/>
    <w:rsid w:val="00C6380C"/>
    <w:rsid w:val="00CC409D"/>
    <w:rsid w:val="00D44144"/>
    <w:rsid w:val="00DA5F9B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068BD"/>
  <w15:chartTrackingRefBased/>
  <w15:docId w15:val="{0B8B2645-D73E-4EE1-B0CC-5B690B17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07"/>
    <w:rPr>
      <w:rFonts w:ascii="Agency FB" w:hAnsi="Agency FB" w:cs="Consolas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144"/>
  </w:style>
  <w:style w:type="paragraph" w:styleId="Pieddepage">
    <w:name w:val="footer"/>
    <w:basedOn w:val="Normal"/>
    <w:link w:val="Pieddepag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1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1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144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D44144"/>
    <w:rPr>
      <w:color w:val="808080"/>
    </w:rPr>
  </w:style>
  <w:style w:type="paragraph" w:customStyle="1" w:styleId="Consoleinline">
    <w:name w:val="Console inline"/>
    <w:basedOn w:val="Normal"/>
    <w:link w:val="Consolein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</w:pPr>
    <w:rPr>
      <w:rFonts w:ascii="Consolas" w:hAnsi="Consolas"/>
      <w:sz w:val="16"/>
      <w:szCs w:val="18"/>
    </w:rPr>
  </w:style>
  <w:style w:type="paragraph" w:customStyle="1" w:styleId="Consolelastline">
    <w:name w:val="Console last line"/>
    <w:basedOn w:val="Normal"/>
    <w:next w:val="Normal"/>
    <w:link w:val="Consolelast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/>
      <w:sz w:val="16"/>
      <w:szCs w:val="18"/>
    </w:rPr>
  </w:style>
  <w:style w:type="character" w:customStyle="1" w:styleId="ConsoleinlineCar">
    <w:name w:val="Console inline Car"/>
    <w:basedOn w:val="Policepardfaut"/>
    <w:link w:val="Consolein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character" w:customStyle="1" w:styleId="ConsolelastlineCar">
    <w:name w:val="Console last line Car"/>
    <w:basedOn w:val="Policepardfaut"/>
    <w:link w:val="Consolelast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immy\Dropbox\Documents\Templates%20documents\Word\Template%20fiche%20r&#233;flexe%20cybers&#233;curit&#233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fiche réflexe cybersécurité</Template>
  <TotalTime>14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États TCP/IP et 3-way handshake</dc:title>
  <dc:subject/>
  <dc:creator>Jimmy Poirier</dc:creator>
  <cp:keywords/>
  <dc:description/>
  <cp:lastModifiedBy>Jimmy</cp:lastModifiedBy>
  <cp:revision>1</cp:revision>
  <dcterms:created xsi:type="dcterms:W3CDTF">2020-10-04T16:48:00Z</dcterms:created>
  <dcterms:modified xsi:type="dcterms:W3CDTF">2020-10-04T17:02:00Z</dcterms:modified>
</cp:coreProperties>
</file>