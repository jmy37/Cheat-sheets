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468AE" w14:textId="0D94EC83" w:rsidR="00C6380C" w:rsidRDefault="004F0C94" w:rsidP="00C6380C">
      <w:r>
        <w:t>Recherche de fichiers par nom :</w:t>
      </w:r>
    </w:p>
    <w:p w14:paraId="63A35AE5" w14:textId="57DFEBEF" w:rsidR="004F0C94" w:rsidRDefault="004F0C94" w:rsidP="004F0C94">
      <w:pPr>
        <w:pStyle w:val="Consolelastline"/>
        <w:rPr>
          <w:lang w:val="en-US"/>
        </w:rPr>
      </w:pPr>
      <w:r w:rsidRPr="004F0C94">
        <w:rPr>
          <w:lang w:val="en-US"/>
        </w:rPr>
        <w:t xml:space="preserve"># find </w:t>
      </w:r>
      <w:r>
        <w:rPr>
          <w:lang w:val="en-US"/>
        </w:rPr>
        <w:t>-</w:t>
      </w:r>
      <w:proofErr w:type="spellStart"/>
      <w:r>
        <w:rPr>
          <w:lang w:val="en-US"/>
        </w:rPr>
        <w:t>iname</w:t>
      </w:r>
      <w:proofErr w:type="spellEnd"/>
      <w:r>
        <w:rPr>
          <w:lang w:val="en-US"/>
        </w:rPr>
        <w:t xml:space="preserve"> </w:t>
      </w:r>
      <w:r w:rsidRPr="004F0C94">
        <w:rPr>
          <w:lang w:val="en-US"/>
        </w:rPr>
        <w:t>/path/to/search -name *</w:t>
      </w:r>
      <w:proofErr w:type="spellStart"/>
      <w:r>
        <w:rPr>
          <w:lang w:val="en-US"/>
        </w:rPr>
        <w:t>namefile</w:t>
      </w:r>
      <w:proofErr w:type="spellEnd"/>
      <w:r>
        <w:rPr>
          <w:lang w:val="en-US"/>
        </w:rPr>
        <w:t>*</w:t>
      </w:r>
    </w:p>
    <w:p w14:paraId="315EB3C4" w14:textId="7D2BF34F" w:rsidR="004F0C94" w:rsidRDefault="004F0C94" w:rsidP="004F0C94">
      <w:r w:rsidRPr="004F0C94">
        <w:t xml:space="preserve">Recherche avec </w:t>
      </w:r>
      <w:proofErr w:type="spellStart"/>
      <w:r w:rsidRPr="004F0C94">
        <w:t>mlocate</w:t>
      </w:r>
      <w:proofErr w:type="spellEnd"/>
      <w:r w:rsidRPr="004F0C94">
        <w:t xml:space="preserve"> installé et s</w:t>
      </w:r>
      <w:r>
        <w:t>ystème indexé :</w:t>
      </w:r>
    </w:p>
    <w:p w14:paraId="0FA46FBD" w14:textId="52CC2EA2" w:rsidR="004F0C94" w:rsidRPr="004F0C94" w:rsidRDefault="004F0C94" w:rsidP="004F0C94">
      <w:pPr>
        <w:pStyle w:val="Consolelastline"/>
        <w:rPr>
          <w:lang w:val="en-US"/>
        </w:rPr>
      </w:pPr>
      <w:r w:rsidRPr="004F0C94">
        <w:rPr>
          <w:lang w:val="en-US"/>
        </w:rPr>
        <w:t># locate -</w:t>
      </w:r>
      <w:proofErr w:type="spellStart"/>
      <w:r w:rsidRPr="004F0C94">
        <w:rPr>
          <w:lang w:val="en-US"/>
        </w:rPr>
        <w:t>i</w:t>
      </w:r>
      <w:proofErr w:type="spellEnd"/>
      <w:r w:rsidRPr="004F0C94">
        <w:rPr>
          <w:lang w:val="en-US"/>
        </w:rPr>
        <w:t xml:space="preserve"> *</w:t>
      </w:r>
      <w:proofErr w:type="spellStart"/>
      <w:r w:rsidRPr="004F0C94">
        <w:rPr>
          <w:lang w:val="en-US"/>
        </w:rPr>
        <w:t>namefile</w:t>
      </w:r>
      <w:proofErr w:type="spellEnd"/>
      <w:r w:rsidRPr="004F0C94">
        <w:rPr>
          <w:lang w:val="en-US"/>
        </w:rPr>
        <w:t>*</w:t>
      </w:r>
    </w:p>
    <w:p w14:paraId="0D5D0711" w14:textId="5CEB7523" w:rsidR="004F0C94" w:rsidRPr="004F0C94" w:rsidRDefault="004F0C94" w:rsidP="004F0C94">
      <w:pPr>
        <w:rPr>
          <w:lang w:val="en-US"/>
        </w:rPr>
      </w:pPr>
      <w:r w:rsidRPr="004F0C94">
        <w:rPr>
          <w:lang w:val="en-US"/>
        </w:rPr>
        <w:t xml:space="preserve">Forcer </w:t>
      </w:r>
      <w:proofErr w:type="spellStart"/>
      <w:r w:rsidRPr="004F0C94">
        <w:rPr>
          <w:lang w:val="en-US"/>
        </w:rPr>
        <w:t>l’indexation</w:t>
      </w:r>
      <w:proofErr w:type="spellEnd"/>
      <w:r w:rsidRPr="004F0C94">
        <w:rPr>
          <w:lang w:val="en-US"/>
        </w:rPr>
        <w:t xml:space="preserve"> </w:t>
      </w:r>
      <w:proofErr w:type="spellStart"/>
      <w:proofErr w:type="gramStart"/>
      <w:r w:rsidRPr="004F0C94">
        <w:rPr>
          <w:lang w:val="en-US"/>
        </w:rPr>
        <w:t>mlocate</w:t>
      </w:r>
      <w:proofErr w:type="spellEnd"/>
      <w:r w:rsidRPr="004F0C94">
        <w:rPr>
          <w:lang w:val="en-US"/>
        </w:rPr>
        <w:t> :</w:t>
      </w:r>
      <w:proofErr w:type="gramEnd"/>
    </w:p>
    <w:p w14:paraId="4FF9A64B" w14:textId="155888A9" w:rsidR="004F0C94" w:rsidRDefault="004F0C94" w:rsidP="004F0C94">
      <w:pPr>
        <w:pStyle w:val="Consolelastline"/>
      </w:pPr>
      <w:r>
        <w:t xml:space="preserve"># </w:t>
      </w:r>
      <w:proofErr w:type="spellStart"/>
      <w:r>
        <w:t>updatedb</w:t>
      </w:r>
      <w:proofErr w:type="spellEnd"/>
    </w:p>
    <w:p w14:paraId="007F6BE1" w14:textId="50C468B7" w:rsidR="004F0C94" w:rsidRDefault="004F0C94" w:rsidP="004F0C94">
      <w:r>
        <w:t>Chercher une chaîne dans les fichiers (peut être très long) :</w:t>
      </w:r>
    </w:p>
    <w:p w14:paraId="19F20F72" w14:textId="457BD63E" w:rsidR="004F0C94" w:rsidRPr="004F0C94" w:rsidRDefault="004F0C94" w:rsidP="004F0C94">
      <w:pPr>
        <w:pStyle w:val="Consolelastline"/>
        <w:rPr>
          <w:lang w:val="en-US"/>
        </w:rPr>
      </w:pPr>
      <w:r w:rsidRPr="004F0C94">
        <w:rPr>
          <w:lang w:val="en-US"/>
        </w:rPr>
        <w:t># find /path/to/search -type f</w:t>
      </w:r>
      <w:r>
        <w:rPr>
          <w:lang w:val="en-US"/>
        </w:rPr>
        <w:t xml:space="preserve"> -exec grep -H </w:t>
      </w:r>
      <w:r w:rsidRPr="004F0C94">
        <w:rPr>
          <w:lang w:val="en-US"/>
        </w:rPr>
        <w:t>'</w:t>
      </w:r>
      <w:r>
        <w:rPr>
          <w:lang w:val="en-US"/>
        </w:rPr>
        <w:t>text-to-search</w:t>
      </w:r>
      <w:r w:rsidRPr="004F0C94">
        <w:rPr>
          <w:lang w:val="en-US"/>
        </w:rPr>
        <w:t>'</w:t>
      </w:r>
      <w:r>
        <w:rPr>
          <w:lang w:val="en-US"/>
        </w:rPr>
        <w:t xml:space="preserve"> {} \;</w:t>
      </w:r>
    </w:p>
    <w:sectPr w:rsidR="004F0C94" w:rsidRPr="004F0C94" w:rsidSect="00FB03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3ECA6" w14:textId="77777777" w:rsidR="003A7356" w:rsidRDefault="003A7356" w:rsidP="00C6380C">
      <w:r>
        <w:separator/>
      </w:r>
    </w:p>
    <w:p w14:paraId="7EDA5EB0" w14:textId="77777777" w:rsidR="003A7356" w:rsidRDefault="003A7356" w:rsidP="00C6380C"/>
  </w:endnote>
  <w:endnote w:type="continuationSeparator" w:id="0">
    <w:p w14:paraId="43182939" w14:textId="77777777" w:rsidR="003A7356" w:rsidRDefault="003A7356" w:rsidP="00C6380C">
      <w:r>
        <w:continuationSeparator/>
      </w:r>
    </w:p>
    <w:p w14:paraId="10F242BB" w14:textId="77777777" w:rsidR="003A7356" w:rsidRDefault="003A7356" w:rsidP="00C63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7695E" w14:textId="77777777" w:rsidR="004F0C94" w:rsidRDefault="004F0C9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nsolas" w:hAnsi="Consolas"/>
        <w:color w:val="808080" w:themeColor="background1" w:themeShade="80"/>
        <w:szCs w:val="20"/>
      </w:rPr>
      <w:id w:val="1793865740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color w:val="808080" w:themeColor="background1" w:themeShade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0004E11" w14:textId="77777777" w:rsidR="00D44144" w:rsidRPr="00C6380C" w:rsidRDefault="00D44144" w:rsidP="00C6380C">
            <w:pPr>
              <w:pStyle w:val="Pieddepage"/>
              <w:jc w:val="center"/>
              <w:rPr>
                <w:rFonts w:ascii="Consolas" w:hAnsi="Consolas"/>
                <w:color w:val="808080" w:themeColor="background1" w:themeShade="80"/>
                <w:szCs w:val="20"/>
              </w:rPr>
            </w:pP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Page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PAGE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 sur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NUMPAGES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</w:p>
        </w:sdtContent>
      </w:sdt>
    </w:sdtContent>
  </w:sdt>
  <w:p w14:paraId="06BFDB44" w14:textId="77777777" w:rsidR="008722FA" w:rsidRPr="00C6380C" w:rsidRDefault="00D44144" w:rsidP="00C6380C">
    <w:pPr>
      <w:pStyle w:val="Pieddepage"/>
      <w:jc w:val="center"/>
      <w:rPr>
        <w:rFonts w:ascii="Consolas" w:hAnsi="Consolas"/>
        <w:color w:val="808080" w:themeColor="background1" w:themeShade="80"/>
        <w:szCs w:val="20"/>
      </w:rPr>
    </w:pPr>
    <w:r w:rsidRPr="00C6380C">
      <w:rPr>
        <w:rFonts w:ascii="Consolas" w:hAnsi="Consolas"/>
        <w:color w:val="808080" w:themeColor="background1" w:themeShade="80"/>
        <w:szCs w:val="20"/>
      </w:rPr>
      <w:t>Fiche réflexe cybersécurité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85216" w14:textId="77777777" w:rsidR="004F0C94" w:rsidRDefault="004F0C9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DC527" w14:textId="77777777" w:rsidR="003A7356" w:rsidRDefault="003A7356" w:rsidP="00C6380C">
      <w:r>
        <w:separator/>
      </w:r>
    </w:p>
    <w:p w14:paraId="0F3151D9" w14:textId="77777777" w:rsidR="003A7356" w:rsidRDefault="003A7356" w:rsidP="00C6380C"/>
  </w:footnote>
  <w:footnote w:type="continuationSeparator" w:id="0">
    <w:p w14:paraId="74F169AA" w14:textId="77777777" w:rsidR="003A7356" w:rsidRDefault="003A7356" w:rsidP="00C6380C">
      <w:r>
        <w:continuationSeparator/>
      </w:r>
    </w:p>
    <w:p w14:paraId="6C6F8CAD" w14:textId="77777777" w:rsidR="003A7356" w:rsidRDefault="003A7356" w:rsidP="00C63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6CAE7" w14:textId="77777777" w:rsidR="004F0C94" w:rsidRDefault="004F0C9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99485" w14:textId="77777777" w:rsidR="00D44144" w:rsidRDefault="00D44144" w:rsidP="00C6380C">
    <w:pPr>
      <w:pStyle w:val="En-tte"/>
    </w:pPr>
    <w:r>
      <w:rPr>
        <w:noProof/>
      </w:rPr>
      <w:drawing>
        <wp:inline distT="0" distB="0" distL="0" distR="0" wp14:anchorId="4969AC3B" wp14:editId="76013AD5">
          <wp:extent cx="409575" cy="421862"/>
          <wp:effectExtent l="0" t="0" r="0" b="0"/>
          <wp:docPr id="2" name="Image 2" descr="Résultat de recherche d'images pour &quot;white hat hacker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white hat hacker&quot;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512" cy="498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4A58E5">
      <w:tab/>
    </w:r>
    <w:r>
      <w:rPr>
        <w:noProof/>
      </w:rPr>
      <w:drawing>
        <wp:inline distT="0" distB="0" distL="0" distR="0" wp14:anchorId="283AF0B2" wp14:editId="7830A51E">
          <wp:extent cx="394074" cy="418703"/>
          <wp:effectExtent l="0" t="0" r="6350" b="635"/>
          <wp:docPr id="4" name="Image 4" descr="Résultat de recherche d'images pour &quot;cybersecurity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ybersecurity logo&quot;"/>
                  <pic:cNvPicPr>
                    <a:picLocks noChangeAspect="1" noChangeArrowheads="1"/>
                  </pic:cNvPicPr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7718" cy="443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sdt>
    <w:sdtPr>
      <w:rPr>
        <w:rFonts w:ascii="Consolas" w:hAnsi="Consolas"/>
        <w:sz w:val="24"/>
      </w:rPr>
      <w:alias w:val="Titre "/>
      <w:tag w:val=""/>
      <w:id w:val="-1677951257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8239C58" w14:textId="708C3EEF" w:rsidR="00C6380C" w:rsidRPr="00C6380C" w:rsidRDefault="004F0C94" w:rsidP="00C6380C">
        <w:pPr>
          <w:pBdr>
            <w:bottom w:val="single" w:sz="12" w:space="1" w:color="808080" w:themeColor="background1" w:themeShade="80"/>
          </w:pBdr>
          <w:jc w:val="center"/>
          <w:rPr>
            <w:rFonts w:ascii="Consolas" w:hAnsi="Consolas"/>
            <w:sz w:val="24"/>
          </w:rPr>
        </w:pPr>
        <w:r>
          <w:rPr>
            <w:rFonts w:ascii="Consolas" w:hAnsi="Consolas"/>
            <w:sz w:val="24"/>
          </w:rPr>
          <w:t>Recherche de fichiers sous Linux</w:t>
        </w:r>
      </w:p>
    </w:sdtContent>
  </w:sdt>
  <w:p w14:paraId="59319058" w14:textId="55CA9676" w:rsidR="008722FA" w:rsidRPr="002B1B07" w:rsidRDefault="00C6380C" w:rsidP="00C6380C">
    <w:pPr>
      <w:pBdr>
        <w:bottom w:val="single" w:sz="8" w:space="1" w:color="auto"/>
      </w:pBdr>
      <w:rPr>
        <w:rFonts w:ascii="Consolas" w:hAnsi="Consolas"/>
        <w:sz w:val="16"/>
        <w:szCs w:val="16"/>
      </w:rPr>
    </w:pPr>
    <w:r w:rsidRPr="002B1B07">
      <w:rPr>
        <w:rFonts w:ascii="Consolas" w:hAnsi="Consolas"/>
        <w:sz w:val="16"/>
        <w:szCs w:val="16"/>
      </w:rPr>
      <w:t xml:space="preserve">Rédigé le </w:t>
    </w:r>
    <w:sdt>
      <w:sdtPr>
        <w:rPr>
          <w:rFonts w:ascii="Consolas" w:hAnsi="Consolas"/>
          <w:sz w:val="16"/>
          <w:szCs w:val="16"/>
        </w:rPr>
        <w:alias w:val="Date de publication"/>
        <w:tag w:val=""/>
        <w:id w:val="-759833519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10-06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4F0C94">
          <w:rPr>
            <w:rFonts w:ascii="Consolas" w:hAnsi="Consolas"/>
            <w:sz w:val="16"/>
            <w:szCs w:val="16"/>
          </w:rPr>
          <w:t>06/10/2020</w:t>
        </w:r>
      </w:sdtContent>
    </w:sdt>
    <w:r w:rsidRPr="002B1B07">
      <w:rPr>
        <w:rFonts w:ascii="Consolas" w:hAnsi="Consolas"/>
        <w:sz w:val="16"/>
        <w:szCs w:val="16"/>
      </w:rPr>
      <w:t xml:space="preserve"> par </w:t>
    </w:r>
    <w:sdt>
      <w:sdtPr>
        <w:rPr>
          <w:rFonts w:ascii="Consolas" w:hAnsi="Consolas"/>
          <w:sz w:val="16"/>
          <w:szCs w:val="16"/>
        </w:rPr>
        <w:alias w:val="Auteur "/>
        <w:tag w:val=""/>
        <w:id w:val="2042628756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F0C94">
          <w:rPr>
            <w:rFonts w:ascii="Consolas" w:hAnsi="Consolas"/>
            <w:sz w:val="16"/>
            <w:szCs w:val="16"/>
          </w:rPr>
          <w:t>Jimmy Poirier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F4533" w14:textId="77777777" w:rsidR="004F0C94" w:rsidRDefault="004F0C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94"/>
    <w:rsid w:val="00023A77"/>
    <w:rsid w:val="000656CD"/>
    <w:rsid w:val="002B1B07"/>
    <w:rsid w:val="003A7356"/>
    <w:rsid w:val="004050DA"/>
    <w:rsid w:val="004A58E5"/>
    <w:rsid w:val="004F0C94"/>
    <w:rsid w:val="007B6C60"/>
    <w:rsid w:val="008722FA"/>
    <w:rsid w:val="00982295"/>
    <w:rsid w:val="00BC7476"/>
    <w:rsid w:val="00C6377E"/>
    <w:rsid w:val="00C6380C"/>
    <w:rsid w:val="00CC409D"/>
    <w:rsid w:val="00D44144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01EAC"/>
  <w15:chartTrackingRefBased/>
  <w15:docId w15:val="{7D08C8BE-1142-49CB-B001-DE19A52C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07"/>
    <w:rPr>
      <w:rFonts w:ascii="Agency FB" w:hAnsi="Agency FB" w:cs="Consolas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144"/>
  </w:style>
  <w:style w:type="paragraph" w:styleId="Pieddepage">
    <w:name w:val="footer"/>
    <w:basedOn w:val="Normal"/>
    <w:link w:val="Pieddepag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1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1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144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D44144"/>
    <w:rPr>
      <w:color w:val="808080"/>
    </w:rPr>
  </w:style>
  <w:style w:type="paragraph" w:customStyle="1" w:styleId="Consoleinline">
    <w:name w:val="Console inline"/>
    <w:basedOn w:val="Normal"/>
    <w:link w:val="Consolein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nsolas" w:hAnsi="Consolas"/>
      <w:sz w:val="16"/>
      <w:szCs w:val="18"/>
    </w:rPr>
  </w:style>
  <w:style w:type="paragraph" w:customStyle="1" w:styleId="Consolelastline">
    <w:name w:val="Console last line"/>
    <w:basedOn w:val="Normal"/>
    <w:next w:val="Normal"/>
    <w:link w:val="Consolelast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sz w:val="16"/>
      <w:szCs w:val="18"/>
    </w:rPr>
  </w:style>
  <w:style w:type="character" w:customStyle="1" w:styleId="ConsoleinlineCar">
    <w:name w:val="Console inline Car"/>
    <w:basedOn w:val="Policepardfaut"/>
    <w:link w:val="Consolein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character" w:customStyle="1" w:styleId="ConsolelastlineCar">
    <w:name w:val="Console last line Car"/>
    <w:basedOn w:val="Policepardfaut"/>
    <w:link w:val="Consolelast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immy\Dropbox\Documents\Templates%20documents\Word\Template%20fiche%20r&#233;flexe%20cybers&#233;curit&#233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fiche réflexe cybersécurité</Template>
  <TotalTime>5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Recherche de fichiers sous Linux</dc:title>
  <dc:subject/>
  <dc:creator>Jimmy Poirier</dc:creator>
  <cp:keywords/>
  <dc:description/>
  <cp:lastModifiedBy>Jimmy</cp:lastModifiedBy>
  <cp:revision>1</cp:revision>
  <dcterms:created xsi:type="dcterms:W3CDTF">2020-10-06T20:08:00Z</dcterms:created>
  <dcterms:modified xsi:type="dcterms:W3CDTF">2020-10-06T20:13:00Z</dcterms:modified>
</cp:coreProperties>
</file>